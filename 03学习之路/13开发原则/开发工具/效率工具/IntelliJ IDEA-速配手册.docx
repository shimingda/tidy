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799557D" w14:textId="77777777" w:rsidR="004F332B" w:rsidRDefault="00DE24F3" w:rsidP="009B5086">
      <w:pPr>
        <w:pStyle w:val="af"/>
      </w:pPr>
      <w:r w:rsidRPr="00DE24F3">
        <w:t>IntelliJ IDEA</w:t>
      </w:r>
      <w:r w:rsidR="009B5086">
        <w:t>-</w:t>
      </w:r>
      <w:r>
        <w:rPr>
          <w:rFonts w:hint="eastAsia"/>
        </w:rPr>
        <w:t>学习</w:t>
      </w:r>
      <w:r w:rsidR="009B5086">
        <w:t>笔记</w:t>
      </w:r>
    </w:p>
    <w:p w14:paraId="507183A9" w14:textId="77777777" w:rsidR="004F332B" w:rsidRPr="00795C32" w:rsidRDefault="004F332B" w:rsidP="00795C32">
      <w:pPr>
        <w:pStyle w:val="ae"/>
      </w:pPr>
    </w:p>
    <w:p w14:paraId="2DD4CFEC" w14:textId="77777777" w:rsidR="004F332B" w:rsidRDefault="009B5086" w:rsidP="00A67180">
      <w:pPr>
        <w:pStyle w:val="ae"/>
        <w:wordWrap w:val="0"/>
        <w:jc w:val="right"/>
      </w:pPr>
      <w:r>
        <w:rPr>
          <w:rFonts w:hint="eastAsia"/>
        </w:rPr>
        <w:t>作者</w:t>
      </w:r>
      <w:r w:rsidR="002A5D6A">
        <w:t>：</w:t>
      </w:r>
      <w:r w:rsidR="004770FB">
        <w:rPr>
          <w:rFonts w:hint="eastAsia"/>
        </w:rPr>
        <w:t>杨鹏飞</w:t>
      </w:r>
    </w:p>
    <w:p w14:paraId="58396F4B" w14:textId="77777777" w:rsidR="00A67180" w:rsidRPr="00795C32" w:rsidRDefault="00A67180" w:rsidP="00A67180">
      <w:pPr>
        <w:pStyle w:val="ae"/>
        <w:jc w:val="right"/>
      </w:pPr>
      <w:r>
        <w:rPr>
          <w:rFonts w:hint="eastAsia"/>
        </w:rPr>
        <w:t>时间</w:t>
      </w:r>
      <w:r w:rsidR="002A5D6A">
        <w:t>：</w:t>
      </w:r>
      <w:r>
        <w:rPr>
          <w:rFonts w:hint="eastAsia"/>
        </w:rPr>
        <w:t>2015</w:t>
      </w:r>
      <w:r>
        <w:t>-</w:t>
      </w:r>
      <w:r w:rsidR="00C93D06">
        <w:rPr>
          <w:rFonts w:hint="eastAsia"/>
        </w:rPr>
        <w:t>04</w:t>
      </w:r>
      <w:r>
        <w:rPr>
          <w:rFonts w:hint="eastAsia"/>
        </w:rPr>
        <w:t>-</w:t>
      </w:r>
      <w:r w:rsidR="00C93D06">
        <w:rPr>
          <w:rFonts w:hint="eastAsia"/>
        </w:rPr>
        <w:t>02</w:t>
      </w:r>
    </w:p>
    <w:p w14:paraId="2E6F72EE" w14:textId="77777777" w:rsidR="004D4A42" w:rsidRPr="008460C9" w:rsidRDefault="004D4A42" w:rsidP="00C93D06">
      <w:pPr>
        <w:spacing w:beforeLines="50" w:before="156" w:after="156"/>
      </w:pPr>
    </w:p>
    <w:p w14:paraId="0498D068" w14:textId="77777777" w:rsidR="004F332B" w:rsidRPr="004D4A42" w:rsidRDefault="004F332B" w:rsidP="00F26D79">
      <w:pPr>
        <w:pStyle w:val="a8"/>
        <w:spacing w:after="156"/>
        <w:sectPr w:rsidR="004F332B" w:rsidRPr="004D4A42" w:rsidSect="005C5774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7" w:h="16840" w:code="9"/>
          <w:pgMar w:top="1440" w:right="1797" w:bottom="1440" w:left="1797" w:header="851" w:footer="992" w:gutter="0"/>
          <w:cols w:space="425"/>
          <w:docGrid w:type="lines" w:linePitch="312"/>
        </w:sectPr>
      </w:pPr>
    </w:p>
    <w:p w14:paraId="757FE53E" w14:textId="77777777" w:rsidR="004F332B" w:rsidRDefault="004F332B">
      <w:pPr>
        <w:pStyle w:val="af0"/>
        <w:spacing w:after="156"/>
      </w:pPr>
      <w:r>
        <w:rPr>
          <w:rFonts w:hint="eastAsia"/>
        </w:rPr>
        <w:lastRenderedPageBreak/>
        <w:t>目录</w:t>
      </w:r>
    </w:p>
    <w:p w14:paraId="468A75F5" w14:textId="77777777" w:rsidR="002F7FBA" w:rsidRDefault="00F66575" w:rsidP="002F7FBA">
      <w:pPr>
        <w:pStyle w:val="10"/>
        <w:rPr>
          <w:rFonts w:asciiTheme="minorHAnsi" w:eastAsiaTheme="minorEastAsia" w:hAnsiTheme="minorHAnsi" w:cstheme="minorBidi"/>
          <w:szCs w:val="22"/>
        </w:rPr>
      </w:pPr>
      <w:r>
        <w:fldChar w:fldCharType="begin"/>
      </w:r>
      <w:r w:rsidR="004F332B">
        <w:instrText xml:space="preserve"> TOC \o "1-3" \h \z </w:instrText>
      </w:r>
      <w:r>
        <w:fldChar w:fldCharType="separate"/>
      </w:r>
      <w:hyperlink w:anchor="_Toc493162181" w:history="1">
        <w:r w:rsidR="002F7FBA" w:rsidRPr="00BF6B95">
          <w:rPr>
            <w:rStyle w:val="af3"/>
          </w:rPr>
          <w:t>1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序言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_Toc493162181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1</w:t>
        </w:r>
        <w:r w:rsidR="002F7FBA">
          <w:rPr>
            <w:webHidden/>
          </w:rPr>
          <w:fldChar w:fldCharType="end"/>
        </w:r>
      </w:hyperlink>
    </w:p>
    <w:p w14:paraId="48DC0A5A" w14:textId="77777777" w:rsidR="002F7FBA" w:rsidRDefault="00885C76">
      <w:pPr>
        <w:pStyle w:val="10"/>
        <w:rPr>
          <w:rFonts w:asciiTheme="minorHAnsi" w:eastAsiaTheme="minorEastAsia" w:hAnsiTheme="minorHAnsi" w:cstheme="minorBidi"/>
          <w:szCs w:val="22"/>
        </w:rPr>
      </w:pPr>
      <w:hyperlink w:anchor="_Toc493162182" w:history="1">
        <w:r w:rsidR="002F7FBA" w:rsidRPr="00BF6B95">
          <w:rPr>
            <w:rStyle w:val="af3"/>
          </w:rPr>
          <w:t>2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</w:rPr>
          <w:t>Intellij IDEA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_Toc493162182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2</w:t>
        </w:r>
        <w:r w:rsidR="002F7FBA">
          <w:rPr>
            <w:webHidden/>
          </w:rPr>
          <w:fldChar w:fldCharType="end"/>
        </w:r>
      </w:hyperlink>
    </w:p>
    <w:p w14:paraId="3C85EA13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183" w:history="1">
        <w:r w:rsidR="002F7FBA" w:rsidRPr="00BF6B95">
          <w:rPr>
            <w:rStyle w:val="af3"/>
          </w:rPr>
          <w:t>2.1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版本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_Toc493162183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2</w:t>
        </w:r>
        <w:r w:rsidR="002F7FBA">
          <w:rPr>
            <w:webHidden/>
          </w:rPr>
          <w:fldChar w:fldCharType="end"/>
        </w:r>
      </w:hyperlink>
    </w:p>
    <w:p w14:paraId="7871AA66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184" w:history="1">
        <w:r w:rsidR="002F7FBA" w:rsidRPr="00BF6B95">
          <w:rPr>
            <w:rStyle w:val="af3"/>
          </w:rPr>
          <w:t>2.2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下载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_Toc493162184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2</w:t>
        </w:r>
        <w:r w:rsidR="002F7FBA">
          <w:rPr>
            <w:webHidden/>
          </w:rPr>
          <w:fldChar w:fldCharType="end"/>
        </w:r>
      </w:hyperlink>
    </w:p>
    <w:p w14:paraId="3BA3008B" w14:textId="77777777" w:rsidR="002F7FBA" w:rsidRDefault="00885C76">
      <w:pPr>
        <w:pStyle w:val="10"/>
        <w:rPr>
          <w:rFonts w:asciiTheme="minorHAnsi" w:eastAsiaTheme="minorEastAsia" w:hAnsiTheme="minorHAnsi" w:cstheme="minorBidi"/>
          <w:szCs w:val="22"/>
        </w:rPr>
      </w:pPr>
      <w:hyperlink w:anchor="_Toc493162185" w:history="1">
        <w:r w:rsidR="002F7FBA" w:rsidRPr="00BF6B95">
          <w:rPr>
            <w:rStyle w:val="af3"/>
          </w:rPr>
          <w:t>3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常用设置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_Toc493162185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3</w:t>
        </w:r>
        <w:r w:rsidR="002F7FBA">
          <w:rPr>
            <w:webHidden/>
          </w:rPr>
          <w:fldChar w:fldCharType="end"/>
        </w:r>
      </w:hyperlink>
    </w:p>
    <w:p w14:paraId="7758A724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186" w:history="1">
        <w:r w:rsidR="002F7FBA" w:rsidRPr="00BF6B95">
          <w:rPr>
            <w:rStyle w:val="af3"/>
          </w:rPr>
          <w:t>3.1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代码热部署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_Toc493162186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3</w:t>
        </w:r>
        <w:r w:rsidR="002F7FBA">
          <w:rPr>
            <w:webHidden/>
          </w:rPr>
          <w:fldChar w:fldCharType="end"/>
        </w:r>
      </w:hyperlink>
    </w:p>
    <w:p w14:paraId="1F10F755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187" w:history="1">
        <w:r w:rsidR="002F7FBA" w:rsidRPr="00BF6B95">
          <w:rPr>
            <w:rStyle w:val="af3"/>
          </w:rPr>
          <w:t>3.2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符号自动包围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_Toc493162187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4</w:t>
        </w:r>
        <w:r w:rsidR="002F7FBA">
          <w:rPr>
            <w:webHidden/>
          </w:rPr>
          <w:fldChar w:fldCharType="end"/>
        </w:r>
      </w:hyperlink>
    </w:p>
    <w:p w14:paraId="68ED370B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188" w:history="1">
        <w:r w:rsidR="002F7FBA" w:rsidRPr="00BF6B95">
          <w:rPr>
            <w:rStyle w:val="af3"/>
          </w:rPr>
          <w:t>3.3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常用类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_Toc493162188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5</w:t>
        </w:r>
        <w:r w:rsidR="002F7FBA">
          <w:rPr>
            <w:webHidden/>
          </w:rPr>
          <w:fldChar w:fldCharType="end"/>
        </w:r>
      </w:hyperlink>
    </w:p>
    <w:p w14:paraId="6F657F8E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189" w:history="1">
        <w:r w:rsidR="002F7FBA" w:rsidRPr="00BF6B95">
          <w:rPr>
            <w:rStyle w:val="af3"/>
          </w:rPr>
          <w:t>3.4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视图切分显示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_Toc493162189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6</w:t>
        </w:r>
        <w:r w:rsidR="002F7FBA">
          <w:rPr>
            <w:webHidden/>
          </w:rPr>
          <w:fldChar w:fldCharType="end"/>
        </w:r>
      </w:hyperlink>
    </w:p>
    <w:p w14:paraId="23DB4D45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190" w:history="1">
        <w:r w:rsidR="002F7FBA" w:rsidRPr="00BF6B95">
          <w:rPr>
            <w:rStyle w:val="af3"/>
          </w:rPr>
          <w:t>3.5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自动提示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_Toc493162190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6</w:t>
        </w:r>
        <w:r w:rsidR="002F7FBA">
          <w:rPr>
            <w:webHidden/>
          </w:rPr>
          <w:fldChar w:fldCharType="end"/>
        </w:r>
      </w:hyperlink>
    </w:p>
    <w:p w14:paraId="2F300C16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191" w:history="1">
        <w:r w:rsidR="002F7FBA" w:rsidRPr="00BF6B95">
          <w:rPr>
            <w:rStyle w:val="af3"/>
          </w:rPr>
          <w:t>3.6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显示行号和方法分隔符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_Toc493162191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7</w:t>
        </w:r>
        <w:r w:rsidR="002F7FBA">
          <w:rPr>
            <w:webHidden/>
          </w:rPr>
          <w:fldChar w:fldCharType="end"/>
        </w:r>
      </w:hyperlink>
    </w:p>
    <w:p w14:paraId="614C6E6C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192" w:history="1">
        <w:r w:rsidR="002F7FBA" w:rsidRPr="00BF6B95">
          <w:rPr>
            <w:rStyle w:val="af3"/>
          </w:rPr>
          <w:t>3.7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提交代码前取消检查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_Toc493162192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8</w:t>
        </w:r>
        <w:r w:rsidR="002F7FBA">
          <w:rPr>
            <w:webHidden/>
          </w:rPr>
          <w:fldChar w:fldCharType="end"/>
        </w:r>
      </w:hyperlink>
    </w:p>
    <w:p w14:paraId="4C351B8C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193" w:history="1">
        <w:r w:rsidR="002F7FBA" w:rsidRPr="00BF6B95">
          <w:rPr>
            <w:rStyle w:val="af3"/>
          </w:rPr>
          <w:t>3.8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光标所在行颜色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_Toc493162193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8</w:t>
        </w:r>
        <w:r w:rsidR="002F7FBA">
          <w:rPr>
            <w:webHidden/>
          </w:rPr>
          <w:fldChar w:fldCharType="end"/>
        </w:r>
      </w:hyperlink>
    </w:p>
    <w:p w14:paraId="2C6E9C6F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194" w:history="1">
        <w:r w:rsidR="002F7FBA" w:rsidRPr="00BF6B95">
          <w:rPr>
            <w:rStyle w:val="af3"/>
          </w:rPr>
          <w:t>3.9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光标所在方法及关联方法颜色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_Toc493162194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9</w:t>
        </w:r>
        <w:r w:rsidR="002F7FBA">
          <w:rPr>
            <w:webHidden/>
          </w:rPr>
          <w:fldChar w:fldCharType="end"/>
        </w:r>
      </w:hyperlink>
    </w:p>
    <w:p w14:paraId="2A74083F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195" w:history="1">
        <w:r w:rsidR="002F7FBA" w:rsidRPr="00BF6B95">
          <w:rPr>
            <w:rStyle w:val="af3"/>
          </w:rPr>
          <w:t>3.10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文件颜色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_Toc493162195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10</w:t>
        </w:r>
        <w:r w:rsidR="002F7FBA">
          <w:rPr>
            <w:webHidden/>
          </w:rPr>
          <w:fldChar w:fldCharType="end"/>
        </w:r>
      </w:hyperlink>
    </w:p>
    <w:p w14:paraId="406D1C06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196" w:history="1">
        <w:r w:rsidR="002F7FBA" w:rsidRPr="00BF6B95">
          <w:rPr>
            <w:rStyle w:val="af3"/>
          </w:rPr>
          <w:t>3.11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含版本的文件颜色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_Toc493162196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10</w:t>
        </w:r>
        <w:r w:rsidR="002F7FBA">
          <w:rPr>
            <w:webHidden/>
          </w:rPr>
          <w:fldChar w:fldCharType="end"/>
        </w:r>
      </w:hyperlink>
    </w:p>
    <w:p w14:paraId="34D8E26E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197" w:history="1">
        <w:r w:rsidR="002F7FBA" w:rsidRPr="00BF6B95">
          <w:rPr>
            <w:rStyle w:val="af3"/>
          </w:rPr>
          <w:t>3.12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按钮功能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_Toc493162197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10</w:t>
        </w:r>
        <w:r w:rsidR="002F7FBA">
          <w:rPr>
            <w:webHidden/>
          </w:rPr>
          <w:fldChar w:fldCharType="end"/>
        </w:r>
      </w:hyperlink>
    </w:p>
    <w:p w14:paraId="7F735E0A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198" w:history="1">
        <w:r w:rsidR="002F7FBA" w:rsidRPr="00BF6B95">
          <w:rPr>
            <w:rStyle w:val="af3"/>
          </w:rPr>
          <w:t>3.13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还原窗口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_Toc493162198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11</w:t>
        </w:r>
        <w:r w:rsidR="002F7FBA">
          <w:rPr>
            <w:webHidden/>
          </w:rPr>
          <w:fldChar w:fldCharType="end"/>
        </w:r>
      </w:hyperlink>
    </w:p>
    <w:p w14:paraId="07EB9BCC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199" w:history="1">
        <w:r w:rsidR="002F7FBA" w:rsidRPr="00BF6B95">
          <w:rPr>
            <w:rStyle w:val="af3"/>
          </w:rPr>
          <w:t>3.14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复制粘贴后格式化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_Toc493162199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12</w:t>
        </w:r>
        <w:r w:rsidR="002F7FBA">
          <w:rPr>
            <w:webHidden/>
          </w:rPr>
          <w:fldChar w:fldCharType="end"/>
        </w:r>
      </w:hyperlink>
    </w:p>
    <w:p w14:paraId="74C4A5D1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200" w:history="1">
        <w:r w:rsidR="002F7FBA" w:rsidRPr="00BF6B95">
          <w:rPr>
            <w:rStyle w:val="af3"/>
          </w:rPr>
          <w:t>3.15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检查代码等级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_Toc493162200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12</w:t>
        </w:r>
        <w:r w:rsidR="002F7FBA">
          <w:rPr>
            <w:webHidden/>
          </w:rPr>
          <w:fldChar w:fldCharType="end"/>
        </w:r>
      </w:hyperlink>
    </w:p>
    <w:p w14:paraId="371A326C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201" w:history="1">
        <w:r w:rsidR="002F7FBA" w:rsidRPr="00BF6B95">
          <w:rPr>
            <w:rStyle w:val="af3"/>
          </w:rPr>
          <w:t>3.16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</w:rPr>
          <w:t>Git</w:t>
        </w:r>
        <w:r w:rsidR="002F7FBA" w:rsidRPr="00BF6B95">
          <w:rPr>
            <w:rStyle w:val="af3"/>
            <w:rFonts w:hint="eastAsia"/>
          </w:rPr>
          <w:t>分支提示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_Toc493162201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13</w:t>
        </w:r>
        <w:r w:rsidR="002F7FBA">
          <w:rPr>
            <w:webHidden/>
          </w:rPr>
          <w:fldChar w:fldCharType="end"/>
        </w:r>
      </w:hyperlink>
    </w:p>
    <w:p w14:paraId="030D1781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202" w:history="1">
        <w:r w:rsidR="002F7FBA" w:rsidRPr="00BF6B95">
          <w:rPr>
            <w:rStyle w:val="af3"/>
          </w:rPr>
          <w:t>3.17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忽略提交的列表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_Toc493162202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13</w:t>
        </w:r>
        <w:r w:rsidR="002F7FBA">
          <w:rPr>
            <w:webHidden/>
          </w:rPr>
          <w:fldChar w:fldCharType="end"/>
        </w:r>
      </w:hyperlink>
    </w:p>
    <w:p w14:paraId="284B612B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203" w:history="1">
        <w:r w:rsidR="002F7FBA" w:rsidRPr="00BF6B95">
          <w:rPr>
            <w:rStyle w:val="af3"/>
          </w:rPr>
          <w:t>3.18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版本控制时颜色含义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_Toc493162203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14</w:t>
        </w:r>
        <w:r w:rsidR="002F7FBA">
          <w:rPr>
            <w:webHidden/>
          </w:rPr>
          <w:fldChar w:fldCharType="end"/>
        </w:r>
      </w:hyperlink>
    </w:p>
    <w:p w14:paraId="6EDB7607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204" w:history="1">
        <w:r w:rsidR="002F7FBA" w:rsidRPr="00BF6B95">
          <w:rPr>
            <w:rStyle w:val="af3"/>
          </w:rPr>
          <w:t>3.19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版本控制父类基本时颜色显现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_Toc493162204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14</w:t>
        </w:r>
        <w:r w:rsidR="002F7FBA">
          <w:rPr>
            <w:webHidden/>
          </w:rPr>
          <w:fldChar w:fldCharType="end"/>
        </w:r>
      </w:hyperlink>
    </w:p>
    <w:p w14:paraId="744BDF5A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205" w:history="1">
        <w:r w:rsidR="002F7FBA" w:rsidRPr="00BF6B95">
          <w:rPr>
            <w:rStyle w:val="af3"/>
          </w:rPr>
          <w:t>3.20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打卡</w:t>
        </w:r>
        <w:r w:rsidR="002F7FBA" w:rsidRPr="00BF6B95">
          <w:rPr>
            <w:rStyle w:val="af3"/>
          </w:rPr>
          <w:t>tab</w:t>
        </w:r>
        <w:r w:rsidR="002F7FBA" w:rsidRPr="00BF6B95">
          <w:rPr>
            <w:rStyle w:val="af3"/>
            <w:rFonts w:hint="eastAsia"/>
          </w:rPr>
          <w:t>的个数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_Toc493162205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15</w:t>
        </w:r>
        <w:r w:rsidR="002F7FBA">
          <w:rPr>
            <w:webHidden/>
          </w:rPr>
          <w:fldChar w:fldCharType="end"/>
        </w:r>
      </w:hyperlink>
    </w:p>
    <w:p w14:paraId="1DC486CB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206" w:history="1">
        <w:r w:rsidR="002F7FBA" w:rsidRPr="00BF6B95">
          <w:rPr>
            <w:rStyle w:val="af3"/>
          </w:rPr>
          <w:t>3.21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自动转换编码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_Toc493162206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15</w:t>
        </w:r>
        <w:r w:rsidR="002F7FBA">
          <w:rPr>
            <w:webHidden/>
          </w:rPr>
          <w:fldChar w:fldCharType="end"/>
        </w:r>
      </w:hyperlink>
    </w:p>
    <w:p w14:paraId="1773E068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207" w:history="1">
        <w:r w:rsidR="002F7FBA" w:rsidRPr="00BF6B95">
          <w:rPr>
            <w:rStyle w:val="af3"/>
          </w:rPr>
          <w:t>3.22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紧贴代码的注释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_Toc493162207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16</w:t>
        </w:r>
        <w:r w:rsidR="002F7FBA">
          <w:rPr>
            <w:webHidden/>
          </w:rPr>
          <w:fldChar w:fldCharType="end"/>
        </w:r>
      </w:hyperlink>
    </w:p>
    <w:p w14:paraId="5374B445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208" w:history="1">
        <w:r w:rsidR="002F7FBA" w:rsidRPr="00BF6B95">
          <w:rPr>
            <w:rStyle w:val="af3"/>
          </w:rPr>
          <w:t>3.23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显示最近文件数量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_Toc493162208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16</w:t>
        </w:r>
        <w:r w:rsidR="002F7FBA">
          <w:rPr>
            <w:webHidden/>
          </w:rPr>
          <w:fldChar w:fldCharType="end"/>
        </w:r>
      </w:hyperlink>
    </w:p>
    <w:p w14:paraId="3F34A7A3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209" w:history="1">
        <w:r w:rsidR="002F7FBA" w:rsidRPr="00BF6B95">
          <w:rPr>
            <w:rStyle w:val="af3"/>
          </w:rPr>
          <w:t>3.24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补全引号和括号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_Toc493162209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17</w:t>
        </w:r>
        <w:r w:rsidR="002F7FBA">
          <w:rPr>
            <w:webHidden/>
          </w:rPr>
          <w:fldChar w:fldCharType="end"/>
        </w:r>
      </w:hyperlink>
    </w:p>
    <w:p w14:paraId="620FF99F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210" w:history="1">
        <w:r w:rsidR="002F7FBA" w:rsidRPr="00BF6B95">
          <w:rPr>
            <w:rStyle w:val="af3"/>
          </w:rPr>
          <w:t>3.25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项目启动设置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_Toc493162210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17</w:t>
        </w:r>
        <w:r w:rsidR="002F7FBA">
          <w:rPr>
            <w:webHidden/>
          </w:rPr>
          <w:fldChar w:fldCharType="end"/>
        </w:r>
      </w:hyperlink>
    </w:p>
    <w:p w14:paraId="19E827B3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211" w:history="1">
        <w:r w:rsidR="002F7FBA" w:rsidRPr="00BF6B95">
          <w:rPr>
            <w:rStyle w:val="af3"/>
          </w:rPr>
          <w:t>3.26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折叠窗口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_Toc493162211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18</w:t>
        </w:r>
        <w:r w:rsidR="002F7FBA">
          <w:rPr>
            <w:webHidden/>
          </w:rPr>
          <w:fldChar w:fldCharType="end"/>
        </w:r>
      </w:hyperlink>
    </w:p>
    <w:p w14:paraId="7A47B6D2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212" w:history="1">
        <w:r w:rsidR="002F7FBA" w:rsidRPr="00BF6B95">
          <w:rPr>
            <w:rStyle w:val="af3"/>
          </w:rPr>
          <w:t>3.27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搜索结果的颜色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_Toc493162212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18</w:t>
        </w:r>
        <w:r w:rsidR="002F7FBA">
          <w:rPr>
            <w:webHidden/>
          </w:rPr>
          <w:fldChar w:fldCharType="end"/>
        </w:r>
      </w:hyperlink>
    </w:p>
    <w:p w14:paraId="2C3D8A5B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213" w:history="1">
        <w:r w:rsidR="002F7FBA" w:rsidRPr="00BF6B95">
          <w:rPr>
            <w:rStyle w:val="af3"/>
          </w:rPr>
          <w:t>3.28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提示是否加入版本库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_Toc493162213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19</w:t>
        </w:r>
        <w:r w:rsidR="002F7FBA">
          <w:rPr>
            <w:webHidden/>
          </w:rPr>
          <w:fldChar w:fldCharType="end"/>
        </w:r>
      </w:hyperlink>
    </w:p>
    <w:p w14:paraId="4FF18678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214" w:history="1">
        <w:r w:rsidR="002F7FBA" w:rsidRPr="00BF6B95">
          <w:rPr>
            <w:rStyle w:val="af3"/>
          </w:rPr>
          <w:t>3.29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项目中排除指定的文件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_Toc493162214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19</w:t>
        </w:r>
        <w:r w:rsidR="002F7FBA">
          <w:rPr>
            <w:webHidden/>
          </w:rPr>
          <w:fldChar w:fldCharType="end"/>
        </w:r>
      </w:hyperlink>
    </w:p>
    <w:p w14:paraId="7FC09962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215" w:history="1">
        <w:r w:rsidR="002F7FBA" w:rsidRPr="00BF6B95">
          <w:rPr>
            <w:rStyle w:val="af3"/>
          </w:rPr>
          <w:t>3.30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对指定的模块进行编码设置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_Toc493162215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20</w:t>
        </w:r>
        <w:r w:rsidR="002F7FBA">
          <w:rPr>
            <w:webHidden/>
          </w:rPr>
          <w:fldChar w:fldCharType="end"/>
        </w:r>
      </w:hyperlink>
    </w:p>
    <w:p w14:paraId="1AC9451B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216" w:history="1">
        <w:r w:rsidR="002F7FBA" w:rsidRPr="00BF6B95">
          <w:rPr>
            <w:rStyle w:val="af3"/>
          </w:rPr>
          <w:t>3.31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自动生成</w:t>
        </w:r>
        <w:r w:rsidR="002F7FBA" w:rsidRPr="00BF6B95">
          <w:rPr>
            <w:rStyle w:val="af3"/>
          </w:rPr>
          <w:t>UID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_Toc493162216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20</w:t>
        </w:r>
        <w:r w:rsidR="002F7FBA">
          <w:rPr>
            <w:webHidden/>
          </w:rPr>
          <w:fldChar w:fldCharType="end"/>
        </w:r>
      </w:hyperlink>
    </w:p>
    <w:p w14:paraId="366CE411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217" w:history="1">
        <w:r w:rsidR="002F7FBA" w:rsidRPr="00BF6B95">
          <w:rPr>
            <w:rStyle w:val="af3"/>
          </w:rPr>
          <w:t>3.32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复制功能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_Toc493162217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20</w:t>
        </w:r>
        <w:r w:rsidR="002F7FBA">
          <w:rPr>
            <w:webHidden/>
          </w:rPr>
          <w:fldChar w:fldCharType="end"/>
        </w:r>
      </w:hyperlink>
    </w:p>
    <w:p w14:paraId="0A76300E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218" w:history="1">
        <w:r w:rsidR="002F7FBA" w:rsidRPr="00BF6B95">
          <w:rPr>
            <w:rStyle w:val="af3"/>
          </w:rPr>
          <w:t>3.33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自动导入功能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_Toc493162218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21</w:t>
        </w:r>
        <w:r w:rsidR="002F7FBA">
          <w:rPr>
            <w:webHidden/>
          </w:rPr>
          <w:fldChar w:fldCharType="end"/>
        </w:r>
      </w:hyperlink>
    </w:p>
    <w:p w14:paraId="731E2E53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219" w:history="1">
        <w:r w:rsidR="002F7FBA" w:rsidRPr="00BF6B95">
          <w:rPr>
            <w:rStyle w:val="af3"/>
          </w:rPr>
          <w:t>3.34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暂不提交即搁置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_Toc493162219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22</w:t>
        </w:r>
        <w:r w:rsidR="002F7FBA">
          <w:rPr>
            <w:webHidden/>
          </w:rPr>
          <w:fldChar w:fldCharType="end"/>
        </w:r>
      </w:hyperlink>
    </w:p>
    <w:p w14:paraId="67E40A8E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220" w:history="1">
        <w:r w:rsidR="002F7FBA" w:rsidRPr="00BF6B95">
          <w:rPr>
            <w:rStyle w:val="af3"/>
          </w:rPr>
          <w:t>3.35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查看</w:t>
        </w:r>
        <w:r w:rsidR="002F7FBA" w:rsidRPr="00BF6B95">
          <w:rPr>
            <w:rStyle w:val="af3"/>
          </w:rPr>
          <w:t>svn</w:t>
        </w:r>
        <w:r w:rsidR="002F7FBA" w:rsidRPr="00BF6B95">
          <w:rPr>
            <w:rStyle w:val="af3"/>
            <w:rFonts w:hint="eastAsia"/>
          </w:rPr>
          <w:t>地址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_Toc493162220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22</w:t>
        </w:r>
        <w:r w:rsidR="002F7FBA">
          <w:rPr>
            <w:webHidden/>
          </w:rPr>
          <w:fldChar w:fldCharType="end"/>
        </w:r>
      </w:hyperlink>
    </w:p>
    <w:p w14:paraId="3275D2B6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221" w:history="1">
        <w:r w:rsidR="002F7FBA" w:rsidRPr="00BF6B95">
          <w:rPr>
            <w:rStyle w:val="af3"/>
          </w:rPr>
          <w:t>3.36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显示内存使用情况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_Toc493162221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23</w:t>
        </w:r>
        <w:r w:rsidR="002F7FBA">
          <w:rPr>
            <w:webHidden/>
          </w:rPr>
          <w:fldChar w:fldCharType="end"/>
        </w:r>
      </w:hyperlink>
    </w:p>
    <w:p w14:paraId="6D2163E2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222" w:history="1">
        <w:r w:rsidR="002F7FBA" w:rsidRPr="00BF6B95">
          <w:rPr>
            <w:rStyle w:val="af3"/>
          </w:rPr>
          <w:t>3.37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定制提示模版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_Toc493162222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23</w:t>
        </w:r>
        <w:r w:rsidR="002F7FBA">
          <w:rPr>
            <w:webHidden/>
          </w:rPr>
          <w:fldChar w:fldCharType="end"/>
        </w:r>
      </w:hyperlink>
    </w:p>
    <w:p w14:paraId="3501D827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223" w:history="1">
        <w:r w:rsidR="002F7FBA" w:rsidRPr="00BF6B95">
          <w:rPr>
            <w:rStyle w:val="af3"/>
          </w:rPr>
          <w:t>3.38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</w:rPr>
          <w:t>HTML</w:t>
        </w:r>
        <w:r w:rsidR="002F7FBA" w:rsidRPr="00BF6B95">
          <w:rPr>
            <w:rStyle w:val="af3"/>
            <w:rFonts w:hint="eastAsia"/>
          </w:rPr>
          <w:t>空标签空格一下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_Toc493162223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24</w:t>
        </w:r>
        <w:r w:rsidR="002F7FBA">
          <w:rPr>
            <w:webHidden/>
          </w:rPr>
          <w:fldChar w:fldCharType="end"/>
        </w:r>
      </w:hyperlink>
    </w:p>
    <w:p w14:paraId="22CE1E2C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224" w:history="1">
        <w:r w:rsidR="002F7FBA" w:rsidRPr="00BF6B95">
          <w:rPr>
            <w:rStyle w:val="af3"/>
          </w:rPr>
          <w:t>3.39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窗口悬浮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_Toc493162224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24</w:t>
        </w:r>
        <w:r w:rsidR="002F7FBA">
          <w:rPr>
            <w:webHidden/>
          </w:rPr>
          <w:fldChar w:fldCharType="end"/>
        </w:r>
      </w:hyperlink>
    </w:p>
    <w:p w14:paraId="586834D5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225" w:history="1">
        <w:r w:rsidR="002F7FBA" w:rsidRPr="00BF6B95">
          <w:rPr>
            <w:rStyle w:val="af3"/>
          </w:rPr>
          <w:t>3.40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内存回收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_Toc493162225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25</w:t>
        </w:r>
        <w:r w:rsidR="002F7FBA">
          <w:rPr>
            <w:webHidden/>
          </w:rPr>
          <w:fldChar w:fldCharType="end"/>
        </w:r>
      </w:hyperlink>
    </w:p>
    <w:p w14:paraId="30BFA7B8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226" w:history="1">
        <w:r w:rsidR="002F7FBA" w:rsidRPr="00BF6B95">
          <w:rPr>
            <w:rStyle w:val="af3"/>
          </w:rPr>
          <w:t>3.41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保持</w:t>
        </w:r>
        <w:r w:rsidR="002F7FBA" w:rsidRPr="00BF6B95">
          <w:rPr>
            <w:rStyle w:val="af3"/>
          </w:rPr>
          <w:t>CSS</w:t>
        </w:r>
        <w:r w:rsidR="002F7FBA" w:rsidRPr="00BF6B95">
          <w:rPr>
            <w:rStyle w:val="af3"/>
            <w:rFonts w:hint="eastAsia"/>
          </w:rPr>
          <w:t>在单行上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_Toc493162226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25</w:t>
        </w:r>
        <w:r w:rsidR="002F7FBA">
          <w:rPr>
            <w:webHidden/>
          </w:rPr>
          <w:fldChar w:fldCharType="end"/>
        </w:r>
      </w:hyperlink>
    </w:p>
    <w:p w14:paraId="43921D9A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227" w:history="1">
        <w:r w:rsidR="002F7FBA" w:rsidRPr="00BF6B95">
          <w:rPr>
            <w:rStyle w:val="af3"/>
          </w:rPr>
          <w:t>3.42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编辑窗口虚线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_Toc493162227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26</w:t>
        </w:r>
        <w:r w:rsidR="002F7FBA">
          <w:rPr>
            <w:webHidden/>
          </w:rPr>
          <w:fldChar w:fldCharType="end"/>
        </w:r>
      </w:hyperlink>
    </w:p>
    <w:p w14:paraId="57867C07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228" w:history="1">
        <w:r w:rsidR="002F7FBA" w:rsidRPr="00BF6B95">
          <w:rPr>
            <w:rStyle w:val="af3"/>
          </w:rPr>
          <w:t>3.43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编辑窗口虚线超出进行换行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_Toc493162228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26</w:t>
        </w:r>
        <w:r w:rsidR="002F7FBA">
          <w:rPr>
            <w:webHidden/>
          </w:rPr>
          <w:fldChar w:fldCharType="end"/>
        </w:r>
      </w:hyperlink>
    </w:p>
    <w:p w14:paraId="5D5105A3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229" w:history="1">
        <w:r w:rsidR="002F7FBA" w:rsidRPr="00BF6B95">
          <w:rPr>
            <w:rStyle w:val="af3"/>
          </w:rPr>
          <w:t>3.44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字体缩放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_Toc493162229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27</w:t>
        </w:r>
        <w:r w:rsidR="002F7FBA">
          <w:rPr>
            <w:webHidden/>
          </w:rPr>
          <w:fldChar w:fldCharType="end"/>
        </w:r>
      </w:hyperlink>
    </w:p>
    <w:p w14:paraId="08522A0A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230" w:history="1">
        <w:r w:rsidR="002F7FBA" w:rsidRPr="00BF6B95">
          <w:rPr>
            <w:rStyle w:val="af3"/>
          </w:rPr>
          <w:t>3.45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图片缩放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_Toc493162230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27</w:t>
        </w:r>
        <w:r w:rsidR="002F7FBA">
          <w:rPr>
            <w:webHidden/>
          </w:rPr>
          <w:fldChar w:fldCharType="end"/>
        </w:r>
      </w:hyperlink>
    </w:p>
    <w:p w14:paraId="532383B8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231" w:history="1">
        <w:r w:rsidR="002F7FBA" w:rsidRPr="00BF6B95">
          <w:rPr>
            <w:rStyle w:val="af3"/>
          </w:rPr>
          <w:t>3.46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版本文件移动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_Toc493162231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28</w:t>
        </w:r>
        <w:r w:rsidR="002F7FBA">
          <w:rPr>
            <w:webHidden/>
          </w:rPr>
          <w:fldChar w:fldCharType="end"/>
        </w:r>
      </w:hyperlink>
    </w:p>
    <w:p w14:paraId="14810BA1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232" w:history="1">
        <w:r w:rsidR="002F7FBA" w:rsidRPr="00BF6B95">
          <w:rPr>
            <w:rStyle w:val="af3"/>
          </w:rPr>
          <w:t>3.47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预览项目更新情况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_Toc493162232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28</w:t>
        </w:r>
        <w:r w:rsidR="002F7FBA">
          <w:rPr>
            <w:webHidden/>
          </w:rPr>
          <w:fldChar w:fldCharType="end"/>
        </w:r>
      </w:hyperlink>
    </w:p>
    <w:p w14:paraId="35A7D48A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233" w:history="1">
        <w:r w:rsidR="002F7FBA" w:rsidRPr="00BF6B95">
          <w:rPr>
            <w:rStyle w:val="af3"/>
          </w:rPr>
          <w:t>3.48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清除</w:t>
        </w:r>
        <w:r w:rsidR="002F7FBA" w:rsidRPr="00BF6B95">
          <w:rPr>
            <w:rStyle w:val="af3"/>
          </w:rPr>
          <w:t>IDEA</w:t>
        </w:r>
        <w:r w:rsidR="002F7FBA" w:rsidRPr="00BF6B95">
          <w:rPr>
            <w:rStyle w:val="af3"/>
            <w:rFonts w:hint="eastAsia"/>
          </w:rPr>
          <w:t>缓存</w:t>
        </w:r>
        <w:r w:rsidR="002F7FBA" w:rsidRPr="00BF6B95">
          <w:rPr>
            <w:rStyle w:val="af3"/>
          </w:rPr>
          <w:t>/</w:t>
        </w:r>
        <w:r w:rsidR="002F7FBA" w:rsidRPr="00BF6B95">
          <w:rPr>
            <w:rStyle w:val="af3"/>
            <w:rFonts w:hint="eastAsia"/>
          </w:rPr>
          <w:t>索引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_Toc493162233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29</w:t>
        </w:r>
        <w:r w:rsidR="002F7FBA">
          <w:rPr>
            <w:webHidden/>
          </w:rPr>
          <w:fldChar w:fldCharType="end"/>
        </w:r>
      </w:hyperlink>
    </w:p>
    <w:p w14:paraId="02917CB1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234" w:history="1">
        <w:r w:rsidR="002F7FBA" w:rsidRPr="00BF6B95">
          <w:rPr>
            <w:rStyle w:val="af3"/>
          </w:rPr>
          <w:t>3.49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浏览还未加入版本控制的文件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_Toc493162234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30</w:t>
        </w:r>
        <w:r w:rsidR="002F7FBA">
          <w:rPr>
            <w:webHidden/>
          </w:rPr>
          <w:fldChar w:fldCharType="end"/>
        </w:r>
      </w:hyperlink>
    </w:p>
    <w:p w14:paraId="22693B83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235" w:history="1">
        <w:r w:rsidR="002F7FBA" w:rsidRPr="00BF6B95">
          <w:rPr>
            <w:rStyle w:val="af3"/>
          </w:rPr>
          <w:t>3.50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自动导入类，当引用超限换成</w:t>
        </w:r>
        <w:r w:rsidR="002F7FBA" w:rsidRPr="00BF6B95">
          <w:rPr>
            <w:rStyle w:val="af3"/>
          </w:rPr>
          <w:t>*</w:t>
        </w:r>
        <w:r w:rsidR="002F7FBA" w:rsidRPr="00BF6B95">
          <w:rPr>
            <w:rStyle w:val="af3"/>
            <w:rFonts w:hint="eastAsia"/>
          </w:rPr>
          <w:t>替换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_Toc493162235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30</w:t>
        </w:r>
        <w:r w:rsidR="002F7FBA">
          <w:rPr>
            <w:webHidden/>
          </w:rPr>
          <w:fldChar w:fldCharType="end"/>
        </w:r>
      </w:hyperlink>
    </w:p>
    <w:p w14:paraId="3A1CE6AF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236" w:history="1">
        <w:r w:rsidR="002F7FBA" w:rsidRPr="00BF6B95">
          <w:rPr>
            <w:rStyle w:val="af3"/>
          </w:rPr>
          <w:t>3.51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去掉拼写检查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_Toc493162236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31</w:t>
        </w:r>
        <w:r w:rsidR="002F7FBA">
          <w:rPr>
            <w:webHidden/>
          </w:rPr>
          <w:fldChar w:fldCharType="end"/>
        </w:r>
      </w:hyperlink>
    </w:p>
    <w:p w14:paraId="01CAAD1B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237" w:history="1">
        <w:r w:rsidR="002F7FBA" w:rsidRPr="00BF6B95">
          <w:rPr>
            <w:rStyle w:val="af3"/>
          </w:rPr>
          <w:t>3.52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隐藏某类文件或文件夹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_Toc493162237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31</w:t>
        </w:r>
        <w:r w:rsidR="002F7FBA">
          <w:rPr>
            <w:webHidden/>
          </w:rPr>
          <w:fldChar w:fldCharType="end"/>
        </w:r>
      </w:hyperlink>
    </w:p>
    <w:p w14:paraId="575F9D01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238" w:history="1">
        <w:r w:rsidR="002F7FBA" w:rsidRPr="00BF6B95">
          <w:rPr>
            <w:rStyle w:val="af3"/>
          </w:rPr>
          <w:t>3.53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快捷键统计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_Toc493162238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32</w:t>
        </w:r>
        <w:r w:rsidR="002F7FBA">
          <w:rPr>
            <w:webHidden/>
          </w:rPr>
          <w:fldChar w:fldCharType="end"/>
        </w:r>
      </w:hyperlink>
    </w:p>
    <w:p w14:paraId="0A17120D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239" w:history="1">
        <w:r w:rsidR="002F7FBA" w:rsidRPr="00BF6B95">
          <w:rPr>
            <w:rStyle w:val="af3"/>
          </w:rPr>
          <w:t>3.54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</w:rPr>
          <w:t>pom.xml</w:t>
        </w:r>
        <w:r w:rsidR="002F7FBA" w:rsidRPr="00BF6B95">
          <w:rPr>
            <w:rStyle w:val="af3"/>
            <w:rFonts w:hint="eastAsia"/>
          </w:rPr>
          <w:t>文件中快速插入依赖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_Toc493162239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33</w:t>
        </w:r>
        <w:r w:rsidR="002F7FBA">
          <w:rPr>
            <w:webHidden/>
          </w:rPr>
          <w:fldChar w:fldCharType="end"/>
        </w:r>
      </w:hyperlink>
    </w:p>
    <w:p w14:paraId="321C294E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240" w:history="1">
        <w:r w:rsidR="002F7FBA" w:rsidRPr="00BF6B95">
          <w:rPr>
            <w:rStyle w:val="af3"/>
          </w:rPr>
          <w:t>3.55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解决</w:t>
        </w:r>
        <w:r w:rsidR="002F7FBA" w:rsidRPr="00BF6B95">
          <w:rPr>
            <w:rStyle w:val="af3"/>
          </w:rPr>
          <w:t>idea</w:t>
        </w:r>
        <w:r w:rsidR="002F7FBA" w:rsidRPr="00BF6B95">
          <w:rPr>
            <w:rStyle w:val="af3"/>
            <w:rFonts w:hint="eastAsia"/>
          </w:rPr>
          <w:t>控制台输出内容很多但不全问题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_Toc493162240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33</w:t>
        </w:r>
        <w:r w:rsidR="002F7FBA">
          <w:rPr>
            <w:webHidden/>
          </w:rPr>
          <w:fldChar w:fldCharType="end"/>
        </w:r>
      </w:hyperlink>
    </w:p>
    <w:p w14:paraId="7D697218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241" w:history="1">
        <w:r w:rsidR="002F7FBA" w:rsidRPr="00BF6B95">
          <w:rPr>
            <w:rStyle w:val="af3"/>
          </w:rPr>
          <w:t>3.56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</w:rPr>
          <w:t>Home</w:t>
        </w:r>
        <w:r w:rsidR="002F7FBA" w:rsidRPr="00BF6B95">
          <w:rPr>
            <w:rStyle w:val="af3"/>
            <w:rFonts w:hint="eastAsia"/>
          </w:rPr>
          <w:t>键跳行头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_Toc493162241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34</w:t>
        </w:r>
        <w:r w:rsidR="002F7FBA">
          <w:rPr>
            <w:webHidden/>
          </w:rPr>
          <w:fldChar w:fldCharType="end"/>
        </w:r>
      </w:hyperlink>
    </w:p>
    <w:p w14:paraId="514AFDFA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242" w:history="1">
        <w:r w:rsidR="002F7FBA" w:rsidRPr="00BF6B95">
          <w:rPr>
            <w:rStyle w:val="af3"/>
          </w:rPr>
          <w:t>3.57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编译内存设置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_Toc493162242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34</w:t>
        </w:r>
        <w:r w:rsidR="002F7FBA">
          <w:rPr>
            <w:webHidden/>
          </w:rPr>
          <w:fldChar w:fldCharType="end"/>
        </w:r>
      </w:hyperlink>
    </w:p>
    <w:p w14:paraId="44FE3204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243" w:history="1">
        <w:r w:rsidR="002F7FBA" w:rsidRPr="00BF6B95">
          <w:rPr>
            <w:rStyle w:val="af3"/>
          </w:rPr>
          <w:t>3.58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文件查找</w:t>
        </w:r>
        <w:r w:rsidR="002F7FBA" w:rsidRPr="00BF6B95">
          <w:rPr>
            <w:rStyle w:val="af3"/>
          </w:rPr>
          <w:t>+</w:t>
        </w:r>
        <w:r w:rsidR="002F7FBA" w:rsidRPr="00BF6B95">
          <w:rPr>
            <w:rStyle w:val="af3"/>
            <w:rFonts w:hint="eastAsia"/>
          </w:rPr>
          <w:t>行号定位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_Toc493162243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35</w:t>
        </w:r>
        <w:r w:rsidR="002F7FBA">
          <w:rPr>
            <w:webHidden/>
          </w:rPr>
          <w:fldChar w:fldCharType="end"/>
        </w:r>
      </w:hyperlink>
    </w:p>
    <w:p w14:paraId="66D1A741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244" w:history="1">
        <w:r w:rsidR="002F7FBA" w:rsidRPr="00BF6B95">
          <w:rPr>
            <w:rStyle w:val="af3"/>
          </w:rPr>
          <w:t>3.59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任务及使用范围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_Toc493162244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35</w:t>
        </w:r>
        <w:r w:rsidR="002F7FBA">
          <w:rPr>
            <w:webHidden/>
          </w:rPr>
          <w:fldChar w:fldCharType="end"/>
        </w:r>
      </w:hyperlink>
    </w:p>
    <w:p w14:paraId="140A66B8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245" w:history="1">
        <w:r w:rsidR="002F7FBA" w:rsidRPr="00BF6B95">
          <w:rPr>
            <w:rStyle w:val="af3"/>
          </w:rPr>
          <w:t>3.60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文件类型</w:t>
        </w:r>
        <w:r w:rsidR="002F7FBA" w:rsidRPr="00BF6B95">
          <w:rPr>
            <w:rStyle w:val="af3"/>
          </w:rPr>
          <w:t>-</w:t>
        </w:r>
        <w:r w:rsidR="002F7FBA" w:rsidRPr="00BF6B95">
          <w:rPr>
            <w:rStyle w:val="af3"/>
            <w:rFonts w:hint="eastAsia"/>
          </w:rPr>
          <w:t>打开</w:t>
        </w:r>
        <w:r w:rsidR="002F7FBA" w:rsidRPr="00BF6B95">
          <w:rPr>
            <w:rStyle w:val="af3"/>
          </w:rPr>
          <w:t>zip</w:t>
        </w:r>
        <w:r w:rsidR="002F7FBA" w:rsidRPr="00BF6B95">
          <w:rPr>
            <w:rStyle w:val="af3"/>
            <w:rFonts w:hint="eastAsia"/>
          </w:rPr>
          <w:t>包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_Toc493162245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36</w:t>
        </w:r>
        <w:r w:rsidR="002F7FBA">
          <w:rPr>
            <w:webHidden/>
          </w:rPr>
          <w:fldChar w:fldCharType="end"/>
        </w:r>
      </w:hyperlink>
    </w:p>
    <w:p w14:paraId="6E136F37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246" w:history="1">
        <w:r w:rsidR="002F7FBA" w:rsidRPr="00BF6B95">
          <w:rPr>
            <w:rStyle w:val="af3"/>
          </w:rPr>
          <w:t>3.61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更改</w:t>
        </w:r>
        <w:r w:rsidR="002F7FBA" w:rsidRPr="00BF6B95">
          <w:rPr>
            <w:rStyle w:val="af3"/>
          </w:rPr>
          <w:t>svn</w:t>
        </w:r>
        <w:r w:rsidR="002F7FBA" w:rsidRPr="00BF6B95">
          <w:rPr>
            <w:rStyle w:val="af3"/>
            <w:rFonts w:hint="eastAsia"/>
          </w:rPr>
          <w:t>地址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_Toc493162246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37</w:t>
        </w:r>
        <w:r w:rsidR="002F7FBA">
          <w:rPr>
            <w:webHidden/>
          </w:rPr>
          <w:fldChar w:fldCharType="end"/>
        </w:r>
      </w:hyperlink>
    </w:p>
    <w:p w14:paraId="7A9E9108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247" w:history="1">
        <w:r w:rsidR="002F7FBA" w:rsidRPr="00BF6B95">
          <w:rPr>
            <w:rStyle w:val="af3"/>
          </w:rPr>
          <w:t>3.62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清除所有配置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_Toc493162247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38</w:t>
        </w:r>
        <w:r w:rsidR="002F7FBA">
          <w:rPr>
            <w:webHidden/>
          </w:rPr>
          <w:fldChar w:fldCharType="end"/>
        </w:r>
      </w:hyperlink>
    </w:p>
    <w:p w14:paraId="302ECA15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248" w:history="1">
        <w:r w:rsidR="002F7FBA" w:rsidRPr="00BF6B95">
          <w:rPr>
            <w:rStyle w:val="af3"/>
          </w:rPr>
          <w:t>3.63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环绕包含</w:t>
        </w:r>
        <w:r w:rsidR="002F7FBA" w:rsidRPr="00BF6B95">
          <w:rPr>
            <w:rStyle w:val="af3"/>
          </w:rPr>
          <w:t>Ctrll+Alt+T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_Toc493162248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39</w:t>
        </w:r>
        <w:r w:rsidR="002F7FBA">
          <w:rPr>
            <w:webHidden/>
          </w:rPr>
          <w:fldChar w:fldCharType="end"/>
        </w:r>
      </w:hyperlink>
    </w:p>
    <w:p w14:paraId="0E0B49F2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249" w:history="1">
        <w:r w:rsidR="002F7FBA" w:rsidRPr="00BF6B95">
          <w:rPr>
            <w:rStyle w:val="af3"/>
          </w:rPr>
          <w:t>3.64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</w:rPr>
          <w:t>Navigation Bar</w:t>
        </w:r>
        <w:r w:rsidR="002F7FBA" w:rsidRPr="00BF6B95">
          <w:rPr>
            <w:rStyle w:val="af3"/>
            <w:rFonts w:hint="eastAsia"/>
          </w:rPr>
          <w:t>丢失找回导航栏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_Toc493162249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39</w:t>
        </w:r>
        <w:r w:rsidR="002F7FBA">
          <w:rPr>
            <w:webHidden/>
          </w:rPr>
          <w:fldChar w:fldCharType="end"/>
        </w:r>
      </w:hyperlink>
    </w:p>
    <w:p w14:paraId="622072DF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250" w:history="1">
        <w:r w:rsidR="002F7FBA" w:rsidRPr="00BF6B95">
          <w:rPr>
            <w:rStyle w:val="af3"/>
          </w:rPr>
          <w:t>3.65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避免</w:t>
        </w:r>
        <w:r w:rsidR="002F7FBA" w:rsidRPr="00BF6B95">
          <w:rPr>
            <w:rStyle w:val="af3"/>
          </w:rPr>
          <w:t xml:space="preserve">  import java.utils.*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_Toc493162250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39</w:t>
        </w:r>
        <w:r w:rsidR="002F7FBA">
          <w:rPr>
            <w:webHidden/>
          </w:rPr>
          <w:fldChar w:fldCharType="end"/>
        </w:r>
      </w:hyperlink>
    </w:p>
    <w:p w14:paraId="11E3CA6D" w14:textId="77777777" w:rsidR="002F7FBA" w:rsidRDefault="00885C76">
      <w:pPr>
        <w:pStyle w:val="10"/>
        <w:rPr>
          <w:rFonts w:asciiTheme="minorHAnsi" w:eastAsiaTheme="minorEastAsia" w:hAnsiTheme="minorHAnsi" w:cstheme="minorBidi"/>
          <w:szCs w:val="22"/>
        </w:rPr>
      </w:pPr>
      <w:hyperlink w:anchor="_Toc493162251" w:history="1">
        <w:r w:rsidR="002F7FBA" w:rsidRPr="00BF6B95">
          <w:rPr>
            <w:rStyle w:val="af3"/>
          </w:rPr>
          <w:t>4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常用快捷键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_Toc493162251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40</w:t>
        </w:r>
        <w:r w:rsidR="002F7FBA">
          <w:rPr>
            <w:webHidden/>
          </w:rPr>
          <w:fldChar w:fldCharType="end"/>
        </w:r>
      </w:hyperlink>
    </w:p>
    <w:p w14:paraId="6AD98346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252" w:history="1">
        <w:r w:rsidR="002F7FBA" w:rsidRPr="00BF6B95">
          <w:rPr>
            <w:rStyle w:val="af3"/>
          </w:rPr>
          <w:t>4.1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文本编辑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_Toc493162252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40</w:t>
        </w:r>
        <w:r w:rsidR="002F7FBA">
          <w:rPr>
            <w:webHidden/>
          </w:rPr>
          <w:fldChar w:fldCharType="end"/>
        </w:r>
      </w:hyperlink>
    </w:p>
    <w:p w14:paraId="358DFFCE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253" w:history="1">
        <w:r w:rsidR="002F7FBA" w:rsidRPr="00BF6B95">
          <w:rPr>
            <w:rStyle w:val="af3"/>
          </w:rPr>
          <w:t>4.2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智能提示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_Toc493162253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40</w:t>
        </w:r>
        <w:r w:rsidR="002F7FBA">
          <w:rPr>
            <w:webHidden/>
          </w:rPr>
          <w:fldChar w:fldCharType="end"/>
        </w:r>
      </w:hyperlink>
    </w:p>
    <w:p w14:paraId="239B408E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254" w:history="1">
        <w:r w:rsidR="002F7FBA" w:rsidRPr="00BF6B95">
          <w:rPr>
            <w:rStyle w:val="af3"/>
          </w:rPr>
          <w:t>4.3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位置定位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_Toc493162254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40</w:t>
        </w:r>
        <w:r w:rsidR="002F7FBA">
          <w:rPr>
            <w:webHidden/>
          </w:rPr>
          <w:fldChar w:fldCharType="end"/>
        </w:r>
      </w:hyperlink>
    </w:p>
    <w:p w14:paraId="16083C57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255" w:history="1">
        <w:r w:rsidR="002F7FBA" w:rsidRPr="00BF6B95">
          <w:rPr>
            <w:rStyle w:val="af3"/>
          </w:rPr>
          <w:t>4.4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类、方法、文件定位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_Toc493162255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40</w:t>
        </w:r>
        <w:r w:rsidR="002F7FBA">
          <w:rPr>
            <w:webHidden/>
          </w:rPr>
          <w:fldChar w:fldCharType="end"/>
        </w:r>
      </w:hyperlink>
    </w:p>
    <w:p w14:paraId="54FF8449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256" w:history="1">
        <w:r w:rsidR="002F7FBA" w:rsidRPr="00BF6B95">
          <w:rPr>
            <w:rStyle w:val="af3"/>
          </w:rPr>
          <w:t>4.5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类、方法的结构查看、定位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_Toc493162256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41</w:t>
        </w:r>
        <w:r w:rsidR="002F7FBA">
          <w:rPr>
            <w:webHidden/>
          </w:rPr>
          <w:fldChar w:fldCharType="end"/>
        </w:r>
      </w:hyperlink>
    </w:p>
    <w:p w14:paraId="6982C493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257" w:history="1">
        <w:r w:rsidR="002F7FBA" w:rsidRPr="00BF6B95">
          <w:rPr>
            <w:rStyle w:val="af3"/>
          </w:rPr>
          <w:t>4.6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重构方法（</w:t>
        </w:r>
        <w:r w:rsidR="002F7FBA" w:rsidRPr="00BF6B95">
          <w:rPr>
            <w:rStyle w:val="af3"/>
          </w:rPr>
          <w:t>Ctrl+Shift+Alt+T</w:t>
        </w:r>
        <w:r w:rsidR="002F7FBA" w:rsidRPr="00BF6B95">
          <w:rPr>
            <w:rStyle w:val="af3"/>
            <w:rFonts w:hint="eastAsia"/>
          </w:rPr>
          <w:t>）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_Toc493162257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41</w:t>
        </w:r>
        <w:r w:rsidR="002F7FBA">
          <w:rPr>
            <w:webHidden/>
          </w:rPr>
          <w:fldChar w:fldCharType="end"/>
        </w:r>
      </w:hyperlink>
    </w:p>
    <w:p w14:paraId="58BC365C" w14:textId="77777777" w:rsidR="002F7FBA" w:rsidRDefault="00885C76">
      <w:pPr>
        <w:pStyle w:val="10"/>
        <w:rPr>
          <w:rFonts w:asciiTheme="minorHAnsi" w:eastAsiaTheme="minorEastAsia" w:hAnsiTheme="minorHAnsi" w:cstheme="minorBidi"/>
          <w:szCs w:val="22"/>
        </w:rPr>
      </w:pPr>
      <w:hyperlink w:anchor="_Toc493162258" w:history="1">
        <w:r w:rsidR="002F7FBA" w:rsidRPr="00BF6B95">
          <w:rPr>
            <w:rStyle w:val="af3"/>
          </w:rPr>
          <w:t>5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最终榜单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_Toc493162258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43</w:t>
        </w:r>
        <w:r w:rsidR="002F7FBA">
          <w:rPr>
            <w:webHidden/>
          </w:rPr>
          <w:fldChar w:fldCharType="end"/>
        </w:r>
      </w:hyperlink>
    </w:p>
    <w:p w14:paraId="477E4408" w14:textId="77777777" w:rsidR="002F7FBA" w:rsidRDefault="00885C76">
      <w:pPr>
        <w:pStyle w:val="10"/>
        <w:rPr>
          <w:rFonts w:asciiTheme="minorHAnsi" w:eastAsiaTheme="minorEastAsia" w:hAnsiTheme="minorHAnsi" w:cstheme="minorBidi"/>
          <w:szCs w:val="22"/>
        </w:rPr>
      </w:pPr>
      <w:hyperlink w:anchor="_Toc493162259" w:history="1">
        <w:r w:rsidR="002F7FBA" w:rsidRPr="00BF6B95">
          <w:rPr>
            <w:rStyle w:val="af3"/>
          </w:rPr>
          <w:t>6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</w:rPr>
          <w:t>FAQ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_Toc493162259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44</w:t>
        </w:r>
        <w:r w:rsidR="002F7FBA">
          <w:rPr>
            <w:webHidden/>
          </w:rPr>
          <w:fldChar w:fldCharType="end"/>
        </w:r>
      </w:hyperlink>
    </w:p>
    <w:p w14:paraId="5204D43A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260" w:history="1">
        <w:r w:rsidR="002F7FBA" w:rsidRPr="00BF6B95">
          <w:rPr>
            <w:rStyle w:val="af3"/>
          </w:rPr>
          <w:t>6.1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浏览中文文件出现乱码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_Toc493162260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44</w:t>
        </w:r>
        <w:r w:rsidR="002F7FBA">
          <w:rPr>
            <w:webHidden/>
          </w:rPr>
          <w:fldChar w:fldCharType="end"/>
        </w:r>
      </w:hyperlink>
    </w:p>
    <w:p w14:paraId="1E4E8F70" w14:textId="77777777" w:rsidR="002F7FBA" w:rsidRDefault="00885C76">
      <w:pPr>
        <w:pStyle w:val="22"/>
        <w:rPr>
          <w:rFonts w:asciiTheme="minorHAnsi" w:eastAsiaTheme="minorEastAsia" w:hAnsiTheme="minorHAnsi" w:cstheme="minorBidi"/>
          <w:szCs w:val="22"/>
        </w:rPr>
      </w:pPr>
      <w:hyperlink w:anchor="_Toc493162261" w:history="1">
        <w:r w:rsidR="002F7FBA" w:rsidRPr="00BF6B95">
          <w:rPr>
            <w:rStyle w:val="af3"/>
            <w:rFonts w:ascii="宋体" w:hAnsi="宋体" w:cs="宋体"/>
            <w:kern w:val="0"/>
          </w:rPr>
          <w:t>6.2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每次系统崩溃后，再次打开</w:t>
        </w:r>
        <w:r w:rsidR="002F7FBA" w:rsidRPr="00BF6B95">
          <w:rPr>
            <w:rStyle w:val="af3"/>
          </w:rPr>
          <w:t>idea</w:t>
        </w:r>
        <w:r w:rsidR="002F7FBA" w:rsidRPr="00BF6B95">
          <w:rPr>
            <w:rStyle w:val="af3"/>
            <w:rFonts w:hint="eastAsia"/>
          </w:rPr>
          <w:t>，此前的记录边无缘无故的没了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_Toc493162261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45</w:t>
        </w:r>
        <w:r w:rsidR="002F7FBA">
          <w:rPr>
            <w:webHidden/>
          </w:rPr>
          <w:fldChar w:fldCharType="end"/>
        </w:r>
      </w:hyperlink>
    </w:p>
    <w:p w14:paraId="46E17169" w14:textId="77777777" w:rsidR="002F7FBA" w:rsidRDefault="00885C76" w:rsidP="002F7FBA">
      <w:pPr>
        <w:pStyle w:val="10"/>
        <w:rPr>
          <w:rFonts w:asciiTheme="minorHAnsi" w:eastAsiaTheme="minorEastAsia" w:hAnsiTheme="minorHAnsi" w:cstheme="minorBidi"/>
          <w:szCs w:val="22"/>
        </w:rPr>
      </w:pPr>
      <w:hyperlink w:anchor="_Toc493162262" w:history="1">
        <w:r w:rsidR="002F7FBA" w:rsidRPr="00BF6B95">
          <w:rPr>
            <w:rStyle w:val="af3"/>
          </w:rPr>
          <w:t>7</w:t>
        </w:r>
        <w:r w:rsidR="002F7FBA">
          <w:rPr>
            <w:rFonts w:asciiTheme="minorHAnsi" w:eastAsiaTheme="minorEastAsia" w:hAnsiTheme="minorHAnsi" w:cstheme="minorBidi"/>
            <w:szCs w:val="22"/>
          </w:rPr>
          <w:tab/>
        </w:r>
        <w:r w:rsidR="002F7FBA" w:rsidRPr="00BF6B95">
          <w:rPr>
            <w:rStyle w:val="af3"/>
            <w:rFonts w:hint="eastAsia"/>
          </w:rPr>
          <w:t>更新时间</w:t>
        </w:r>
        <w:r w:rsidR="002F7FBA">
          <w:rPr>
            <w:webHidden/>
          </w:rPr>
          <w:tab/>
        </w:r>
        <w:r w:rsidR="002F7FBA">
          <w:rPr>
            <w:webHidden/>
          </w:rPr>
          <w:fldChar w:fldCharType="begin"/>
        </w:r>
        <w:r w:rsidR="002F7FBA">
          <w:rPr>
            <w:webHidden/>
          </w:rPr>
          <w:instrText xml:space="preserve"> PAGEREF _Toc493162262 \h </w:instrText>
        </w:r>
        <w:r w:rsidR="002F7FBA">
          <w:rPr>
            <w:webHidden/>
          </w:rPr>
        </w:r>
        <w:r w:rsidR="002F7FBA">
          <w:rPr>
            <w:webHidden/>
          </w:rPr>
          <w:fldChar w:fldCharType="separate"/>
        </w:r>
        <w:r w:rsidR="002F7FBA">
          <w:rPr>
            <w:webHidden/>
          </w:rPr>
          <w:t>47</w:t>
        </w:r>
        <w:r w:rsidR="002F7FBA">
          <w:rPr>
            <w:webHidden/>
          </w:rPr>
          <w:fldChar w:fldCharType="end"/>
        </w:r>
      </w:hyperlink>
    </w:p>
    <w:p w14:paraId="51C8AC0D" w14:textId="77777777" w:rsidR="00370195" w:rsidRDefault="00F66575">
      <w:pPr>
        <w:pStyle w:val="a8"/>
        <w:spacing w:after="156"/>
        <w:sectPr w:rsidR="00370195" w:rsidSect="005C5774">
          <w:headerReference w:type="even" r:id="rId14"/>
          <w:headerReference w:type="default" r:id="rId15"/>
          <w:footerReference w:type="even" r:id="rId16"/>
          <w:footerReference w:type="default" r:id="rId17"/>
          <w:pgSz w:w="11907" w:h="16840" w:code="9"/>
          <w:pgMar w:top="1440" w:right="1797" w:bottom="1440" w:left="1797" w:header="851" w:footer="992" w:gutter="0"/>
          <w:pgNumType w:fmt="upperRoman" w:start="1"/>
          <w:cols w:space="425"/>
          <w:docGrid w:type="lines" w:linePitch="312"/>
        </w:sectPr>
      </w:pPr>
      <w:r>
        <w:fldChar w:fldCharType="end"/>
      </w:r>
    </w:p>
    <w:p w14:paraId="1A7D3F93" w14:textId="77777777" w:rsidR="004F332B" w:rsidRDefault="007E512E" w:rsidP="00983039">
      <w:pPr>
        <w:pStyle w:val="1"/>
        <w:spacing w:after="156"/>
      </w:pPr>
      <w:bookmarkStart w:id="0" w:name="_Toc493162181"/>
      <w:r>
        <w:rPr>
          <w:rFonts w:hint="eastAsia"/>
        </w:rPr>
        <w:lastRenderedPageBreak/>
        <w:t>序言</w:t>
      </w:r>
      <w:bookmarkEnd w:id="0"/>
    </w:p>
    <w:p w14:paraId="51FC9D81" w14:textId="77777777" w:rsidR="00023861" w:rsidRDefault="00F21579" w:rsidP="007E512E">
      <w:pPr>
        <w:spacing w:after="156"/>
        <w:ind w:left="576"/>
      </w:pPr>
      <w:r>
        <w:t>I</w:t>
      </w:r>
      <w:r>
        <w:rPr>
          <w:rFonts w:hint="eastAsia"/>
        </w:rPr>
        <w:t>DEA</w:t>
      </w:r>
      <w:r w:rsidR="00926F50">
        <w:t xml:space="preserve"> </w:t>
      </w:r>
      <w:r>
        <w:rPr>
          <w:rFonts w:hint="eastAsia"/>
        </w:rPr>
        <w:t>14.x</w:t>
      </w:r>
    </w:p>
    <w:p w14:paraId="6333330E" w14:textId="77777777" w:rsidR="00E647B7" w:rsidRPr="00F10F59" w:rsidRDefault="00E647B7" w:rsidP="00F10F59">
      <w:pPr>
        <w:pStyle w:val="a8"/>
        <w:spacing w:after="156"/>
      </w:pPr>
    </w:p>
    <w:p w14:paraId="3E3A8E15" w14:textId="77777777" w:rsidR="00901944" w:rsidRDefault="00901944" w:rsidP="00901944">
      <w:pPr>
        <w:pStyle w:val="1"/>
        <w:spacing w:after="156"/>
      </w:pPr>
      <w:bookmarkStart w:id="1" w:name="_Toc493162182"/>
      <w:r>
        <w:rPr>
          <w:rFonts w:hint="eastAsia"/>
        </w:rPr>
        <w:lastRenderedPageBreak/>
        <w:t>Intellij IDEA</w:t>
      </w:r>
      <w:bookmarkEnd w:id="1"/>
    </w:p>
    <w:p w14:paraId="676987FB" w14:textId="77777777" w:rsidR="00901944" w:rsidRDefault="00901944" w:rsidP="00901944">
      <w:pPr>
        <w:pStyle w:val="20"/>
        <w:spacing w:after="156"/>
      </w:pPr>
      <w:bookmarkStart w:id="2" w:name="_Toc493162183"/>
      <w:r w:rsidRPr="00475FE5">
        <w:rPr>
          <w:rFonts w:hint="eastAsia"/>
        </w:rPr>
        <w:t>版本</w:t>
      </w:r>
      <w:bookmarkEnd w:id="2"/>
    </w:p>
    <w:p w14:paraId="5692858B" w14:textId="77777777" w:rsidR="00901944" w:rsidRDefault="00901944" w:rsidP="00901944">
      <w:pPr>
        <w:spacing w:after="156"/>
        <w:ind w:left="576"/>
      </w:pPr>
      <w:r>
        <w:t>I</w:t>
      </w:r>
      <w:r>
        <w:rPr>
          <w:rFonts w:hint="eastAsia"/>
        </w:rPr>
        <w:t>DEA</w:t>
      </w:r>
      <w:r>
        <w:t xml:space="preserve"> </w:t>
      </w:r>
      <w:r>
        <w:rPr>
          <w:rFonts w:hint="eastAsia"/>
        </w:rPr>
        <w:t>14.x</w:t>
      </w:r>
    </w:p>
    <w:p w14:paraId="4E1A0BC6" w14:textId="77777777" w:rsidR="00901944" w:rsidRDefault="00901944" w:rsidP="00901944">
      <w:pPr>
        <w:pStyle w:val="20"/>
        <w:spacing w:after="156"/>
      </w:pPr>
      <w:bookmarkStart w:id="3" w:name="_Toc493162184"/>
      <w:r w:rsidRPr="00475FE5">
        <w:rPr>
          <w:rFonts w:hint="eastAsia"/>
        </w:rPr>
        <w:t>下载</w:t>
      </w:r>
      <w:bookmarkEnd w:id="3"/>
    </w:p>
    <w:p w14:paraId="58428272" w14:textId="77777777" w:rsidR="00901944" w:rsidRPr="008E619A" w:rsidRDefault="00901944" w:rsidP="00901944">
      <w:pPr>
        <w:spacing w:after="156"/>
      </w:pPr>
      <w:r>
        <w:rPr>
          <w:rFonts w:hint="eastAsia"/>
        </w:rPr>
        <w:tab/>
      </w:r>
      <w:r w:rsidRPr="00164D5C">
        <w:t>www.jetbrains.com/idea/</w:t>
      </w:r>
    </w:p>
    <w:p w14:paraId="0A932F40" w14:textId="77777777" w:rsidR="00901944" w:rsidRDefault="00901944" w:rsidP="00901944">
      <w:pPr>
        <w:pStyle w:val="1"/>
        <w:spacing w:after="156"/>
      </w:pPr>
      <w:bookmarkStart w:id="4" w:name="_Toc493162185"/>
      <w:r>
        <w:rPr>
          <w:rFonts w:hint="eastAsia"/>
        </w:rPr>
        <w:lastRenderedPageBreak/>
        <w:t>常用设置</w:t>
      </w:r>
      <w:bookmarkEnd w:id="4"/>
    </w:p>
    <w:p w14:paraId="4B8869F0" w14:textId="77777777" w:rsidR="002B592C" w:rsidRPr="002B592C" w:rsidRDefault="002B592C" w:rsidP="002B592C">
      <w:pPr>
        <w:pStyle w:val="20"/>
        <w:spacing w:after="156"/>
      </w:pPr>
      <w:bookmarkStart w:id="5" w:name="_Toc493162186"/>
      <w:r>
        <w:rPr>
          <w:rFonts w:hint="eastAsia"/>
        </w:rPr>
        <w:t>代码热部署</w:t>
      </w:r>
      <w:bookmarkEnd w:id="5"/>
    </w:p>
    <w:p w14:paraId="4B550529" w14:textId="77777777" w:rsidR="002B592C" w:rsidRPr="002B592C" w:rsidRDefault="003460EE" w:rsidP="002B592C">
      <w:pPr>
        <w:pStyle w:val="a8"/>
        <w:spacing w:after="156"/>
      </w:pPr>
      <w:r>
        <w:rPr>
          <w:noProof/>
        </w:rPr>
        <w:drawing>
          <wp:inline distT="0" distB="0" distL="0" distR="0" wp14:anchorId="66CC8F23" wp14:editId="509C28C6">
            <wp:extent cx="5278755" cy="440629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440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3E218" w14:textId="77777777" w:rsidR="00901944" w:rsidRDefault="00901944" w:rsidP="00901944">
      <w:pPr>
        <w:pStyle w:val="20"/>
        <w:spacing w:after="156"/>
      </w:pPr>
      <w:bookmarkStart w:id="6" w:name="_Toc493162187"/>
      <w:r>
        <w:rPr>
          <w:rFonts w:hint="eastAsia"/>
        </w:rPr>
        <w:lastRenderedPageBreak/>
        <w:t>符号自动包围</w:t>
      </w:r>
      <w:bookmarkEnd w:id="6"/>
    </w:p>
    <w:p w14:paraId="6AF57148" w14:textId="77777777" w:rsidR="00901944" w:rsidRPr="00C9250F" w:rsidRDefault="00901944" w:rsidP="00901944">
      <w:pPr>
        <w:pStyle w:val="a8"/>
        <w:spacing w:after="156"/>
      </w:pPr>
      <w:r>
        <w:rPr>
          <w:noProof/>
        </w:rPr>
        <w:drawing>
          <wp:inline distT="0" distB="0" distL="0" distR="0" wp14:anchorId="11D525D3" wp14:editId="3918C6BA">
            <wp:extent cx="5278755" cy="3589468"/>
            <wp:effectExtent l="0" t="0" r="0" b="0"/>
            <wp:docPr id="33" name="图片 33" descr="F:\IntelliJ IDEA\IntelliJ IDEA教程集合-YouMeek.com整理\IntelliJ IDEA入门图文教程整理(全部)\IntelliJ IDEA入门图文教程整理1\Ashampoo_Snap_2013.05.19_10h22m42s_006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IntelliJ IDEA\IntelliJ IDEA教程集合-YouMeek.com整理\IntelliJ IDEA入门图文教程整理(全部)\IntelliJ IDEA入门图文教程整理1\Ashampoo_Snap_2013.05.19_10h22m42s_006_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358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7CAB2" w14:textId="77777777" w:rsidR="00901944" w:rsidRDefault="00901944" w:rsidP="00901944">
      <w:pPr>
        <w:pStyle w:val="20"/>
        <w:spacing w:after="156"/>
      </w:pPr>
      <w:bookmarkStart w:id="7" w:name="_Toc493162188"/>
      <w:r>
        <w:rPr>
          <w:rFonts w:hint="eastAsia"/>
        </w:rPr>
        <w:lastRenderedPageBreak/>
        <w:t>常用类</w:t>
      </w:r>
      <w:bookmarkEnd w:id="7"/>
    </w:p>
    <w:p w14:paraId="76F7EC19" w14:textId="77777777" w:rsidR="00901944" w:rsidRDefault="00901944" w:rsidP="00901944">
      <w:pPr>
        <w:pStyle w:val="a8"/>
        <w:spacing w:after="156"/>
        <w:jc w:val="center"/>
      </w:pPr>
      <w:r>
        <w:rPr>
          <w:noProof/>
        </w:rPr>
        <w:drawing>
          <wp:inline distT="0" distB="0" distL="0" distR="0" wp14:anchorId="068C9475" wp14:editId="5A27F989">
            <wp:extent cx="6581793" cy="4278702"/>
            <wp:effectExtent l="0" t="0" r="0" b="0"/>
            <wp:docPr id="34" name="图片 34" descr="F:\IntelliJ IDEA\IntelliJ IDEA教程集合-YouMeek.com整理\IntelliJ IDEA入门图文教程整理(全部)\IntelliJ IDEA入门图文教程整理1\Ashampoo_Snap_2013.05.09_13h51m12s_002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IntelliJ IDEA\IntelliJ IDEA教程集合-YouMeek.com整理\IntelliJ IDEA入门图文教程整理(全部)\IntelliJ IDEA入门图文教程整理1\Ashampoo_Snap_2013.05.09_13h51m12s_002_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3344" cy="427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A53CF">
        <w:rPr>
          <w:noProof/>
        </w:rPr>
        <w:t xml:space="preserve"> </w:t>
      </w:r>
      <w:r>
        <w:br/>
      </w:r>
      <w:r>
        <w:rPr>
          <w:rFonts w:hint="eastAsia"/>
        </w:rPr>
        <w:t>图</w:t>
      </w:r>
      <w:r>
        <w:t>-</w:t>
      </w:r>
      <w:r>
        <w:rPr>
          <w:rFonts w:hint="eastAsia"/>
        </w:rPr>
        <w:t>常用类</w:t>
      </w:r>
    </w:p>
    <w:p w14:paraId="20296854" w14:textId="77777777" w:rsidR="00901944" w:rsidRDefault="00901944" w:rsidP="00901944">
      <w:pPr>
        <w:pStyle w:val="20"/>
        <w:spacing w:after="156"/>
      </w:pPr>
      <w:bookmarkStart w:id="8" w:name="_Toc493162189"/>
      <w:r>
        <w:rPr>
          <w:rFonts w:hint="eastAsia"/>
        </w:rPr>
        <w:lastRenderedPageBreak/>
        <w:t>视图切分显示</w:t>
      </w:r>
      <w:bookmarkEnd w:id="8"/>
    </w:p>
    <w:p w14:paraId="6F94320F" w14:textId="77777777" w:rsidR="00901944" w:rsidRDefault="00901944" w:rsidP="00901944">
      <w:pPr>
        <w:pStyle w:val="a8"/>
        <w:spacing w:after="156"/>
        <w:jc w:val="center"/>
      </w:pPr>
      <w:r>
        <w:rPr>
          <w:noProof/>
        </w:rPr>
        <w:drawing>
          <wp:inline distT="0" distB="0" distL="0" distR="0" wp14:anchorId="4A9CDCFA" wp14:editId="7ED64559">
            <wp:extent cx="5278755" cy="2525466"/>
            <wp:effectExtent l="0" t="0" r="0" b="0"/>
            <wp:docPr id="35" name="图片 35" descr="F:\IntelliJ IDEA\IntelliJ IDEA教程集合-YouMeek.com整理\IntelliJ IDEA入门图文教程整理(全部)\IntelliJ IDEA入门图文教程整理1\Ashampoo_Snap_2013.05.09_13h38m39s_001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IntelliJ IDEA\IntelliJ IDEA教程集合-YouMeek.com整理\IntelliJ IDEA入门图文教程整理(全部)\IntelliJ IDEA入门图文教程整理1\Ashampoo_Snap_2013.05.09_13h38m39s_001_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2525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15799" w14:textId="77777777" w:rsidR="00901944" w:rsidRDefault="00901944" w:rsidP="00901944">
      <w:pPr>
        <w:pStyle w:val="20"/>
        <w:spacing w:after="156"/>
      </w:pPr>
      <w:bookmarkStart w:id="9" w:name="_Toc493162190"/>
      <w:r>
        <w:rPr>
          <w:rFonts w:hint="eastAsia"/>
        </w:rPr>
        <w:t>自动提示</w:t>
      </w:r>
      <w:bookmarkEnd w:id="9"/>
    </w:p>
    <w:p w14:paraId="029A3CA9" w14:textId="77777777" w:rsidR="00901944" w:rsidRDefault="00901944" w:rsidP="00901944">
      <w:pPr>
        <w:pStyle w:val="a8"/>
        <w:spacing w:after="156"/>
        <w:jc w:val="center"/>
      </w:pPr>
      <w:r>
        <w:rPr>
          <w:noProof/>
        </w:rPr>
        <w:drawing>
          <wp:inline distT="0" distB="0" distL="0" distR="0" wp14:anchorId="7D2F6210" wp14:editId="1DD1EE09">
            <wp:extent cx="5278755" cy="3366582"/>
            <wp:effectExtent l="0" t="0" r="0" b="0"/>
            <wp:docPr id="36" name="图片 36" descr="F:\IntelliJ IDEA\IntelliJ IDEA教程集合-YouMeek.com整理\IntelliJ IDEA入门图文教程整理(全部)\IntelliJ IDEA入门图文教程整理1\Ashampoo_Snap_2013.05.08_05h56m53s_004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IntelliJ IDEA\IntelliJ IDEA教程集合-YouMeek.com整理\IntelliJ IDEA入门图文教程整理(全部)\IntelliJ IDEA入门图文教程整理1\Ashampoo_Snap_2013.05.08_05h56m53s_004_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3366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5DC15" w14:textId="77777777" w:rsidR="00901944" w:rsidRDefault="00901944" w:rsidP="00901944">
      <w:pPr>
        <w:pStyle w:val="20"/>
        <w:spacing w:after="156"/>
      </w:pPr>
      <w:bookmarkStart w:id="10" w:name="_Toc493162191"/>
      <w:r>
        <w:rPr>
          <w:rFonts w:hint="eastAsia"/>
        </w:rPr>
        <w:lastRenderedPageBreak/>
        <w:t>显示行号和方法分隔符</w:t>
      </w:r>
      <w:bookmarkEnd w:id="10"/>
    </w:p>
    <w:p w14:paraId="4BA916C7" w14:textId="77777777" w:rsidR="00901944" w:rsidRDefault="00901944" w:rsidP="00901944">
      <w:pPr>
        <w:pStyle w:val="a8"/>
        <w:spacing w:after="156"/>
        <w:jc w:val="center"/>
      </w:pPr>
      <w:r>
        <w:rPr>
          <w:noProof/>
        </w:rPr>
        <w:drawing>
          <wp:inline distT="0" distB="0" distL="0" distR="0" wp14:anchorId="19A58A3E" wp14:editId="7EB51E1F">
            <wp:extent cx="5278755" cy="3525961"/>
            <wp:effectExtent l="0" t="0" r="0" b="0"/>
            <wp:docPr id="37" name="图片 37" descr="F:\IntelliJ IDEA\IntelliJ IDEA教程集合-YouMeek.com整理\IntelliJ IDEA入门图文教程整理(全部)\IntelliJ IDEA入门图文教程整理1\Ashampoo_Snap_2013.05.03_09h27m48s_001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IntelliJ IDEA\IntelliJ IDEA教程集合-YouMeek.com整理\IntelliJ IDEA入门图文教程整理(全部)\IntelliJ IDEA入门图文教程整理1\Ashampoo_Snap_2013.05.03_09h27m48s_001_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3525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BB885" w14:textId="77777777" w:rsidR="00901944" w:rsidRDefault="00901944" w:rsidP="00901944">
      <w:pPr>
        <w:pStyle w:val="a8"/>
        <w:spacing w:after="156"/>
        <w:jc w:val="center"/>
      </w:pPr>
      <w:r>
        <w:rPr>
          <w:noProof/>
        </w:rPr>
        <w:drawing>
          <wp:inline distT="0" distB="0" distL="0" distR="0" wp14:anchorId="055194E9" wp14:editId="25CA55AF">
            <wp:extent cx="5278755" cy="3753417"/>
            <wp:effectExtent l="0" t="0" r="0" b="0"/>
            <wp:docPr id="38" name="图片 38" descr="F:\IntelliJ IDEA\IntelliJ IDEA教程集合-YouMeek.com整理\IntelliJ IDEA入门图文教程整理(全部)\IntelliJ IDEA入门图文教程整理1\Ashampoo_Snap_2013.05.03_09h33m18s_002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IntelliJ IDEA\IntelliJ IDEA教程集合-YouMeek.com整理\IntelliJ IDEA入门图文教程整理(全部)\IntelliJ IDEA入门图文教程整理1\Ashampoo_Snap_2013.05.03_09h33m18s_002_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3753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29331" w14:textId="77777777" w:rsidR="00901944" w:rsidRDefault="00901944" w:rsidP="00901944">
      <w:pPr>
        <w:pStyle w:val="a8"/>
        <w:spacing w:after="156"/>
        <w:jc w:val="center"/>
      </w:pPr>
    </w:p>
    <w:p w14:paraId="2D15A694" w14:textId="77777777" w:rsidR="00901944" w:rsidRDefault="00901944" w:rsidP="00901944">
      <w:pPr>
        <w:pStyle w:val="20"/>
        <w:spacing w:after="156"/>
      </w:pPr>
      <w:bookmarkStart w:id="11" w:name="_Toc493162192"/>
      <w:r>
        <w:rPr>
          <w:rFonts w:hint="eastAsia"/>
        </w:rPr>
        <w:lastRenderedPageBreak/>
        <w:t>提交代码前取消检查</w:t>
      </w:r>
      <w:bookmarkEnd w:id="11"/>
    </w:p>
    <w:p w14:paraId="32A44545" w14:textId="77777777" w:rsidR="00901944" w:rsidRDefault="00901944" w:rsidP="00901944">
      <w:pPr>
        <w:pStyle w:val="a8"/>
        <w:spacing w:after="156"/>
        <w:jc w:val="center"/>
      </w:pPr>
    </w:p>
    <w:p w14:paraId="6302492C" w14:textId="77777777" w:rsidR="00901944" w:rsidRDefault="00901944" w:rsidP="00901944">
      <w:pPr>
        <w:pStyle w:val="a8"/>
        <w:spacing w:after="156"/>
        <w:jc w:val="center"/>
      </w:pPr>
      <w:r>
        <w:rPr>
          <w:noProof/>
        </w:rPr>
        <w:drawing>
          <wp:inline distT="0" distB="0" distL="0" distR="0" wp14:anchorId="5E45E666" wp14:editId="3AA4D05D">
            <wp:extent cx="5278755" cy="5194335"/>
            <wp:effectExtent l="0" t="0" r="0" b="0"/>
            <wp:docPr id="39" name="图片 39" descr="F:\IntelliJ IDEA\IntelliJ IDEA教程集合-YouMeek.com整理\IntelliJ IDEA入门图文教程整理(全部)\IntelliJ IDEA入门图文教程整理1\Ashampoo_Snap_2013.05.02_06h47m24s_001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IntelliJ IDEA\IntelliJ IDEA教程集合-YouMeek.com整理\IntelliJ IDEA入门图文教程整理(全部)\IntelliJ IDEA入门图文教程整理1\Ashampoo_Snap_2013.05.02_06h47m24s_001_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519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E0668" w14:textId="77777777" w:rsidR="00901944" w:rsidRDefault="00901944" w:rsidP="00901944">
      <w:pPr>
        <w:pStyle w:val="a8"/>
        <w:spacing w:after="156"/>
        <w:jc w:val="center"/>
      </w:pPr>
    </w:p>
    <w:p w14:paraId="3A08B36D" w14:textId="77777777" w:rsidR="00901944" w:rsidRDefault="00901944" w:rsidP="00901944">
      <w:pPr>
        <w:pStyle w:val="a8"/>
        <w:spacing w:after="156"/>
        <w:jc w:val="center"/>
      </w:pPr>
    </w:p>
    <w:p w14:paraId="7AD828CC" w14:textId="77777777" w:rsidR="00901944" w:rsidRDefault="00901944" w:rsidP="00901944">
      <w:pPr>
        <w:pStyle w:val="20"/>
        <w:spacing w:after="156"/>
      </w:pPr>
      <w:bookmarkStart w:id="12" w:name="_Toc493162193"/>
      <w:r>
        <w:rPr>
          <w:rFonts w:hint="eastAsia"/>
        </w:rPr>
        <w:t>光标所在行颜色</w:t>
      </w:r>
      <w:bookmarkEnd w:id="12"/>
    </w:p>
    <w:p w14:paraId="51A20FE5" w14:textId="77777777" w:rsidR="00901944" w:rsidRDefault="00901944" w:rsidP="00901944">
      <w:pPr>
        <w:pStyle w:val="a8"/>
        <w:spacing w:after="156"/>
        <w:jc w:val="center"/>
      </w:pPr>
    </w:p>
    <w:p w14:paraId="5148B2B6" w14:textId="77777777" w:rsidR="00901944" w:rsidRDefault="00901944" w:rsidP="00901944">
      <w:pPr>
        <w:pStyle w:val="a8"/>
        <w:spacing w:after="156"/>
        <w:jc w:val="center"/>
      </w:pPr>
      <w:r>
        <w:rPr>
          <w:noProof/>
        </w:rPr>
        <w:lastRenderedPageBreak/>
        <w:drawing>
          <wp:inline distT="0" distB="0" distL="0" distR="0" wp14:anchorId="5FDA5C8B" wp14:editId="571D3BC1">
            <wp:extent cx="5278755" cy="3261253"/>
            <wp:effectExtent l="0" t="0" r="0" b="0"/>
            <wp:docPr id="40" name="图片 40" descr="F:\IntelliJ IDEA\IntelliJ IDEA教程集合-YouMeek.com整理\IntelliJ IDEA入门图文教程整理(全部)\IntelliJ IDEA入门图文教程整理2\Ashampoo_Snap_2013.05.30_10h04m28s_002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IntelliJ IDEA\IntelliJ IDEA教程集合-YouMeek.com整理\IntelliJ IDEA入门图文教程整理(全部)\IntelliJ IDEA入门图文教程整理2\Ashampoo_Snap_2013.05.30_10h04m28s_002_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3261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CC6E2" w14:textId="77777777" w:rsidR="00901944" w:rsidRDefault="00901944" w:rsidP="00901944">
      <w:pPr>
        <w:pStyle w:val="20"/>
        <w:spacing w:after="156"/>
      </w:pPr>
      <w:bookmarkStart w:id="13" w:name="_Toc493162194"/>
      <w:r>
        <w:rPr>
          <w:rFonts w:hint="eastAsia"/>
        </w:rPr>
        <w:t>光标所在方法及关联方法颜色</w:t>
      </w:r>
      <w:bookmarkEnd w:id="13"/>
    </w:p>
    <w:p w14:paraId="3866B2FB" w14:textId="77777777" w:rsidR="00901944" w:rsidRDefault="00901944" w:rsidP="00901944">
      <w:pPr>
        <w:pStyle w:val="a8"/>
        <w:spacing w:after="156"/>
        <w:jc w:val="center"/>
      </w:pPr>
      <w:r>
        <w:rPr>
          <w:noProof/>
        </w:rPr>
        <w:drawing>
          <wp:inline distT="0" distB="0" distL="0" distR="0" wp14:anchorId="178A2D3D" wp14:editId="2AF633A2">
            <wp:extent cx="5278755" cy="2399369"/>
            <wp:effectExtent l="0" t="0" r="0" b="0"/>
            <wp:docPr id="41" name="图片 41" descr="F:\IntelliJ IDEA\IntelliJ IDEA教程集合-YouMeek.com整理\IntelliJ IDEA入门图文教程整理(全部)\IntelliJ IDEA入门图文教程整理3\intellij-idea-part-ix-beautiful-specific-20131022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F:\IntelliJ IDEA\IntelliJ IDEA教程集合-YouMeek.com整理\IntelliJ IDEA入门图文教程整理(全部)\IntelliJ IDEA入门图文教程整理3\intellij-idea-part-ix-beautiful-specific-20131022-4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2399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D09CB" w14:textId="77777777" w:rsidR="00901944" w:rsidRDefault="00901944" w:rsidP="00901944">
      <w:pPr>
        <w:pStyle w:val="20"/>
        <w:spacing w:after="156"/>
      </w:pPr>
      <w:bookmarkStart w:id="14" w:name="_Toc493162195"/>
      <w:r>
        <w:rPr>
          <w:rFonts w:hint="eastAsia"/>
        </w:rPr>
        <w:lastRenderedPageBreak/>
        <w:t>文件颜色</w:t>
      </w:r>
      <w:bookmarkEnd w:id="14"/>
    </w:p>
    <w:p w14:paraId="5E9D9CF1" w14:textId="77777777" w:rsidR="00901944" w:rsidRDefault="00901944" w:rsidP="00901944">
      <w:pPr>
        <w:pStyle w:val="a8"/>
        <w:spacing w:after="156"/>
        <w:jc w:val="center"/>
      </w:pPr>
      <w:r>
        <w:rPr>
          <w:noProof/>
        </w:rPr>
        <w:drawing>
          <wp:inline distT="0" distB="0" distL="0" distR="0" wp14:anchorId="4227A9B7" wp14:editId="06A69F7C">
            <wp:extent cx="4192270" cy="2933065"/>
            <wp:effectExtent l="0" t="0" r="0" b="0"/>
            <wp:docPr id="42" name="图片 42" descr="F:\IntelliJ IDEA\IntelliJ IDEA教程集合-YouMeek.com整理\IntelliJ IDEA入门图文教程整理(全部)\IntelliJ IDEA入门图文教程整理2\Ashampoo_Snap_2013.05.31_07h09m08s_001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IntelliJ IDEA\IntelliJ IDEA教程集合-YouMeek.com整理\IntelliJ IDEA入门图文教程整理(全部)\IntelliJ IDEA入门图文教程整理2\Ashampoo_Snap_2013.05.31_07h09m08s_001_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227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AAE7A" w14:textId="77777777" w:rsidR="00901944" w:rsidRDefault="00901944" w:rsidP="00901944">
      <w:pPr>
        <w:pStyle w:val="20"/>
        <w:spacing w:after="156"/>
      </w:pPr>
      <w:bookmarkStart w:id="15" w:name="_Toc493162196"/>
      <w:r>
        <w:rPr>
          <w:rFonts w:hint="eastAsia"/>
        </w:rPr>
        <w:t>含版本的文件颜色</w:t>
      </w:r>
      <w:bookmarkEnd w:id="15"/>
    </w:p>
    <w:p w14:paraId="4C2471DC" w14:textId="77777777" w:rsidR="00901944" w:rsidRDefault="00901944" w:rsidP="00901944">
      <w:pPr>
        <w:pStyle w:val="a8"/>
        <w:spacing w:after="156"/>
        <w:jc w:val="center"/>
      </w:pPr>
      <w:r>
        <w:rPr>
          <w:noProof/>
        </w:rPr>
        <w:drawing>
          <wp:inline distT="0" distB="0" distL="0" distR="0" wp14:anchorId="41410EE5" wp14:editId="77E53F87">
            <wp:extent cx="5278755" cy="2977072"/>
            <wp:effectExtent l="0" t="0" r="0" b="0"/>
            <wp:docPr id="43" name="图片 43" descr="F:\IntelliJ IDEA\IntelliJ IDEA教程集合-YouMeek.com整理\IntelliJ IDEA入门图文教程整理(全部)\IntelliJ IDEA入门图文教程整理3\intellij-idea-part-ix-beautiful-specific-20131022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F:\IntelliJ IDEA\IntelliJ IDEA教程集合-YouMeek.com整理\IntelliJ IDEA入门图文教程整理(全部)\IntelliJ IDEA入门图文教程整理3\intellij-idea-part-ix-beautiful-specific-20131022-6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2977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0E236" w14:textId="77777777" w:rsidR="00901944" w:rsidRDefault="00901944" w:rsidP="00901944">
      <w:pPr>
        <w:pStyle w:val="20"/>
        <w:spacing w:after="156"/>
      </w:pPr>
      <w:bookmarkStart w:id="16" w:name="_Toc493162197"/>
      <w:r>
        <w:rPr>
          <w:rFonts w:hint="eastAsia"/>
        </w:rPr>
        <w:t>按钮功能</w:t>
      </w:r>
      <w:bookmarkEnd w:id="16"/>
    </w:p>
    <w:p w14:paraId="4762EA90" w14:textId="77777777" w:rsidR="00901944" w:rsidRDefault="00901944" w:rsidP="00901944">
      <w:pPr>
        <w:pStyle w:val="a8"/>
        <w:spacing w:after="156"/>
        <w:jc w:val="center"/>
      </w:pPr>
    </w:p>
    <w:p w14:paraId="38CD71F3" w14:textId="77777777" w:rsidR="00901944" w:rsidRDefault="00901944" w:rsidP="00901944">
      <w:pPr>
        <w:pStyle w:val="a8"/>
        <w:spacing w:after="156"/>
        <w:jc w:val="center"/>
      </w:pPr>
      <w:r>
        <w:rPr>
          <w:noProof/>
        </w:rPr>
        <w:lastRenderedPageBreak/>
        <w:drawing>
          <wp:inline distT="0" distB="0" distL="0" distR="0" wp14:anchorId="30C3242A" wp14:editId="494F3E7E">
            <wp:extent cx="3571240" cy="2915920"/>
            <wp:effectExtent l="0" t="0" r="0" b="0"/>
            <wp:docPr id="44" name="图片 44" descr="F:\IntelliJ IDEA\IntelliJ IDEA教程集合-YouMeek.com整理\IntelliJ IDEA入门图文教程整理(全部)\IntelliJ IDEA入门图文教程整理2\Ashampoo_Snap_2013.05.31_07h12m59s_002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:\IntelliJ IDEA\IntelliJ IDEA教程集合-YouMeek.com整理\IntelliJ IDEA入门图文教程整理(全部)\IntelliJ IDEA入门图文教程整理2\Ashampoo_Snap_2013.05.31_07h12m59s_002_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24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956BD" w14:textId="77777777" w:rsidR="00901944" w:rsidRDefault="00901944" w:rsidP="00901944">
      <w:pPr>
        <w:pStyle w:val="20"/>
        <w:spacing w:after="156"/>
      </w:pPr>
      <w:bookmarkStart w:id="17" w:name="_Toc493162198"/>
      <w:r>
        <w:rPr>
          <w:rFonts w:hint="eastAsia"/>
        </w:rPr>
        <w:t>还原窗口</w:t>
      </w:r>
      <w:bookmarkEnd w:id="17"/>
    </w:p>
    <w:p w14:paraId="61A153DE" w14:textId="77777777" w:rsidR="00901944" w:rsidRDefault="00901944" w:rsidP="00901944">
      <w:pPr>
        <w:pStyle w:val="a8"/>
        <w:spacing w:after="156"/>
        <w:jc w:val="center"/>
      </w:pPr>
      <w:r>
        <w:rPr>
          <w:noProof/>
        </w:rPr>
        <w:drawing>
          <wp:inline distT="0" distB="0" distL="0" distR="0" wp14:anchorId="001D3C72" wp14:editId="7CA49EA1">
            <wp:extent cx="5278755" cy="3952193"/>
            <wp:effectExtent l="0" t="0" r="0" b="0"/>
            <wp:docPr id="45" name="图片 45" descr="F:\IntelliJ IDEA\IntelliJ IDEA教程集合-YouMeek.com整理\IntelliJ IDEA入门图文教程整理(全部)\IntelliJ IDEA入门图文教程整理2\Ashampoo_Snap_2013.07.02_06h20m27s_001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IntelliJ IDEA\IntelliJ IDEA教程集合-YouMeek.com整理\IntelliJ IDEA入门图文教程整理(全部)\IntelliJ IDEA入门图文教程整理2\Ashampoo_Snap_2013.07.02_06h20m27s_001_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3952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B693B" w14:textId="77777777" w:rsidR="00901944" w:rsidRDefault="00901944" w:rsidP="00901944">
      <w:pPr>
        <w:pStyle w:val="20"/>
        <w:spacing w:after="156"/>
      </w:pPr>
      <w:bookmarkStart w:id="18" w:name="_Toc493162199"/>
      <w:r>
        <w:rPr>
          <w:rFonts w:hint="eastAsia"/>
        </w:rPr>
        <w:lastRenderedPageBreak/>
        <w:t>复制粘贴后格式化</w:t>
      </w:r>
      <w:bookmarkEnd w:id="18"/>
    </w:p>
    <w:p w14:paraId="07A0C066" w14:textId="77777777" w:rsidR="00901944" w:rsidRDefault="00901944" w:rsidP="00901944">
      <w:pPr>
        <w:pStyle w:val="a8"/>
        <w:spacing w:after="156"/>
        <w:jc w:val="center"/>
      </w:pPr>
      <w:r>
        <w:rPr>
          <w:noProof/>
        </w:rPr>
        <w:drawing>
          <wp:inline distT="0" distB="0" distL="0" distR="0" wp14:anchorId="52666FB0" wp14:editId="3ED79C10">
            <wp:extent cx="5278755" cy="2826070"/>
            <wp:effectExtent l="0" t="0" r="0" b="0"/>
            <wp:docPr id="46" name="图片 46" descr="F:\IntelliJ IDEA\IntelliJ IDEA教程集合-YouMeek.com整理\IntelliJ IDEA入门图文教程整理(全部)\IntelliJ IDEA入门图文教程整理2\Ashampoo_Snap_2013.07.11_07h27m06s_001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:\IntelliJ IDEA\IntelliJ IDEA教程集合-YouMeek.com整理\IntelliJ IDEA入门图文教程整理(全部)\IntelliJ IDEA入门图文教程整理2\Ashampoo_Snap_2013.07.11_07h27m06s_001_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282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1B2DD" w14:textId="77777777" w:rsidR="00901944" w:rsidRDefault="00901944" w:rsidP="00901944">
      <w:pPr>
        <w:pStyle w:val="20"/>
        <w:spacing w:after="156"/>
      </w:pPr>
      <w:bookmarkStart w:id="19" w:name="_Toc493162200"/>
      <w:r>
        <w:rPr>
          <w:rFonts w:hint="eastAsia"/>
        </w:rPr>
        <w:t>检查代码等级</w:t>
      </w:r>
      <w:bookmarkEnd w:id="19"/>
    </w:p>
    <w:p w14:paraId="0537AFC4" w14:textId="77777777" w:rsidR="00901944" w:rsidRDefault="00901944" w:rsidP="00901944">
      <w:pPr>
        <w:pStyle w:val="a8"/>
        <w:spacing w:after="156"/>
        <w:jc w:val="center"/>
      </w:pPr>
      <w:r>
        <w:rPr>
          <w:noProof/>
        </w:rPr>
        <w:drawing>
          <wp:inline distT="0" distB="0" distL="0" distR="0" wp14:anchorId="708AE594" wp14:editId="1B9661D1">
            <wp:extent cx="5278755" cy="3954856"/>
            <wp:effectExtent l="0" t="0" r="0" b="0"/>
            <wp:docPr id="47" name="图片 47" descr="F:\IntelliJ IDEA\IntelliJ IDEA教程集合-YouMeek.com整理\IntelliJ IDEA入门图文教程整理(全部)\IntelliJ IDEA入门图文教程整理2\Ashampoo_Snap_2013.07.15_05h56m52s_002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IntelliJ IDEA\IntelliJ IDEA教程集合-YouMeek.com整理\IntelliJ IDEA入门图文教程整理(全部)\IntelliJ IDEA入门图文教程整理2\Ashampoo_Snap_2013.07.15_05h56m52s_002_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3954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E9FC2" w14:textId="77777777" w:rsidR="00901944" w:rsidRDefault="00901944" w:rsidP="00901944">
      <w:pPr>
        <w:pStyle w:val="20"/>
        <w:spacing w:after="156"/>
      </w:pPr>
      <w:bookmarkStart w:id="20" w:name="_Toc493162201"/>
      <w:r>
        <w:lastRenderedPageBreak/>
        <w:t>G</w:t>
      </w:r>
      <w:r>
        <w:rPr>
          <w:rFonts w:hint="eastAsia"/>
        </w:rPr>
        <w:t>it</w:t>
      </w:r>
      <w:r>
        <w:rPr>
          <w:rFonts w:hint="eastAsia"/>
        </w:rPr>
        <w:t>分支提示</w:t>
      </w:r>
      <w:bookmarkEnd w:id="20"/>
    </w:p>
    <w:p w14:paraId="7D23C019" w14:textId="77777777" w:rsidR="00901944" w:rsidRDefault="00901944" w:rsidP="00901944">
      <w:pPr>
        <w:pStyle w:val="a8"/>
        <w:spacing w:after="156"/>
        <w:jc w:val="center"/>
      </w:pPr>
      <w:r>
        <w:rPr>
          <w:noProof/>
        </w:rPr>
        <w:drawing>
          <wp:inline distT="0" distB="0" distL="0" distR="0" wp14:anchorId="73335CEC" wp14:editId="1480CD50">
            <wp:extent cx="5278755" cy="2636392"/>
            <wp:effectExtent l="0" t="0" r="0" b="0"/>
            <wp:docPr id="48" name="图片 48" descr="F:\IntelliJ IDEA\IntelliJ IDEA教程集合-YouMeek.com整理\IntelliJ IDEA入门图文教程整理(全部)\IntelliJ IDEA入门图文教程整理2\Ashampoo_Snap_2013.07.15_06h02m31s_003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F:\IntelliJ IDEA\IntelliJ IDEA教程集合-YouMeek.com整理\IntelliJ IDEA入门图文教程整理(全部)\IntelliJ IDEA入门图文教程整理2\Ashampoo_Snap_2013.07.15_06h02m31s_003_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2636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D6B21" w14:textId="77777777" w:rsidR="00901944" w:rsidRDefault="00901944" w:rsidP="00901944">
      <w:pPr>
        <w:pStyle w:val="20"/>
        <w:spacing w:after="156"/>
      </w:pPr>
      <w:bookmarkStart w:id="21" w:name="_Toc493162202"/>
      <w:r>
        <w:rPr>
          <w:rFonts w:hint="eastAsia"/>
        </w:rPr>
        <w:t>忽略提交的列表</w:t>
      </w:r>
      <w:bookmarkEnd w:id="21"/>
    </w:p>
    <w:p w14:paraId="4F53A821" w14:textId="77777777" w:rsidR="00901944" w:rsidRDefault="00901944" w:rsidP="00901944">
      <w:pPr>
        <w:pStyle w:val="a8"/>
        <w:spacing w:after="156"/>
        <w:jc w:val="center"/>
      </w:pPr>
      <w:r>
        <w:rPr>
          <w:noProof/>
        </w:rPr>
        <w:drawing>
          <wp:inline distT="0" distB="0" distL="0" distR="0" wp14:anchorId="2C51280B" wp14:editId="4079E764">
            <wp:extent cx="5278755" cy="3121999"/>
            <wp:effectExtent l="0" t="0" r="0" b="0"/>
            <wp:docPr id="49" name="图片 49" descr="F:\IntelliJ IDEA\IntelliJ IDEA教程集合-YouMeek.com整理\IntelliJ IDEA入门图文教程整理(全部)\IntelliJ IDEA入门图文教程整理2\Ashampoo_Snap_2013.07.15_06h04m04s_004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F:\IntelliJ IDEA\IntelliJ IDEA教程集合-YouMeek.com整理\IntelliJ IDEA入门图文教程整理(全部)\IntelliJ IDEA入门图文教程整理2\Ashampoo_Snap_2013.07.15_06h04m04s_004_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3121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5DD58" w14:textId="77777777" w:rsidR="00901944" w:rsidRDefault="00901944" w:rsidP="00901944">
      <w:pPr>
        <w:pStyle w:val="20"/>
        <w:spacing w:after="156"/>
      </w:pPr>
      <w:bookmarkStart w:id="22" w:name="_Toc493162203"/>
      <w:r>
        <w:rPr>
          <w:rFonts w:hint="eastAsia"/>
        </w:rPr>
        <w:lastRenderedPageBreak/>
        <w:t>版本控制时颜色含义</w:t>
      </w:r>
      <w:bookmarkEnd w:id="22"/>
    </w:p>
    <w:p w14:paraId="79E94D43" w14:textId="77777777" w:rsidR="00901944" w:rsidRDefault="00901944" w:rsidP="00901944">
      <w:pPr>
        <w:pStyle w:val="a8"/>
        <w:spacing w:after="156"/>
        <w:jc w:val="center"/>
      </w:pPr>
      <w:r>
        <w:rPr>
          <w:noProof/>
        </w:rPr>
        <w:drawing>
          <wp:inline distT="0" distB="0" distL="0" distR="0" wp14:anchorId="1FAEC66A" wp14:editId="0EFE973E">
            <wp:extent cx="5278755" cy="2655594"/>
            <wp:effectExtent l="0" t="0" r="0" b="0"/>
            <wp:docPr id="50" name="图片 50" descr="F:\IntelliJ IDEA\IntelliJ IDEA教程集合-YouMeek.com整理\IntelliJ IDEA入门图文教程整理(全部)\IntelliJ IDEA入门图文教程整理2\Ashampoo_Snap_2013.07.15_06h07m23s_005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F:\IntelliJ IDEA\IntelliJ IDEA教程集合-YouMeek.com整理\IntelliJ IDEA入门图文教程整理(全部)\IntelliJ IDEA入门图文教程整理2\Ashampoo_Snap_2013.07.15_06h07m23s_005_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2655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5EA72" w14:textId="77777777" w:rsidR="00901944" w:rsidRDefault="00901944" w:rsidP="00901944">
      <w:pPr>
        <w:pStyle w:val="20"/>
        <w:spacing w:after="156"/>
      </w:pPr>
      <w:bookmarkStart w:id="23" w:name="_Toc493162204"/>
      <w:r>
        <w:rPr>
          <w:rFonts w:hint="eastAsia"/>
        </w:rPr>
        <w:t>版本控制父类基本时颜色显现</w:t>
      </w:r>
      <w:bookmarkEnd w:id="23"/>
    </w:p>
    <w:p w14:paraId="433FC87E" w14:textId="77777777" w:rsidR="00901944" w:rsidRDefault="00901944" w:rsidP="00901944">
      <w:pPr>
        <w:pStyle w:val="a8"/>
        <w:spacing w:after="156"/>
        <w:jc w:val="center"/>
      </w:pPr>
      <w:r>
        <w:rPr>
          <w:noProof/>
        </w:rPr>
        <w:drawing>
          <wp:inline distT="0" distB="0" distL="0" distR="0" wp14:anchorId="57FCEAFB" wp14:editId="1CCF87A3">
            <wp:extent cx="5278755" cy="3119854"/>
            <wp:effectExtent l="0" t="0" r="0" b="0"/>
            <wp:docPr id="51" name="图片 51" descr="F:\IntelliJ IDEA\IntelliJ IDEA教程集合-YouMeek.com整理\IntelliJ IDEA入门图文教程整理(全部)\IntelliJ IDEA入门图文教程整理2\Ashampoo_Snap_2013.07.16_01h19m43s_001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F:\IntelliJ IDEA\IntelliJ IDEA教程集合-YouMeek.com整理\IntelliJ IDEA入门图文教程整理(全部)\IntelliJ IDEA入门图文教程整理2\Ashampoo_Snap_2013.07.16_01h19m43s_001_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3119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B62A4" w14:textId="77777777" w:rsidR="00901944" w:rsidRDefault="00901944" w:rsidP="00901944">
      <w:pPr>
        <w:pStyle w:val="20"/>
        <w:spacing w:after="156"/>
      </w:pPr>
      <w:bookmarkStart w:id="24" w:name="_Toc493162205"/>
      <w:r>
        <w:rPr>
          <w:rFonts w:hint="eastAsia"/>
        </w:rPr>
        <w:lastRenderedPageBreak/>
        <w:t>打卡</w:t>
      </w:r>
      <w:r>
        <w:rPr>
          <w:rFonts w:hint="eastAsia"/>
        </w:rPr>
        <w:t>tab</w:t>
      </w:r>
      <w:r>
        <w:rPr>
          <w:rFonts w:hint="eastAsia"/>
        </w:rPr>
        <w:t>的个数</w:t>
      </w:r>
      <w:bookmarkEnd w:id="24"/>
    </w:p>
    <w:p w14:paraId="4703F163" w14:textId="77777777" w:rsidR="00901944" w:rsidRDefault="00901944" w:rsidP="00901944">
      <w:pPr>
        <w:pStyle w:val="a8"/>
        <w:spacing w:after="156"/>
        <w:jc w:val="center"/>
      </w:pPr>
      <w:r>
        <w:rPr>
          <w:noProof/>
        </w:rPr>
        <w:drawing>
          <wp:inline distT="0" distB="0" distL="0" distR="0" wp14:anchorId="609333A2" wp14:editId="0A30A945">
            <wp:extent cx="5278755" cy="3728663"/>
            <wp:effectExtent l="0" t="0" r="0" b="0"/>
            <wp:docPr id="52" name="图片 52" descr="F:\IntelliJ IDEA\IntelliJ IDEA教程集合-YouMeek.com整理\IntelliJ IDEA入门图文教程整理(全部)\IntelliJ IDEA入门图文教程整理3\intellij-idea-part-ix-beautiful-specific-20131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F:\IntelliJ IDEA\IntelliJ IDEA教程集合-YouMeek.com整理\IntelliJ IDEA入门图文教程整理(全部)\IntelliJ IDEA入门图文教程整理3\intellij-idea-part-ix-beautiful-specific-20131022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3728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04B90" w14:textId="77777777" w:rsidR="00901944" w:rsidRDefault="00901944" w:rsidP="00901944">
      <w:pPr>
        <w:pStyle w:val="20"/>
        <w:spacing w:after="156"/>
      </w:pPr>
      <w:bookmarkStart w:id="25" w:name="_Toc493162206"/>
      <w:r>
        <w:rPr>
          <w:rFonts w:hint="eastAsia"/>
        </w:rPr>
        <w:t>自动转换编码</w:t>
      </w:r>
      <w:bookmarkEnd w:id="25"/>
    </w:p>
    <w:p w14:paraId="0C6FCE80" w14:textId="77777777" w:rsidR="00901944" w:rsidRDefault="00901944" w:rsidP="00901944">
      <w:pPr>
        <w:pStyle w:val="a8"/>
        <w:spacing w:after="156"/>
        <w:jc w:val="center"/>
      </w:pPr>
      <w:r>
        <w:rPr>
          <w:noProof/>
        </w:rPr>
        <w:drawing>
          <wp:inline distT="0" distB="0" distL="0" distR="0" wp14:anchorId="07DA6043" wp14:editId="5FAB938C">
            <wp:extent cx="5278755" cy="2970619"/>
            <wp:effectExtent l="0" t="0" r="0" b="0"/>
            <wp:docPr id="53" name="图片 53" descr="F:\IntelliJ IDEA\IntelliJ IDEA教程集合-YouMeek.com整理\IntelliJ IDEA入门图文教程整理(全部)\IntelliJ IDEA入门图文教程整理3\intellij-idea-part-ix-beautiful-specific-20131022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F:\IntelliJ IDEA\IntelliJ IDEA教程集合-YouMeek.com整理\IntelliJ IDEA入门图文教程整理(全部)\IntelliJ IDEA入门图文教程整理3\intellij-idea-part-ix-beautiful-specific-20131022-11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2970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1A94A" w14:textId="77777777" w:rsidR="00901944" w:rsidRDefault="00FE25C8" w:rsidP="00901944">
      <w:pPr>
        <w:pStyle w:val="20"/>
        <w:spacing w:after="156"/>
      </w:pPr>
      <w:bookmarkStart w:id="26" w:name="_Toc493162207"/>
      <w:r>
        <w:rPr>
          <w:rFonts w:hint="eastAsia"/>
        </w:rPr>
        <w:lastRenderedPageBreak/>
        <w:t>紧贴代码</w:t>
      </w:r>
      <w:r w:rsidR="005C3B7E">
        <w:rPr>
          <w:rFonts w:hint="eastAsia"/>
        </w:rPr>
        <w:t>的</w:t>
      </w:r>
      <w:r w:rsidR="007531E0">
        <w:rPr>
          <w:rFonts w:hint="eastAsia"/>
        </w:rPr>
        <w:t>注释</w:t>
      </w:r>
      <w:bookmarkEnd w:id="26"/>
    </w:p>
    <w:p w14:paraId="2FD85CD7" w14:textId="77777777" w:rsidR="00901944" w:rsidRDefault="00901944" w:rsidP="00901944">
      <w:pPr>
        <w:pStyle w:val="a8"/>
        <w:spacing w:after="156"/>
        <w:jc w:val="center"/>
      </w:pPr>
      <w:r>
        <w:rPr>
          <w:noProof/>
        </w:rPr>
        <w:drawing>
          <wp:inline distT="0" distB="0" distL="0" distR="0" wp14:anchorId="54485E50" wp14:editId="775717F3">
            <wp:extent cx="5278755" cy="3410702"/>
            <wp:effectExtent l="0" t="0" r="0" b="0"/>
            <wp:docPr id="54" name="图片 54" descr="F:\IntelliJ IDEA\IntelliJ IDEA教程集合-YouMeek.com整理\IntelliJ IDEA入门图文教程整理(全部)\IntelliJ IDEA入门图文教程整理3\intellij-idea-part-ix-beautiful-specific-20131022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F:\IntelliJ IDEA\IntelliJ IDEA教程集合-YouMeek.com整理\IntelliJ IDEA入门图文教程整理(全部)\IntelliJ IDEA入门图文教程整理3\intellij-idea-part-ix-beautiful-specific-20131022-3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3410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E7F98" w14:textId="77777777" w:rsidR="00901944" w:rsidRDefault="00901944" w:rsidP="00901944">
      <w:pPr>
        <w:pStyle w:val="20"/>
        <w:spacing w:after="156"/>
      </w:pPr>
      <w:bookmarkStart w:id="27" w:name="_Toc493162208"/>
      <w:r>
        <w:rPr>
          <w:rFonts w:hint="eastAsia"/>
        </w:rPr>
        <w:t>显示最近文件数量</w:t>
      </w:r>
      <w:bookmarkEnd w:id="27"/>
    </w:p>
    <w:p w14:paraId="1C21BBBE" w14:textId="77777777" w:rsidR="00901944" w:rsidRDefault="00901944" w:rsidP="00901944">
      <w:pPr>
        <w:pStyle w:val="a8"/>
        <w:spacing w:after="156"/>
        <w:jc w:val="center"/>
      </w:pPr>
      <w:r>
        <w:rPr>
          <w:noProof/>
        </w:rPr>
        <w:drawing>
          <wp:inline distT="0" distB="0" distL="0" distR="0" wp14:anchorId="633EACE7" wp14:editId="767BFBD9">
            <wp:extent cx="5278755" cy="3311493"/>
            <wp:effectExtent l="0" t="0" r="0" b="0"/>
            <wp:docPr id="55" name="图片 55" descr="F:\IntelliJ IDEA\IntelliJ IDEA教程集合-YouMeek.com整理\IntelliJ IDEA入门图文教程整理(全部)\IntelliJ IDEA入门图文教程整理3\intellij-idea-part-ix-beautiful-specific-20131022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F:\IntelliJ IDEA\IntelliJ IDEA教程集合-YouMeek.com整理\IntelliJ IDEA入门图文教程整理(全部)\IntelliJ IDEA入门图文教程整理3\intellij-idea-part-ix-beautiful-specific-20131022-7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3311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C337A" w14:textId="77777777" w:rsidR="00901944" w:rsidRDefault="00901944" w:rsidP="00901944">
      <w:pPr>
        <w:pStyle w:val="20"/>
        <w:spacing w:after="156"/>
      </w:pPr>
      <w:bookmarkStart w:id="28" w:name="_Toc493162209"/>
      <w:r>
        <w:rPr>
          <w:rFonts w:hint="eastAsia"/>
        </w:rPr>
        <w:lastRenderedPageBreak/>
        <w:t>补全引号和括号</w:t>
      </w:r>
      <w:bookmarkEnd w:id="28"/>
    </w:p>
    <w:p w14:paraId="1BBFA5CA" w14:textId="77777777" w:rsidR="00901944" w:rsidRDefault="00901944" w:rsidP="00901944">
      <w:pPr>
        <w:pStyle w:val="a8"/>
        <w:spacing w:after="156"/>
        <w:jc w:val="center"/>
      </w:pPr>
      <w:r>
        <w:rPr>
          <w:noProof/>
        </w:rPr>
        <w:drawing>
          <wp:inline distT="0" distB="0" distL="0" distR="0" wp14:anchorId="0D799D2F" wp14:editId="0D8FD68A">
            <wp:extent cx="5278755" cy="2945189"/>
            <wp:effectExtent l="0" t="0" r="0" b="0"/>
            <wp:docPr id="56" name="图片 56" descr="F:\IntelliJ IDEA\IntelliJ IDEA教程集合-YouMeek.com整理\IntelliJ IDEA入门图文教程整理(全部)\IntelliJ IDEA入门图文教程整理3\intellij-idea-part-ix-beautiful-specific-20131022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F:\IntelliJ IDEA\IntelliJ IDEA教程集合-YouMeek.com整理\IntelliJ IDEA入门图文教程整理(全部)\IntelliJ IDEA入门图文教程整理3\intellij-idea-part-ix-beautiful-specific-20131022-9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2945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80163" w14:textId="77777777" w:rsidR="00901944" w:rsidRDefault="00AC21D7" w:rsidP="00901944">
      <w:pPr>
        <w:pStyle w:val="20"/>
        <w:spacing w:after="156"/>
      </w:pPr>
      <w:bookmarkStart w:id="29" w:name="_Toc493162210"/>
      <w:r>
        <w:rPr>
          <w:rFonts w:hint="eastAsia"/>
        </w:rPr>
        <w:t>项目</w:t>
      </w:r>
      <w:r w:rsidR="00C17CBD">
        <w:rPr>
          <w:rFonts w:hint="eastAsia"/>
        </w:rPr>
        <w:t>启动</w:t>
      </w:r>
      <w:r>
        <w:rPr>
          <w:rFonts w:hint="eastAsia"/>
        </w:rPr>
        <w:t>设置</w:t>
      </w:r>
      <w:bookmarkEnd w:id="29"/>
    </w:p>
    <w:p w14:paraId="3F6A05FC" w14:textId="77777777" w:rsidR="00901944" w:rsidRDefault="00AC21D7" w:rsidP="00901944">
      <w:pPr>
        <w:pStyle w:val="a8"/>
        <w:spacing w:after="156"/>
        <w:jc w:val="center"/>
      </w:pPr>
      <w:r>
        <w:rPr>
          <w:noProof/>
        </w:rPr>
        <w:drawing>
          <wp:inline distT="0" distB="0" distL="0" distR="0" wp14:anchorId="62262407" wp14:editId="6C410DB6">
            <wp:extent cx="5278755" cy="387780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87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47846" w14:textId="77777777" w:rsidR="0030372E" w:rsidRDefault="0030372E" w:rsidP="0030372E">
      <w:pPr>
        <w:pStyle w:val="20"/>
        <w:spacing w:after="156"/>
      </w:pPr>
      <w:bookmarkStart w:id="30" w:name="_Toc493162211"/>
      <w:r>
        <w:rPr>
          <w:rFonts w:hint="eastAsia"/>
        </w:rPr>
        <w:lastRenderedPageBreak/>
        <w:t>折叠窗口</w:t>
      </w:r>
      <w:bookmarkEnd w:id="30"/>
    </w:p>
    <w:p w14:paraId="4C370C91" w14:textId="77777777" w:rsidR="00680D8B" w:rsidRDefault="00680D8B" w:rsidP="00680D8B">
      <w:pPr>
        <w:pStyle w:val="a8"/>
        <w:spacing w:after="156"/>
        <w:jc w:val="center"/>
      </w:pPr>
      <w:r>
        <w:rPr>
          <w:noProof/>
        </w:rPr>
        <w:drawing>
          <wp:inline distT="0" distB="0" distL="0" distR="0" wp14:anchorId="16B7F1E9" wp14:editId="29C8359D">
            <wp:extent cx="5278755" cy="3798436"/>
            <wp:effectExtent l="0" t="0" r="0" b="0"/>
            <wp:docPr id="83" name="图片 83" descr="F:\IntelliJ IDEA\IntelliJ IDEA教程集合-YouMeek.com整理\IntelliJ IDEA入门图文教程整理(全部)\IntelliJ IDEA入门图文教程整理4\intellij-idea-part-x-beautiful-specific-2013122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F:\IntelliJ IDEA\IntelliJ IDEA教程集合-YouMeek.com整理\IntelliJ IDEA入门图文教程整理(全部)\IntelliJ IDEA入门图文教程整理4\intellij-idea-part-x-beautiful-specific-2013122-6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3798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9E92B" w14:textId="77777777" w:rsidR="007470F1" w:rsidRDefault="007470F1" w:rsidP="007470F1">
      <w:pPr>
        <w:pStyle w:val="20"/>
        <w:spacing w:after="156"/>
      </w:pPr>
      <w:bookmarkStart w:id="31" w:name="_Toc493162212"/>
      <w:r>
        <w:rPr>
          <w:rFonts w:hint="eastAsia"/>
        </w:rPr>
        <w:t>搜索结果的颜色</w:t>
      </w:r>
      <w:bookmarkEnd w:id="31"/>
    </w:p>
    <w:p w14:paraId="06A3164D" w14:textId="77777777" w:rsidR="0030372E" w:rsidRDefault="007470F1" w:rsidP="007470F1">
      <w:pPr>
        <w:pStyle w:val="a8"/>
        <w:spacing w:after="156"/>
        <w:jc w:val="center"/>
      </w:pPr>
      <w:r>
        <w:rPr>
          <w:noProof/>
        </w:rPr>
        <w:drawing>
          <wp:inline distT="0" distB="0" distL="0" distR="0" wp14:anchorId="00BD83D5" wp14:editId="017733E9">
            <wp:extent cx="5278755" cy="3409974"/>
            <wp:effectExtent l="0" t="0" r="0" b="0"/>
            <wp:docPr id="84" name="图片 84" descr="F:\IntelliJ IDEA\IntelliJ IDEA教程集合-YouMeek.com整理\IntelliJ IDEA入门图文教程整理(全部)\IntelliJ IDEA入门图文教程整理4\intellij-idea-part-x-beautiful-specific-2013122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F:\IntelliJ IDEA\IntelliJ IDEA教程集合-YouMeek.com整理\IntelliJ IDEA入门图文教程整理(全部)\IntelliJ IDEA入门图文教程整理4\intellij-idea-part-x-beautiful-specific-2013122-7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3409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B4F3B" w14:textId="77777777" w:rsidR="00C158F0" w:rsidRDefault="00C158F0" w:rsidP="00C158F0">
      <w:pPr>
        <w:pStyle w:val="20"/>
        <w:spacing w:after="156"/>
      </w:pPr>
      <w:bookmarkStart w:id="32" w:name="_Toc493162213"/>
      <w:r>
        <w:rPr>
          <w:rFonts w:hint="eastAsia"/>
        </w:rPr>
        <w:lastRenderedPageBreak/>
        <w:t>提示是否加入版本库</w:t>
      </w:r>
      <w:bookmarkEnd w:id="32"/>
    </w:p>
    <w:p w14:paraId="163B5A4F" w14:textId="77777777" w:rsidR="00C158F0" w:rsidRDefault="00C158F0" w:rsidP="00C158F0">
      <w:pPr>
        <w:pStyle w:val="a8"/>
        <w:spacing w:after="156"/>
        <w:jc w:val="center"/>
      </w:pPr>
      <w:r>
        <w:rPr>
          <w:noProof/>
        </w:rPr>
        <w:drawing>
          <wp:inline distT="0" distB="0" distL="0" distR="0" wp14:anchorId="550F2798" wp14:editId="416ECF2A">
            <wp:extent cx="5278755" cy="3674467"/>
            <wp:effectExtent l="0" t="0" r="0" b="0"/>
            <wp:docPr id="85" name="图片 85" descr="F:\IntelliJ IDEA\IntelliJ IDEA教程集合-YouMeek.com整理\IntelliJ IDEA入门图文教程整理(全部)\IntelliJ IDEA入门图文教程整理4\intellij-idea-part-x-beautiful-specific-2013122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F:\IntelliJ IDEA\IntelliJ IDEA教程集合-YouMeek.com整理\IntelliJ IDEA入门图文教程整理(全部)\IntelliJ IDEA入门图文教程整理4\intellij-idea-part-x-beautiful-specific-2013122-9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3674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4544C" w14:textId="77777777" w:rsidR="00F17E32" w:rsidRDefault="00F17E32" w:rsidP="00F17E32">
      <w:pPr>
        <w:pStyle w:val="20"/>
        <w:spacing w:after="156"/>
      </w:pPr>
      <w:bookmarkStart w:id="33" w:name="_Toc493162214"/>
      <w:r>
        <w:rPr>
          <w:rFonts w:hint="eastAsia"/>
        </w:rPr>
        <w:t>项目中排除指定的文件</w:t>
      </w:r>
      <w:bookmarkEnd w:id="33"/>
    </w:p>
    <w:p w14:paraId="0722F261" w14:textId="77777777" w:rsidR="00906845" w:rsidRDefault="00906845" w:rsidP="00906845">
      <w:pPr>
        <w:pStyle w:val="a8"/>
        <w:spacing w:after="156"/>
        <w:jc w:val="center"/>
      </w:pPr>
      <w:r>
        <w:rPr>
          <w:noProof/>
        </w:rPr>
        <w:drawing>
          <wp:inline distT="0" distB="0" distL="0" distR="0" wp14:anchorId="530E60CA" wp14:editId="69A3F9C0">
            <wp:extent cx="5278755" cy="2502496"/>
            <wp:effectExtent l="0" t="0" r="0" b="0"/>
            <wp:docPr id="86" name="图片 86" descr="F:\IntelliJ IDEA\IntelliJ IDEA教程集合-YouMeek.com整理\IntelliJ IDEA入门图文教程整理(全部)\IntelliJ IDEA入门图文教程整理5\intellij-idea-part-xi-beautiful-specific-201312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F:\IntelliJ IDEA\IntelliJ IDEA教程集合-YouMeek.com整理\IntelliJ IDEA入门图文教程整理(全部)\IntelliJ IDEA入门图文教程整理5\intellij-idea-part-xi-beautiful-specific-20131203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2502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935FF" w14:textId="77777777" w:rsidR="00B03E1C" w:rsidRDefault="009D00C1" w:rsidP="00B03E1C">
      <w:pPr>
        <w:pStyle w:val="20"/>
        <w:spacing w:after="156"/>
      </w:pPr>
      <w:bookmarkStart w:id="34" w:name="_Toc493162215"/>
      <w:r>
        <w:rPr>
          <w:rFonts w:hint="eastAsia"/>
        </w:rPr>
        <w:lastRenderedPageBreak/>
        <w:t>对指定的模块进行编码设置</w:t>
      </w:r>
      <w:bookmarkEnd w:id="34"/>
    </w:p>
    <w:p w14:paraId="765971C4" w14:textId="77777777" w:rsidR="007A4D0A" w:rsidRDefault="007A4D0A" w:rsidP="007A4D0A">
      <w:pPr>
        <w:pStyle w:val="a8"/>
        <w:spacing w:after="156"/>
        <w:jc w:val="center"/>
      </w:pPr>
      <w:r>
        <w:rPr>
          <w:noProof/>
        </w:rPr>
        <w:drawing>
          <wp:inline distT="0" distB="0" distL="0" distR="0" wp14:anchorId="52B128D2" wp14:editId="7177D39B">
            <wp:extent cx="5278755" cy="3356597"/>
            <wp:effectExtent l="0" t="0" r="0" b="0"/>
            <wp:docPr id="87" name="图片 87" descr="F:\IntelliJ IDEA\IntelliJ IDEA教程集合-YouMeek.com整理\IntelliJ IDEA入门图文教程整理(全部)\IntelliJ IDEA入门图文教程整理5\intellij-idea-part-xi-beautiful-specific-2013120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F:\IntelliJ IDEA\IntelliJ IDEA教程集合-YouMeek.com整理\IntelliJ IDEA入门图文教程整理(全部)\IntelliJ IDEA入门图文教程整理5\intellij-idea-part-xi-beautiful-specific-20131203-1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3356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E6F40" w14:textId="77777777" w:rsidR="003F540B" w:rsidRPr="003F540B" w:rsidRDefault="003F540B" w:rsidP="003F540B">
      <w:pPr>
        <w:pStyle w:val="20"/>
        <w:spacing w:after="156"/>
      </w:pPr>
      <w:bookmarkStart w:id="35" w:name="_Toc493162216"/>
      <w:r>
        <w:rPr>
          <w:rFonts w:hint="eastAsia"/>
        </w:rPr>
        <w:t>自动生成</w:t>
      </w:r>
      <w:r>
        <w:rPr>
          <w:rFonts w:hint="eastAsia"/>
        </w:rPr>
        <w:t>UID</w:t>
      </w:r>
      <w:bookmarkEnd w:id="35"/>
    </w:p>
    <w:p w14:paraId="07AEDE9E" w14:textId="77777777" w:rsidR="003F540B" w:rsidRDefault="003F540B" w:rsidP="003F540B">
      <w:pPr>
        <w:pStyle w:val="a8"/>
        <w:spacing w:after="156"/>
        <w:jc w:val="center"/>
      </w:pPr>
      <w:r>
        <w:rPr>
          <w:noProof/>
        </w:rPr>
        <w:drawing>
          <wp:inline distT="0" distB="0" distL="0" distR="0" wp14:anchorId="1CFDE0EA" wp14:editId="52AA315F">
            <wp:extent cx="5278755" cy="2391720"/>
            <wp:effectExtent l="0" t="0" r="0" b="0"/>
            <wp:docPr id="88" name="图片 88" descr="F:\IntelliJ IDEA\IntelliJ IDEA教程集合-YouMeek.com整理\IntelliJ IDEA入门图文教程整理(全部)\IntelliJ IDEA入门图文教程整理5\intellij-idea-part-xi-beautiful-specific-20131203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F:\IntelliJ IDEA\IntelliJ IDEA教程集合-YouMeek.com整理\IntelliJ IDEA入门图文教程整理(全部)\IntelliJ IDEA入门图文教程整理5\intellij-idea-part-xi-beautiful-specific-20131203-10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239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F0A3F" w14:textId="77777777" w:rsidR="00AE45C2" w:rsidRDefault="00AE45C2" w:rsidP="00AE45C2">
      <w:pPr>
        <w:pStyle w:val="20"/>
        <w:spacing w:after="156"/>
      </w:pPr>
      <w:bookmarkStart w:id="36" w:name="_Toc493162217"/>
      <w:r>
        <w:rPr>
          <w:rFonts w:hint="eastAsia"/>
        </w:rPr>
        <w:t>复制功能</w:t>
      </w:r>
      <w:bookmarkEnd w:id="36"/>
    </w:p>
    <w:p w14:paraId="2258EB3B" w14:textId="77777777" w:rsidR="00FB467D" w:rsidRPr="00FB467D" w:rsidRDefault="00FB467D" w:rsidP="00FB467D">
      <w:pPr>
        <w:pStyle w:val="a8"/>
        <w:spacing w:after="156"/>
      </w:pPr>
      <w:r>
        <w:rPr>
          <w:rFonts w:hint="eastAsia"/>
        </w:rPr>
        <w:t>这里我习惯默认</w:t>
      </w:r>
    </w:p>
    <w:p w14:paraId="4844EFD4" w14:textId="77777777" w:rsidR="00075020" w:rsidRDefault="00AE45C2" w:rsidP="00AE45C2">
      <w:pPr>
        <w:pStyle w:val="a8"/>
        <w:spacing w:after="156"/>
        <w:jc w:val="center"/>
      </w:pPr>
      <w:r>
        <w:rPr>
          <w:noProof/>
        </w:rPr>
        <w:lastRenderedPageBreak/>
        <w:drawing>
          <wp:inline distT="0" distB="0" distL="0" distR="0" wp14:anchorId="6634E479" wp14:editId="162DE36E">
            <wp:extent cx="5278755" cy="2715603"/>
            <wp:effectExtent l="0" t="0" r="0" b="0"/>
            <wp:docPr id="89" name="图片 89" descr="F:\IntelliJ IDEA\IntelliJ IDEA教程集合-YouMeek.com整理\IntelliJ IDEA入门图文教程整理(全部)\IntelliJ IDEA入门图文教程整理5\intellij-idea-part-xi-beautiful-specific-20131203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F:\IntelliJ IDEA\IntelliJ IDEA教程集合-YouMeek.com整理\IntelliJ IDEA入门图文教程整理(全部)\IntelliJ IDEA入门图文教程整理5\intellij-idea-part-xi-beautiful-specific-20131203-3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271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1771A" w14:textId="77777777" w:rsidR="00175200" w:rsidRDefault="00175200" w:rsidP="00175200">
      <w:pPr>
        <w:pStyle w:val="20"/>
        <w:spacing w:after="156"/>
      </w:pPr>
      <w:bookmarkStart w:id="37" w:name="_Toc493162218"/>
      <w:r>
        <w:rPr>
          <w:rFonts w:hint="eastAsia"/>
        </w:rPr>
        <w:t>自动导入功能</w:t>
      </w:r>
      <w:bookmarkEnd w:id="37"/>
    </w:p>
    <w:p w14:paraId="0E32E72E" w14:textId="77777777" w:rsidR="00AE45C2" w:rsidRDefault="00175200" w:rsidP="00175200">
      <w:pPr>
        <w:pStyle w:val="a8"/>
        <w:spacing w:after="156"/>
        <w:jc w:val="center"/>
      </w:pPr>
      <w:r>
        <w:rPr>
          <w:noProof/>
        </w:rPr>
        <w:drawing>
          <wp:inline distT="0" distB="0" distL="0" distR="0" wp14:anchorId="797AB4E5" wp14:editId="737AAF66">
            <wp:extent cx="5278755" cy="3855925"/>
            <wp:effectExtent l="0" t="0" r="0" b="0"/>
            <wp:docPr id="90" name="图片 90" descr="F:\IntelliJ IDEA\IntelliJ IDEA教程集合-YouMeek.com整理\IntelliJ IDEA入门图文教程整理(全部)\IntelliJ IDEA入门图文教程整理5\intellij-idea-part-xi-beautiful-specific-20131203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F:\IntelliJ IDEA\IntelliJ IDEA教程集合-YouMeek.com整理\IntelliJ IDEA入门图文教程整理(全部)\IntelliJ IDEA入门图文教程整理5\intellij-idea-part-xi-beautiful-specific-20131203-5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38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B952B" w14:textId="77777777" w:rsidR="00334E46" w:rsidRDefault="00334E46" w:rsidP="00334E46">
      <w:pPr>
        <w:pStyle w:val="20"/>
        <w:spacing w:after="156"/>
      </w:pPr>
      <w:bookmarkStart w:id="38" w:name="_Toc493162219"/>
      <w:r>
        <w:rPr>
          <w:rFonts w:hint="eastAsia"/>
        </w:rPr>
        <w:lastRenderedPageBreak/>
        <w:t>暂不提交即搁置</w:t>
      </w:r>
      <w:bookmarkEnd w:id="38"/>
    </w:p>
    <w:p w14:paraId="6FF67B12" w14:textId="77777777" w:rsidR="00334E46" w:rsidRDefault="00334E46" w:rsidP="00334E46">
      <w:pPr>
        <w:pStyle w:val="a8"/>
        <w:spacing w:after="156"/>
        <w:jc w:val="center"/>
      </w:pPr>
      <w:r>
        <w:rPr>
          <w:noProof/>
        </w:rPr>
        <w:drawing>
          <wp:inline distT="0" distB="0" distL="0" distR="0" wp14:anchorId="44A7BFC9" wp14:editId="727552DD">
            <wp:extent cx="5278755" cy="4233956"/>
            <wp:effectExtent l="0" t="0" r="0" b="0"/>
            <wp:docPr id="91" name="图片 91" descr="F:\IntelliJ IDEA\IntelliJ IDEA教程集合-YouMeek.com整理\IntelliJ IDEA入门图文教程整理(全部)\IntelliJ IDEA入门图文教程整理5\intellij-idea-part-xi-beautiful-specific-20131203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F:\IntelliJ IDEA\IntelliJ IDEA教程集合-YouMeek.com整理\IntelliJ IDEA入门图文教程整理(全部)\IntelliJ IDEA入门图文教程整理5\intellij-idea-part-xi-beautiful-specific-20131203-7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4233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C4352" w14:textId="77777777" w:rsidR="00157BDB" w:rsidRDefault="00157BDB" w:rsidP="00157BDB">
      <w:pPr>
        <w:pStyle w:val="20"/>
        <w:spacing w:after="156"/>
      </w:pPr>
      <w:bookmarkStart w:id="39" w:name="_Toc493162220"/>
      <w:r>
        <w:rPr>
          <w:rFonts w:hint="eastAsia"/>
        </w:rPr>
        <w:t>查看</w:t>
      </w:r>
      <w:r>
        <w:rPr>
          <w:rFonts w:hint="eastAsia"/>
        </w:rPr>
        <w:t>svn</w:t>
      </w:r>
      <w:r>
        <w:rPr>
          <w:rFonts w:hint="eastAsia"/>
        </w:rPr>
        <w:t>地址</w:t>
      </w:r>
      <w:bookmarkEnd w:id="39"/>
    </w:p>
    <w:p w14:paraId="660F7C46" w14:textId="77777777" w:rsidR="00157BDB" w:rsidRDefault="00157BDB" w:rsidP="00175200">
      <w:pPr>
        <w:pStyle w:val="a8"/>
        <w:spacing w:after="156"/>
        <w:jc w:val="center"/>
      </w:pPr>
      <w:r>
        <w:rPr>
          <w:noProof/>
        </w:rPr>
        <w:drawing>
          <wp:inline distT="0" distB="0" distL="0" distR="0" wp14:anchorId="19F8E81E" wp14:editId="7CED75E0">
            <wp:extent cx="5278755" cy="2718192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71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8150" w14:textId="77777777" w:rsidR="007441DC" w:rsidRDefault="007441DC" w:rsidP="007441DC">
      <w:pPr>
        <w:pStyle w:val="20"/>
        <w:spacing w:after="156"/>
      </w:pPr>
      <w:bookmarkStart w:id="40" w:name="_Toc493162221"/>
      <w:r>
        <w:rPr>
          <w:rFonts w:hint="eastAsia"/>
        </w:rPr>
        <w:lastRenderedPageBreak/>
        <w:t>显示内存使用情况</w:t>
      </w:r>
      <w:bookmarkEnd w:id="40"/>
    </w:p>
    <w:p w14:paraId="02B0CBE2" w14:textId="77777777" w:rsidR="007441DC" w:rsidRDefault="007441DC" w:rsidP="007441DC">
      <w:pPr>
        <w:pStyle w:val="a8"/>
        <w:spacing w:after="156"/>
        <w:jc w:val="center"/>
      </w:pPr>
      <w:r>
        <w:rPr>
          <w:noProof/>
        </w:rPr>
        <w:drawing>
          <wp:inline distT="0" distB="0" distL="0" distR="0" wp14:anchorId="3CD00E4F" wp14:editId="14C1B0F6">
            <wp:extent cx="5278755" cy="3684332"/>
            <wp:effectExtent l="0" t="0" r="0" b="0"/>
            <wp:docPr id="93" name="图片 93" descr="F:\IntelliJ IDEA\IntelliJ IDEA教程集合-YouMeek.com整理\IntelliJ IDEA入门图文教程整理(全部)\IntelliJ IDEA入门图文教程整理6\intellij-idea-part-xii-beautiful-specific-20140211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F:\IntelliJ IDEA\IntelliJ IDEA教程集合-YouMeek.com整理\IntelliJ IDEA入门图文教程整理(全部)\IntelliJ IDEA入门图文教程整理6\intellij-idea-part-xii-beautiful-specific-20140211-1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3684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A4D48" w14:textId="77777777" w:rsidR="00576153" w:rsidRDefault="00746DA2" w:rsidP="00576153">
      <w:pPr>
        <w:pStyle w:val="20"/>
        <w:spacing w:after="156"/>
      </w:pPr>
      <w:bookmarkStart w:id="41" w:name="_Toc493162222"/>
      <w:r>
        <w:rPr>
          <w:rFonts w:hint="eastAsia"/>
        </w:rPr>
        <w:t>定制提示</w:t>
      </w:r>
      <w:r w:rsidR="00576153">
        <w:rPr>
          <w:rFonts w:hint="eastAsia"/>
        </w:rPr>
        <w:t>模版</w:t>
      </w:r>
      <w:bookmarkEnd w:id="41"/>
    </w:p>
    <w:p w14:paraId="7BC39520" w14:textId="77777777" w:rsidR="00576153" w:rsidRDefault="00576153" w:rsidP="00576153">
      <w:pPr>
        <w:pStyle w:val="a8"/>
        <w:spacing w:after="156"/>
        <w:jc w:val="center"/>
      </w:pPr>
      <w:r>
        <w:rPr>
          <w:noProof/>
        </w:rPr>
        <w:drawing>
          <wp:inline distT="0" distB="0" distL="0" distR="0" wp14:anchorId="65AE930C" wp14:editId="754C30B6">
            <wp:extent cx="5278755" cy="3439534"/>
            <wp:effectExtent l="0" t="0" r="0" b="0"/>
            <wp:docPr id="94" name="图片 94" descr="F:\IntelliJ IDEA\IntelliJ IDEA教程集合-YouMeek.com整理\IntelliJ IDEA入门图文教程整理(全部)\IntelliJ IDEA入门图文教程整理6\intellij-idea-part-xii-beautiful-specific-20140211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F:\IntelliJ IDEA\IntelliJ IDEA教程集合-YouMeek.com整理\IntelliJ IDEA入门图文教程整理(全部)\IntelliJ IDEA入门图文教程整理6\intellij-idea-part-xii-beautiful-specific-20140211-10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3439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CF8E5" w14:textId="77777777" w:rsidR="00675ACD" w:rsidRDefault="00675ACD" w:rsidP="00675ACD">
      <w:pPr>
        <w:pStyle w:val="20"/>
        <w:spacing w:after="156"/>
      </w:pPr>
      <w:bookmarkStart w:id="42" w:name="_Toc493162223"/>
      <w:r>
        <w:rPr>
          <w:rFonts w:hint="eastAsia"/>
        </w:rPr>
        <w:lastRenderedPageBreak/>
        <w:t>HTML</w:t>
      </w:r>
      <w:r>
        <w:rPr>
          <w:rFonts w:hint="eastAsia"/>
        </w:rPr>
        <w:t>空标签空格一下</w:t>
      </w:r>
      <w:bookmarkEnd w:id="42"/>
    </w:p>
    <w:p w14:paraId="53251DDD" w14:textId="77777777" w:rsidR="00B338E5" w:rsidRDefault="00B338E5" w:rsidP="00B338E5">
      <w:pPr>
        <w:pStyle w:val="a8"/>
        <w:spacing w:after="156"/>
        <w:jc w:val="center"/>
      </w:pPr>
      <w:r>
        <w:rPr>
          <w:noProof/>
        </w:rPr>
        <w:drawing>
          <wp:inline distT="0" distB="0" distL="0" distR="0" wp14:anchorId="06F5B1E7" wp14:editId="1AB6A118">
            <wp:extent cx="5278755" cy="2850759"/>
            <wp:effectExtent l="0" t="0" r="0" b="0"/>
            <wp:docPr id="95" name="图片 95" descr="F:\IntelliJ IDEA\IntelliJ IDEA教程集合-YouMeek.com整理\IntelliJ IDEA入门图文教程整理(全部)\IntelliJ IDEA入门图文教程整理6\intellij-idea-part-xii-beautiful-specific-20140211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F:\IntelliJ IDEA\IntelliJ IDEA教程集合-YouMeek.com整理\IntelliJ IDEA入门图文教程整理(全部)\IntelliJ IDEA入门图文教程整理6\intellij-idea-part-xii-beautiful-specific-20140211-11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2850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79BB9" w14:textId="77777777" w:rsidR="000634E8" w:rsidRDefault="000634E8" w:rsidP="000634E8">
      <w:pPr>
        <w:pStyle w:val="20"/>
        <w:spacing w:after="156"/>
      </w:pPr>
      <w:bookmarkStart w:id="43" w:name="_Toc493162224"/>
      <w:r>
        <w:rPr>
          <w:rFonts w:hint="eastAsia"/>
        </w:rPr>
        <w:t>窗口悬浮</w:t>
      </w:r>
      <w:bookmarkEnd w:id="43"/>
    </w:p>
    <w:p w14:paraId="231DEC63" w14:textId="77777777" w:rsidR="000634E8" w:rsidRDefault="000634E8" w:rsidP="000634E8">
      <w:pPr>
        <w:pStyle w:val="a8"/>
        <w:spacing w:after="156"/>
        <w:jc w:val="center"/>
      </w:pPr>
      <w:r>
        <w:rPr>
          <w:noProof/>
        </w:rPr>
        <w:drawing>
          <wp:inline distT="0" distB="0" distL="0" distR="0" wp14:anchorId="6B4ED5B5" wp14:editId="4A695F3D">
            <wp:extent cx="5278755" cy="1492651"/>
            <wp:effectExtent l="0" t="0" r="0" b="0"/>
            <wp:docPr id="96" name="图片 96" descr="F:\IntelliJ IDEA\IntelliJ IDEA教程集合-YouMeek.com整理\IntelliJ IDEA入门图文教程整理(全部)\IntelliJ IDEA入门图文教程整理6\intellij-idea-part-xii-beautiful-specific-20140211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F:\IntelliJ IDEA\IntelliJ IDEA教程集合-YouMeek.com整理\IntelliJ IDEA入门图文教程整理(全部)\IntelliJ IDEA入门图文教程整理6\intellij-idea-part-xii-beautiful-specific-20140211-12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1492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2662F" w14:textId="77777777" w:rsidR="007A37FA" w:rsidRDefault="007A37FA" w:rsidP="007A37FA">
      <w:pPr>
        <w:pStyle w:val="20"/>
        <w:spacing w:after="156"/>
      </w:pPr>
      <w:bookmarkStart w:id="44" w:name="_Toc493162225"/>
      <w:r>
        <w:rPr>
          <w:rFonts w:hint="eastAsia"/>
        </w:rPr>
        <w:lastRenderedPageBreak/>
        <w:t>内存回收</w:t>
      </w:r>
      <w:bookmarkEnd w:id="44"/>
    </w:p>
    <w:p w14:paraId="4D16F935" w14:textId="77777777" w:rsidR="007A37FA" w:rsidRDefault="007A37FA" w:rsidP="007A37FA">
      <w:pPr>
        <w:pStyle w:val="a8"/>
        <w:spacing w:after="156"/>
        <w:jc w:val="center"/>
      </w:pPr>
      <w:r>
        <w:rPr>
          <w:noProof/>
        </w:rPr>
        <w:drawing>
          <wp:inline distT="0" distB="0" distL="0" distR="0" wp14:anchorId="477782F2" wp14:editId="4EE76B4F">
            <wp:extent cx="3979545" cy="2720975"/>
            <wp:effectExtent l="0" t="0" r="0" b="0"/>
            <wp:docPr id="97" name="图片 97" descr="F:\IntelliJ IDEA\IntelliJ IDEA教程集合-YouMeek.com整理\IntelliJ IDEA入门图文教程整理(全部)\IntelliJ IDEA入门图文教程整理6\intellij-idea-part-xii-beautiful-specific-20140211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F:\IntelliJ IDEA\IntelliJ IDEA教程集合-YouMeek.com整理\IntelliJ IDEA入门图文教程整理(全部)\IntelliJ IDEA入门图文教程整理6\intellij-idea-part-xii-beautiful-specific-20140211-2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9545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341D2" w14:textId="77777777" w:rsidR="007B6BA4" w:rsidRDefault="007B6BA4" w:rsidP="007B6BA4">
      <w:pPr>
        <w:pStyle w:val="20"/>
        <w:spacing w:after="156"/>
      </w:pPr>
      <w:bookmarkStart w:id="45" w:name="_Toc493162226"/>
      <w:r>
        <w:rPr>
          <w:rFonts w:hint="eastAsia"/>
        </w:rPr>
        <w:t>保持</w:t>
      </w:r>
      <w:r>
        <w:rPr>
          <w:rFonts w:hint="eastAsia"/>
        </w:rPr>
        <w:t>CSS</w:t>
      </w:r>
      <w:r>
        <w:rPr>
          <w:rFonts w:hint="eastAsia"/>
        </w:rPr>
        <w:t>在单行上</w:t>
      </w:r>
      <w:bookmarkEnd w:id="45"/>
    </w:p>
    <w:p w14:paraId="4BE0C76A" w14:textId="77777777" w:rsidR="007B6BA4" w:rsidRDefault="007B6BA4" w:rsidP="007B6BA4">
      <w:pPr>
        <w:pStyle w:val="a8"/>
        <w:spacing w:after="156"/>
        <w:jc w:val="center"/>
      </w:pPr>
      <w:r>
        <w:rPr>
          <w:noProof/>
        </w:rPr>
        <w:drawing>
          <wp:inline distT="0" distB="0" distL="0" distR="0" wp14:anchorId="1F0C9709" wp14:editId="410AE5DF">
            <wp:extent cx="5278755" cy="3093441"/>
            <wp:effectExtent l="0" t="0" r="0" b="0"/>
            <wp:docPr id="98" name="图片 98" descr="F:\IntelliJ IDEA\IntelliJ IDEA教程集合-YouMeek.com整理\IntelliJ IDEA入门图文教程整理(全部)\IntelliJ IDEA入门图文教程整理6\intellij-idea-part-xii-beautiful-specific-20140211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F:\IntelliJ IDEA\IntelliJ IDEA教程集合-YouMeek.com整理\IntelliJ IDEA入门图文教程整理(全部)\IntelliJ IDEA入门图文教程整理6\intellij-idea-part-xii-beautiful-specific-20140211-3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3093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F1B35" w14:textId="77777777" w:rsidR="00054E0F" w:rsidRDefault="00054E0F" w:rsidP="00054E0F">
      <w:pPr>
        <w:pStyle w:val="20"/>
        <w:spacing w:after="156"/>
      </w:pPr>
      <w:bookmarkStart w:id="46" w:name="_Toc493162227"/>
      <w:r>
        <w:rPr>
          <w:rFonts w:hint="eastAsia"/>
        </w:rPr>
        <w:lastRenderedPageBreak/>
        <w:t>编辑窗口虚线</w:t>
      </w:r>
      <w:bookmarkEnd w:id="46"/>
    </w:p>
    <w:p w14:paraId="3AD370BC" w14:textId="77777777" w:rsidR="00054E0F" w:rsidRDefault="00054E0F" w:rsidP="00054E0F">
      <w:pPr>
        <w:pStyle w:val="a8"/>
        <w:spacing w:after="156"/>
        <w:jc w:val="center"/>
      </w:pPr>
      <w:r>
        <w:rPr>
          <w:noProof/>
        </w:rPr>
        <w:drawing>
          <wp:inline distT="0" distB="0" distL="0" distR="0" wp14:anchorId="5A217F4A" wp14:editId="521D2D92">
            <wp:extent cx="5278755" cy="2795874"/>
            <wp:effectExtent l="0" t="0" r="0" b="0"/>
            <wp:docPr id="99" name="图片 99" descr="F:\IntelliJ IDEA\IntelliJ IDEA教程集合-YouMeek.com整理\IntelliJ IDEA入门图文教程整理(全部)\IntelliJ IDEA入门图文教程整理6\intellij-idea-part-xii-beautiful-specific-20140211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F:\IntelliJ IDEA\IntelliJ IDEA教程集合-YouMeek.com整理\IntelliJ IDEA入门图文教程整理(全部)\IntelliJ IDEA入门图文教程整理6\intellij-idea-part-xii-beautiful-specific-20140211-4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279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8A3C7" w14:textId="77777777" w:rsidR="008614E9" w:rsidRDefault="008614E9" w:rsidP="008614E9">
      <w:pPr>
        <w:pStyle w:val="20"/>
        <w:spacing w:after="156"/>
      </w:pPr>
      <w:bookmarkStart w:id="47" w:name="_Toc493162228"/>
      <w:r>
        <w:rPr>
          <w:rFonts w:hint="eastAsia"/>
        </w:rPr>
        <w:t>编辑窗口虚线超出进行换行</w:t>
      </w:r>
      <w:bookmarkEnd w:id="47"/>
    </w:p>
    <w:p w14:paraId="66CFEE12" w14:textId="77777777" w:rsidR="008614E9" w:rsidRDefault="008614E9" w:rsidP="008614E9">
      <w:pPr>
        <w:pStyle w:val="a8"/>
        <w:spacing w:after="156"/>
        <w:jc w:val="center"/>
      </w:pPr>
      <w:r>
        <w:rPr>
          <w:noProof/>
        </w:rPr>
        <w:drawing>
          <wp:inline distT="0" distB="0" distL="0" distR="0" wp14:anchorId="446A2543" wp14:editId="37245268">
            <wp:extent cx="5278755" cy="2978933"/>
            <wp:effectExtent l="0" t="0" r="0" b="0"/>
            <wp:docPr id="100" name="图片 100" descr="F:\IntelliJ IDEA\IntelliJ IDEA教程集合-YouMeek.com整理\IntelliJ IDEA入门图文教程整理(全部)\IntelliJ IDEA入门图文教程整理6\intellij-idea-part-xii-beautiful-specific-20140211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F:\IntelliJ IDEA\IntelliJ IDEA教程集合-YouMeek.com整理\IntelliJ IDEA入门图文教程整理(全部)\IntelliJ IDEA入门图文教程整理6\intellij-idea-part-xii-beautiful-specific-20140211-5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2978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D0E24" w14:textId="77777777" w:rsidR="00A966B9" w:rsidRPr="00A966B9" w:rsidRDefault="00322FE4" w:rsidP="00A966B9">
      <w:pPr>
        <w:pStyle w:val="20"/>
        <w:spacing w:after="156"/>
      </w:pPr>
      <w:bookmarkStart w:id="48" w:name="_Toc493162229"/>
      <w:r>
        <w:rPr>
          <w:rFonts w:hint="eastAsia"/>
        </w:rPr>
        <w:lastRenderedPageBreak/>
        <w:t>字体缩放</w:t>
      </w:r>
      <w:bookmarkEnd w:id="48"/>
    </w:p>
    <w:p w14:paraId="0E44609C" w14:textId="77777777" w:rsidR="00A966B9" w:rsidRDefault="00A966B9" w:rsidP="00A966B9">
      <w:pPr>
        <w:pStyle w:val="a8"/>
        <w:spacing w:after="156"/>
        <w:jc w:val="center"/>
      </w:pPr>
      <w:r>
        <w:rPr>
          <w:noProof/>
        </w:rPr>
        <w:drawing>
          <wp:inline distT="0" distB="0" distL="0" distR="0" wp14:anchorId="077A3C2C" wp14:editId="77631609">
            <wp:extent cx="5278755" cy="2963530"/>
            <wp:effectExtent l="0" t="0" r="0" b="0"/>
            <wp:docPr id="101" name="图片 101" descr="F:\IntelliJ IDEA\IntelliJ IDEA教程集合-YouMeek.com整理\IntelliJ IDEA入门图文教程整理(全部)\IntelliJ IDEA入门图文教程整理6\intellij-idea-part-xii-beautiful-specific-20140211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F:\IntelliJ IDEA\IntelliJ IDEA教程集合-YouMeek.com整理\IntelliJ IDEA入门图文教程整理(全部)\IntelliJ IDEA入门图文教程整理6\intellij-idea-part-xii-beautiful-specific-20140211-7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296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AF8DE" w14:textId="77777777" w:rsidR="00322FE4" w:rsidRPr="00A966B9" w:rsidRDefault="00322FE4" w:rsidP="00322FE4">
      <w:pPr>
        <w:pStyle w:val="20"/>
        <w:spacing w:after="156"/>
      </w:pPr>
      <w:bookmarkStart w:id="49" w:name="_Toc493162230"/>
      <w:r>
        <w:rPr>
          <w:rFonts w:hint="eastAsia"/>
        </w:rPr>
        <w:t>图片缩放</w:t>
      </w:r>
      <w:bookmarkEnd w:id="49"/>
    </w:p>
    <w:p w14:paraId="216A3F55" w14:textId="77777777" w:rsidR="00322FE4" w:rsidRDefault="00322FE4" w:rsidP="00322FE4">
      <w:pPr>
        <w:pStyle w:val="a8"/>
        <w:spacing w:after="156"/>
        <w:jc w:val="center"/>
      </w:pPr>
      <w:r>
        <w:rPr>
          <w:noProof/>
        </w:rPr>
        <w:drawing>
          <wp:inline distT="0" distB="0" distL="0" distR="0" wp14:anchorId="2F513DFF" wp14:editId="5AC43AAC">
            <wp:extent cx="5278755" cy="3373847"/>
            <wp:effectExtent l="0" t="0" r="0" b="0"/>
            <wp:docPr id="102" name="图片 102" descr="F:\IntelliJ IDEA\IntelliJ IDEA教程集合-YouMeek.com整理\IntelliJ IDEA入门图文教程整理(全部)\IntelliJ IDEA入门图文教程整理6\intellij-idea-part-xii-beautiful-specific-20140211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F:\IntelliJ IDEA\IntelliJ IDEA教程集合-YouMeek.com整理\IntelliJ IDEA入门图文教程整理(全部)\IntelliJ IDEA入门图文教程整理6\intellij-idea-part-xii-beautiful-specific-20140211-9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3373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C5BE7" w14:textId="77777777" w:rsidR="009F6CA1" w:rsidRPr="00A966B9" w:rsidRDefault="009F6CA1" w:rsidP="009F6CA1">
      <w:pPr>
        <w:pStyle w:val="20"/>
        <w:spacing w:after="156"/>
      </w:pPr>
      <w:bookmarkStart w:id="50" w:name="_Toc493162231"/>
      <w:r>
        <w:rPr>
          <w:rFonts w:hint="eastAsia"/>
        </w:rPr>
        <w:lastRenderedPageBreak/>
        <w:t>版本文件移动</w:t>
      </w:r>
      <w:bookmarkEnd w:id="50"/>
    </w:p>
    <w:p w14:paraId="692E4CFC" w14:textId="77777777" w:rsidR="009F6CA1" w:rsidRDefault="009F6CA1" w:rsidP="009F6CA1">
      <w:pPr>
        <w:pStyle w:val="a8"/>
        <w:spacing w:after="156"/>
        <w:jc w:val="center"/>
      </w:pPr>
      <w:r>
        <w:rPr>
          <w:noProof/>
        </w:rPr>
        <w:drawing>
          <wp:inline distT="0" distB="0" distL="0" distR="0" wp14:anchorId="350BCCED" wp14:editId="20C15DEA">
            <wp:extent cx="5278755" cy="4033757"/>
            <wp:effectExtent l="0" t="0" r="0" b="0"/>
            <wp:docPr id="103" name="图片 103" descr="F:\IntelliJ IDEA\IntelliJ IDEA教程集合-YouMeek.com整理\IntelliJ IDEA入门图文教程整理(全部)\IntelliJ IDEA入门图文教程整理7\intellij-idea-part-xiii-beautiful-specific-20140319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F:\IntelliJ IDEA\IntelliJ IDEA教程集合-YouMeek.com整理\IntelliJ IDEA入门图文教程整理(全部)\IntelliJ IDEA入门图文教程整理7\intellij-idea-part-xiii-beautiful-specific-20140319-10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4033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C55DC" w14:textId="77777777" w:rsidR="0059249E" w:rsidRPr="00A966B9" w:rsidRDefault="0059249E" w:rsidP="0059249E">
      <w:pPr>
        <w:pStyle w:val="20"/>
        <w:spacing w:after="156"/>
      </w:pPr>
      <w:bookmarkStart w:id="51" w:name="_Toc493162232"/>
      <w:r>
        <w:rPr>
          <w:rFonts w:hint="eastAsia"/>
        </w:rPr>
        <w:t>预览项目更新情况</w:t>
      </w:r>
      <w:bookmarkEnd w:id="51"/>
    </w:p>
    <w:p w14:paraId="7B86AB7D" w14:textId="77777777" w:rsidR="0059249E" w:rsidRDefault="0059249E" w:rsidP="0059249E">
      <w:pPr>
        <w:pStyle w:val="a8"/>
        <w:spacing w:after="156"/>
        <w:jc w:val="center"/>
      </w:pPr>
      <w:r>
        <w:rPr>
          <w:noProof/>
        </w:rPr>
        <w:drawing>
          <wp:inline distT="0" distB="0" distL="0" distR="0" wp14:anchorId="353CAE3A" wp14:editId="73F4C733">
            <wp:extent cx="5278755" cy="1541362"/>
            <wp:effectExtent l="0" t="0" r="0" b="0"/>
            <wp:docPr id="104" name="图片 104" descr="F:\IntelliJ IDEA\IntelliJ IDEA教程集合-YouMeek.com整理\IntelliJ IDEA入门图文教程整理(全部)\IntelliJ IDEA入门图文教程整理7\intellij-idea-part-xiii-beautiful-specific-20140319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F:\IntelliJ IDEA\IntelliJ IDEA教程集合-YouMeek.com整理\IntelliJ IDEA入门图文教程整理(全部)\IntelliJ IDEA入门图文教程整理7\intellij-idea-part-xiii-beautiful-specific-20140319-11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1541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DE10E" w14:textId="77777777" w:rsidR="0069581C" w:rsidRPr="00A966B9" w:rsidRDefault="0069581C" w:rsidP="0069581C">
      <w:pPr>
        <w:pStyle w:val="20"/>
        <w:spacing w:after="156"/>
      </w:pPr>
      <w:bookmarkStart w:id="52" w:name="_Toc493162233"/>
      <w:r>
        <w:rPr>
          <w:rFonts w:hint="eastAsia"/>
        </w:rPr>
        <w:lastRenderedPageBreak/>
        <w:t>清除</w:t>
      </w:r>
      <w:r>
        <w:rPr>
          <w:rFonts w:hint="eastAsia"/>
        </w:rPr>
        <w:t>IDEA</w:t>
      </w:r>
      <w:r>
        <w:rPr>
          <w:rFonts w:hint="eastAsia"/>
        </w:rPr>
        <w:t>缓存</w:t>
      </w:r>
      <w:r>
        <w:rPr>
          <w:rFonts w:hint="eastAsia"/>
        </w:rPr>
        <w:t>/</w:t>
      </w:r>
      <w:r>
        <w:rPr>
          <w:rFonts w:hint="eastAsia"/>
        </w:rPr>
        <w:t>索引</w:t>
      </w:r>
      <w:bookmarkEnd w:id="52"/>
    </w:p>
    <w:p w14:paraId="2A5FBFA9" w14:textId="77777777" w:rsidR="0069581C" w:rsidRDefault="0069581C" w:rsidP="0069581C">
      <w:pPr>
        <w:pStyle w:val="a8"/>
        <w:spacing w:after="156"/>
        <w:jc w:val="center"/>
      </w:pPr>
      <w:r>
        <w:rPr>
          <w:noProof/>
        </w:rPr>
        <w:drawing>
          <wp:inline distT="0" distB="0" distL="0" distR="0" wp14:anchorId="108AF175" wp14:editId="3D5DC7C8">
            <wp:extent cx="2915285" cy="7428230"/>
            <wp:effectExtent l="0" t="0" r="0" b="0"/>
            <wp:docPr id="105" name="图片 105" descr="F:\IntelliJ IDEA\IntelliJ IDEA教程集合-YouMeek.com整理\IntelliJ IDEA入门图文教程整理(全部)\IntelliJ IDEA入门图文教程整理7\intellij-idea-part-xiii-beautiful-specific-20140319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F:\IntelliJ IDEA\IntelliJ IDEA教程集合-YouMeek.com整理\IntelliJ IDEA入门图文教程整理(全部)\IntelliJ IDEA入门图文教程整理7\intellij-idea-part-xiii-beautiful-specific-20140319-3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285" cy="742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88DB0" w14:textId="77777777" w:rsidR="008D1642" w:rsidRPr="00A966B9" w:rsidRDefault="00D74385" w:rsidP="008D1642">
      <w:pPr>
        <w:pStyle w:val="20"/>
        <w:spacing w:after="156"/>
      </w:pPr>
      <w:bookmarkStart w:id="53" w:name="_Toc493162234"/>
      <w:r>
        <w:rPr>
          <w:rFonts w:hint="eastAsia"/>
        </w:rPr>
        <w:lastRenderedPageBreak/>
        <w:t>浏览</w:t>
      </w:r>
      <w:r w:rsidR="008D1642">
        <w:rPr>
          <w:rFonts w:hint="eastAsia"/>
        </w:rPr>
        <w:t>还未加入版本控制的文件</w:t>
      </w:r>
      <w:bookmarkEnd w:id="53"/>
    </w:p>
    <w:p w14:paraId="187063DE" w14:textId="77777777" w:rsidR="008D1642" w:rsidRDefault="008D1642" w:rsidP="008D1642">
      <w:pPr>
        <w:pStyle w:val="a8"/>
        <w:spacing w:after="156"/>
        <w:jc w:val="center"/>
      </w:pPr>
      <w:r>
        <w:rPr>
          <w:noProof/>
        </w:rPr>
        <w:drawing>
          <wp:inline distT="0" distB="0" distL="0" distR="0" wp14:anchorId="51C618ED" wp14:editId="37B70AB3">
            <wp:extent cx="5278755" cy="3230344"/>
            <wp:effectExtent l="0" t="0" r="0" b="0"/>
            <wp:docPr id="2" name="图片 2" descr="F:\IntelliJ IDEA\IntelliJ IDEA教程集合-YouMeek.com整理\IntelliJ IDEA入门图文教程整理(全部)\IntelliJ IDEA入门图文教程整理7\intellij-idea-part-xiii-beautiful-specific-20140319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IntelliJ IDEA\IntelliJ IDEA教程集合-YouMeek.com整理\IntelliJ IDEA入门图文教程整理(全部)\IntelliJ IDEA入门图文教程整理7\intellij-idea-part-xiii-beautiful-specific-20140319-7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3230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407B4" w14:textId="77777777" w:rsidR="005C7B31" w:rsidRPr="00A966B9" w:rsidRDefault="005C7B31" w:rsidP="005C7B31">
      <w:pPr>
        <w:pStyle w:val="20"/>
        <w:spacing w:after="156"/>
      </w:pPr>
      <w:bookmarkStart w:id="54" w:name="_Toc493162235"/>
      <w:r>
        <w:rPr>
          <w:rFonts w:hint="eastAsia"/>
        </w:rPr>
        <w:t>自动导入类，当引用超限换成</w:t>
      </w:r>
      <w:r>
        <w:rPr>
          <w:rFonts w:hint="eastAsia"/>
        </w:rPr>
        <w:t>*</w:t>
      </w:r>
      <w:r>
        <w:rPr>
          <w:rFonts w:hint="eastAsia"/>
        </w:rPr>
        <w:t>替换</w:t>
      </w:r>
      <w:bookmarkEnd w:id="54"/>
    </w:p>
    <w:p w14:paraId="579845E0" w14:textId="77777777" w:rsidR="005C7B31" w:rsidRDefault="005C7B31" w:rsidP="005C7B31">
      <w:pPr>
        <w:pStyle w:val="a8"/>
        <w:spacing w:after="156"/>
        <w:jc w:val="center"/>
      </w:pPr>
      <w:r>
        <w:rPr>
          <w:noProof/>
        </w:rPr>
        <w:drawing>
          <wp:inline distT="0" distB="0" distL="0" distR="0" wp14:anchorId="04223D43" wp14:editId="3094EAB7">
            <wp:extent cx="5278755" cy="3240786"/>
            <wp:effectExtent l="0" t="0" r="0" b="0"/>
            <wp:docPr id="3" name="图片 3" descr="F:\IntelliJ IDEA\IntelliJ IDEA教程集合-YouMeek.com整理\IntelliJ IDEA入门图文教程整理(全部)\IntelliJ IDEA入门图文教程整理7\intellij-idea-part-xiii-beautiful-specific-20140319-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IntelliJ IDEA\IntelliJ IDEA教程集合-YouMeek.com整理\IntelliJ IDEA入门图文教程整理(全部)\IntelliJ IDEA入门图文教程整理7\intellij-idea-part-xiii-beautiful-specific-20140319-8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3240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D9924" w14:textId="77777777" w:rsidR="008D1642" w:rsidRPr="000835F8" w:rsidRDefault="000835F8" w:rsidP="000835F8">
      <w:pPr>
        <w:pStyle w:val="20"/>
        <w:spacing w:after="156"/>
      </w:pPr>
      <w:bookmarkStart w:id="55" w:name="_Toc493162236"/>
      <w:r>
        <w:rPr>
          <w:rFonts w:hint="eastAsia"/>
        </w:rPr>
        <w:lastRenderedPageBreak/>
        <w:t>去掉拼写检查</w:t>
      </w:r>
      <w:bookmarkEnd w:id="55"/>
    </w:p>
    <w:p w14:paraId="0FA8A9BC" w14:textId="77777777" w:rsidR="000835F8" w:rsidRDefault="000835F8" w:rsidP="000835F8">
      <w:pPr>
        <w:pStyle w:val="a8"/>
        <w:spacing w:after="156"/>
        <w:jc w:val="center"/>
      </w:pPr>
      <w:r>
        <w:rPr>
          <w:noProof/>
        </w:rPr>
        <w:drawing>
          <wp:inline distT="0" distB="0" distL="0" distR="0" wp14:anchorId="5BFD2ADF" wp14:editId="1A62964A">
            <wp:extent cx="5278755" cy="3100140"/>
            <wp:effectExtent l="0" t="0" r="0" b="0"/>
            <wp:docPr id="4" name="图片 4" descr="F:\IntelliJ IDEA\IntelliJ IDEA教程集合-YouMeek.com整理\IntelliJ IDEA入门图文教程整理(全部)\IntelliJ IDEA入门图文教程整理7\intellij-idea-part-xiii-beautiful-specific-20140319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IntelliJ IDEA\IntelliJ IDEA教程集合-YouMeek.com整理\IntelliJ IDEA入门图文教程整理(全部)\IntelliJ IDEA入门图文教程整理7\intellij-idea-part-xiii-beautiful-specific-20140319-9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310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458DA" w14:textId="77777777" w:rsidR="00975FC7" w:rsidRPr="000835F8" w:rsidRDefault="00975FC7" w:rsidP="00975FC7">
      <w:pPr>
        <w:pStyle w:val="20"/>
        <w:spacing w:after="156"/>
      </w:pPr>
      <w:bookmarkStart w:id="56" w:name="_Toc493162237"/>
      <w:r>
        <w:rPr>
          <w:rFonts w:hint="eastAsia"/>
        </w:rPr>
        <w:t>隐藏某类文件或文件夹</w:t>
      </w:r>
      <w:bookmarkEnd w:id="56"/>
    </w:p>
    <w:p w14:paraId="74518EF0" w14:textId="77777777" w:rsidR="00FD3F5D" w:rsidRDefault="00FD3F5D" w:rsidP="00FD3F5D">
      <w:pPr>
        <w:pStyle w:val="a8"/>
        <w:spacing w:after="156"/>
        <w:jc w:val="center"/>
      </w:pPr>
      <w:r>
        <w:rPr>
          <w:noProof/>
        </w:rPr>
        <w:drawing>
          <wp:inline distT="0" distB="0" distL="0" distR="0" wp14:anchorId="532C503A" wp14:editId="660E9583">
            <wp:extent cx="5278755" cy="3504961"/>
            <wp:effectExtent l="0" t="0" r="0" b="0"/>
            <wp:docPr id="6" name="图片 6" descr="F:\IntelliJ IDEA\IntelliJ IDEA教程集合-YouMeek.com整理\IntelliJ IDEA入门图文教程整理(全部)\IntelliJ IDEA入门图文教程整理8\intellij-idea-part-xvii-beautiful-specific-20140508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IntelliJ IDEA\IntelliJ IDEA教程集合-YouMeek.com整理\IntelliJ IDEA入门图文教程整理(全部)\IntelliJ IDEA入门图文教程整理8\intellij-idea-part-xvii-beautiful-specific-20140508-1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3504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59508" w14:textId="77777777" w:rsidR="00B84FC7" w:rsidRPr="000835F8" w:rsidRDefault="000F6F66" w:rsidP="00B84FC7">
      <w:pPr>
        <w:pStyle w:val="20"/>
        <w:spacing w:after="156"/>
      </w:pPr>
      <w:bookmarkStart w:id="57" w:name="_Toc493162238"/>
      <w:r>
        <w:rPr>
          <w:rFonts w:hint="eastAsia"/>
        </w:rPr>
        <w:lastRenderedPageBreak/>
        <w:t>快捷键统计</w:t>
      </w:r>
      <w:bookmarkEnd w:id="57"/>
    </w:p>
    <w:p w14:paraId="3D9339E2" w14:textId="77777777" w:rsidR="00B84FC7" w:rsidRDefault="00B84FC7" w:rsidP="00B84FC7">
      <w:pPr>
        <w:pStyle w:val="a8"/>
        <w:spacing w:after="156"/>
        <w:jc w:val="center"/>
      </w:pPr>
      <w:r>
        <w:rPr>
          <w:noProof/>
        </w:rPr>
        <w:drawing>
          <wp:inline distT="0" distB="0" distL="0" distR="0" wp14:anchorId="588AB7A0" wp14:editId="5CB36AB0">
            <wp:extent cx="5278755" cy="4564615"/>
            <wp:effectExtent l="0" t="0" r="0" b="0"/>
            <wp:docPr id="7" name="图片 7" descr="F:\IntelliJ IDEA\IntelliJ IDEA教程集合-YouMeek.com整理\IntelliJ IDEA入门图文教程整理(全部)\IntelliJ IDEA入门图文教程整理8\intellij-idea-part-xvii-beautiful-specific-20140508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IntelliJ IDEA\IntelliJ IDEA教程集合-YouMeek.com整理\IntelliJ IDEA入门图文教程整理(全部)\IntelliJ IDEA入门图文教程整理8\intellij-idea-part-xvii-beautiful-specific-20140508-12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456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0752F" w14:textId="77777777" w:rsidR="00544DD9" w:rsidRPr="000835F8" w:rsidRDefault="00544DD9" w:rsidP="00544DD9">
      <w:pPr>
        <w:pStyle w:val="20"/>
        <w:spacing w:after="156"/>
      </w:pPr>
      <w:bookmarkStart w:id="58" w:name="_Toc493162239"/>
      <w:r>
        <w:rPr>
          <w:rFonts w:hint="eastAsia"/>
        </w:rPr>
        <w:lastRenderedPageBreak/>
        <w:t>pom.xml</w:t>
      </w:r>
      <w:r>
        <w:rPr>
          <w:rFonts w:hint="eastAsia"/>
        </w:rPr>
        <w:t>文件中快速插入依赖</w:t>
      </w:r>
      <w:bookmarkEnd w:id="58"/>
    </w:p>
    <w:p w14:paraId="7C3C5CFE" w14:textId="77777777" w:rsidR="00975FC7" w:rsidRDefault="00544DD9" w:rsidP="00544DD9">
      <w:pPr>
        <w:pStyle w:val="a8"/>
        <w:spacing w:after="156"/>
        <w:jc w:val="center"/>
      </w:pPr>
      <w:r>
        <w:rPr>
          <w:noProof/>
        </w:rPr>
        <w:drawing>
          <wp:inline distT="0" distB="0" distL="0" distR="0" wp14:anchorId="6A10BB8D" wp14:editId="1EF7F35B">
            <wp:extent cx="5278755" cy="3427070"/>
            <wp:effectExtent l="0" t="0" r="0" b="0"/>
            <wp:docPr id="30" name="图片 30" descr="F:\IntelliJ IDEA\IntelliJ IDEA教程集合-YouMeek.com整理\IntelliJ IDEA入门图文教程整理(全部)\IntelliJ IDEA入门图文教程整理8\intellij-idea-part-xvii-beautiful-specific-20140508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IntelliJ IDEA\IntelliJ IDEA教程集合-YouMeek.com整理\IntelliJ IDEA入门图文教程整理(全部)\IntelliJ IDEA入门图文教程整理8\intellij-idea-part-xvii-beautiful-specific-20140508-2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34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88312" w14:textId="77777777" w:rsidR="00D4075C" w:rsidRPr="000835F8" w:rsidRDefault="00D4075C" w:rsidP="00D4075C">
      <w:pPr>
        <w:pStyle w:val="20"/>
        <w:spacing w:after="156"/>
      </w:pPr>
      <w:bookmarkStart w:id="59" w:name="_Toc493162240"/>
      <w:r>
        <w:rPr>
          <w:rFonts w:hint="eastAsia"/>
        </w:rPr>
        <w:t>解决</w:t>
      </w:r>
      <w:r>
        <w:rPr>
          <w:rFonts w:hint="eastAsia"/>
        </w:rPr>
        <w:t>idea</w:t>
      </w:r>
      <w:r>
        <w:rPr>
          <w:rFonts w:hint="eastAsia"/>
        </w:rPr>
        <w:t>控制台输出内容很多但不全问题</w:t>
      </w:r>
      <w:bookmarkEnd w:id="59"/>
      <w:r w:rsidRPr="000835F8">
        <w:rPr>
          <w:rFonts w:hint="eastAsia"/>
        </w:rPr>
        <w:t xml:space="preserve"> </w:t>
      </w:r>
    </w:p>
    <w:p w14:paraId="51591AB0" w14:textId="77777777" w:rsidR="00975FC7" w:rsidRDefault="00EF402E" w:rsidP="00EF402E">
      <w:pPr>
        <w:pStyle w:val="a8"/>
        <w:spacing w:after="156"/>
        <w:jc w:val="center"/>
      </w:pPr>
      <w:r>
        <w:rPr>
          <w:noProof/>
        </w:rPr>
        <w:drawing>
          <wp:inline distT="0" distB="0" distL="0" distR="0" wp14:anchorId="293FA973" wp14:editId="0A546DE2">
            <wp:extent cx="5278755" cy="2196537"/>
            <wp:effectExtent l="0" t="0" r="0" b="0"/>
            <wp:docPr id="57" name="图片 57" descr="F:\IntelliJ IDEA\IntelliJ IDEA教程集合-YouMeek.com整理\IntelliJ IDEA入门图文教程整理(全部)\IntelliJ IDEA入门图文教程整理8\intellij-idea-part-xvii-beautiful-specific-20140508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IntelliJ IDEA\IntelliJ IDEA教程集合-YouMeek.com整理\IntelliJ IDEA入门图文教程整理(全部)\IntelliJ IDEA入门图文教程整理8\intellij-idea-part-xvii-beautiful-specific-20140508-5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2196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1A0E9" w14:textId="77777777" w:rsidR="00DE053D" w:rsidRPr="000835F8" w:rsidRDefault="00DE053D" w:rsidP="00DE053D">
      <w:pPr>
        <w:pStyle w:val="20"/>
        <w:spacing w:after="156"/>
      </w:pPr>
      <w:bookmarkStart w:id="60" w:name="_Toc493162241"/>
      <w:r>
        <w:rPr>
          <w:rFonts w:hint="eastAsia"/>
        </w:rPr>
        <w:lastRenderedPageBreak/>
        <w:t>Home</w:t>
      </w:r>
      <w:r w:rsidR="00406F0B">
        <w:rPr>
          <w:rFonts w:hint="eastAsia"/>
        </w:rPr>
        <w:t>键跳</w:t>
      </w:r>
      <w:r>
        <w:rPr>
          <w:rFonts w:hint="eastAsia"/>
        </w:rPr>
        <w:t>行头</w:t>
      </w:r>
      <w:bookmarkEnd w:id="60"/>
      <w:r w:rsidRPr="000835F8">
        <w:rPr>
          <w:rFonts w:hint="eastAsia"/>
        </w:rPr>
        <w:t xml:space="preserve"> </w:t>
      </w:r>
    </w:p>
    <w:p w14:paraId="5666F5B7" w14:textId="77777777" w:rsidR="00DE053D" w:rsidRDefault="00DE053D" w:rsidP="00DE053D">
      <w:pPr>
        <w:pStyle w:val="a8"/>
        <w:spacing w:after="156"/>
        <w:jc w:val="center"/>
      </w:pPr>
      <w:r>
        <w:rPr>
          <w:noProof/>
        </w:rPr>
        <w:drawing>
          <wp:inline distT="0" distB="0" distL="0" distR="0" wp14:anchorId="6408270E" wp14:editId="27CF2785">
            <wp:extent cx="5278755" cy="3434280"/>
            <wp:effectExtent l="0" t="0" r="0" b="0"/>
            <wp:docPr id="58" name="图片 58" descr="F:\IntelliJ IDEA\IntelliJ IDEA教程集合-YouMeek.com整理\IntelliJ IDEA入门图文教程整理(全部)\IntelliJ IDEA入门图文教程整理9\intellij-idea-part-xix-beautiful-specific-201406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IntelliJ IDEA\IntelliJ IDEA教程集合-YouMeek.com整理\IntelliJ IDEA入门图文教程整理(全部)\IntelliJ IDEA入门图文教程整理9\intellij-idea-part-xix-beautiful-specific-20140611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343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D5CF9" w14:textId="77777777" w:rsidR="00ED5045" w:rsidRDefault="00ED5045" w:rsidP="00ED5045">
      <w:pPr>
        <w:pStyle w:val="20"/>
        <w:spacing w:after="156"/>
      </w:pPr>
      <w:bookmarkStart w:id="61" w:name="_Toc493162242"/>
      <w:r>
        <w:rPr>
          <w:rFonts w:hint="eastAsia"/>
        </w:rPr>
        <w:t>编译内存设置</w:t>
      </w:r>
      <w:bookmarkEnd w:id="61"/>
    </w:p>
    <w:p w14:paraId="1B14A117" w14:textId="77777777" w:rsidR="00ED5045" w:rsidRDefault="00ED5045" w:rsidP="00ED5045">
      <w:pPr>
        <w:pStyle w:val="a8"/>
        <w:spacing w:after="156"/>
        <w:jc w:val="center"/>
      </w:pPr>
      <w:r>
        <w:rPr>
          <w:noProof/>
        </w:rPr>
        <w:drawing>
          <wp:inline distT="0" distB="0" distL="0" distR="0" wp14:anchorId="512BCE37" wp14:editId="1892F6F7">
            <wp:extent cx="5278755" cy="3458186"/>
            <wp:effectExtent l="0" t="0" r="0" b="0"/>
            <wp:docPr id="59" name="图片 59" descr="F:\IntelliJ IDEA\IntelliJ IDEA教程集合-YouMeek.com整理\IntelliJ IDEA入门图文教程整理(全部)\IntelliJ IDEA入门图文教程整理9\intellij-idea-part-xix-beautiful-specific-20140611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IntelliJ IDEA\IntelliJ IDEA教程集合-YouMeek.com整理\IntelliJ IDEA入门图文教程整理(全部)\IntelliJ IDEA入门图文教程整理9\intellij-idea-part-xix-beautiful-specific-20140611-10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3458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4A0AA" w14:textId="77777777" w:rsidR="00624FB9" w:rsidRDefault="00624FB9" w:rsidP="00624FB9">
      <w:pPr>
        <w:pStyle w:val="20"/>
        <w:spacing w:after="156"/>
      </w:pPr>
      <w:bookmarkStart w:id="62" w:name="_Toc493162243"/>
      <w:r>
        <w:rPr>
          <w:rFonts w:hint="eastAsia"/>
        </w:rPr>
        <w:lastRenderedPageBreak/>
        <w:t>文件查找</w:t>
      </w:r>
      <w:r>
        <w:rPr>
          <w:rFonts w:hint="eastAsia"/>
        </w:rPr>
        <w:t>+</w:t>
      </w:r>
      <w:r>
        <w:rPr>
          <w:rFonts w:hint="eastAsia"/>
        </w:rPr>
        <w:t>行号定位</w:t>
      </w:r>
      <w:bookmarkEnd w:id="62"/>
    </w:p>
    <w:p w14:paraId="72443ACC" w14:textId="77777777" w:rsidR="00624FB9" w:rsidRDefault="00624FB9" w:rsidP="00624FB9">
      <w:pPr>
        <w:pStyle w:val="a8"/>
        <w:spacing w:after="156"/>
        <w:jc w:val="center"/>
      </w:pPr>
      <w:r>
        <w:rPr>
          <w:noProof/>
        </w:rPr>
        <w:drawing>
          <wp:inline distT="0" distB="0" distL="0" distR="0" wp14:anchorId="5919132F" wp14:editId="3201C76B">
            <wp:extent cx="5278755" cy="2449318"/>
            <wp:effectExtent l="0" t="0" r="0" b="0"/>
            <wp:docPr id="60" name="图片 60" descr="F:\IntelliJ IDEA\IntelliJ IDEA教程集合-YouMeek.com整理\IntelliJ IDEA入门图文教程整理(全部)\IntelliJ IDEA入门图文教程整理9\intellij-idea-part-xix-beautiful-specific-20140611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:\IntelliJ IDEA\IntelliJ IDEA教程集合-YouMeek.com整理\IntelliJ IDEA入门图文教程整理(全部)\IntelliJ IDEA入门图文教程整理9\intellij-idea-part-xix-beautiful-specific-20140611-4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2449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0A849" w14:textId="77777777" w:rsidR="008326A6" w:rsidRDefault="008326A6" w:rsidP="008326A6">
      <w:pPr>
        <w:pStyle w:val="20"/>
        <w:spacing w:after="156"/>
      </w:pPr>
      <w:bookmarkStart w:id="63" w:name="_Toc493162244"/>
      <w:r>
        <w:rPr>
          <w:rFonts w:hint="eastAsia"/>
        </w:rPr>
        <w:t>任务及使用范围</w:t>
      </w:r>
      <w:bookmarkEnd w:id="63"/>
    </w:p>
    <w:p w14:paraId="4E94C76B" w14:textId="77777777" w:rsidR="008326A6" w:rsidRDefault="008326A6" w:rsidP="008326A6">
      <w:pPr>
        <w:pStyle w:val="a8"/>
        <w:spacing w:after="156"/>
        <w:jc w:val="center"/>
      </w:pPr>
      <w:r>
        <w:rPr>
          <w:noProof/>
        </w:rPr>
        <w:drawing>
          <wp:inline distT="0" distB="0" distL="0" distR="0" wp14:anchorId="094C2971" wp14:editId="49DE9829">
            <wp:extent cx="5278755" cy="4662474"/>
            <wp:effectExtent l="0" t="0" r="0" b="0"/>
            <wp:docPr id="61" name="图片 61" descr="F:\IntelliJ IDEA\IntelliJ IDEA教程集合-YouMeek.com整理\IntelliJ IDEA入门图文教程整理(全部)\IntelliJ IDEA入门图文教程整理9\intellij-idea-part-xix-beautiful-specific-20140611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IntelliJ IDEA\IntelliJ IDEA教程集合-YouMeek.com整理\IntelliJ IDEA入门图文教程整理(全部)\IntelliJ IDEA入门图文教程整理9\intellij-idea-part-xix-beautiful-specific-20140611-5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4662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337FA" w14:textId="77777777" w:rsidR="00DA3437" w:rsidRDefault="00DA3437" w:rsidP="00DA3437">
      <w:pPr>
        <w:pStyle w:val="20"/>
        <w:spacing w:after="156"/>
      </w:pPr>
      <w:bookmarkStart w:id="64" w:name="_Toc493162245"/>
      <w:r>
        <w:rPr>
          <w:rFonts w:hint="eastAsia"/>
        </w:rPr>
        <w:lastRenderedPageBreak/>
        <w:t>文件类型</w:t>
      </w:r>
      <w:r>
        <w:rPr>
          <w:rFonts w:hint="eastAsia"/>
        </w:rPr>
        <w:t>-</w:t>
      </w:r>
      <w:r>
        <w:rPr>
          <w:rFonts w:hint="eastAsia"/>
        </w:rPr>
        <w:t>打开</w:t>
      </w:r>
      <w:r>
        <w:rPr>
          <w:rFonts w:hint="eastAsia"/>
        </w:rPr>
        <w:t>zip</w:t>
      </w:r>
      <w:r>
        <w:rPr>
          <w:rFonts w:hint="eastAsia"/>
        </w:rPr>
        <w:t>包</w:t>
      </w:r>
      <w:bookmarkEnd w:id="64"/>
    </w:p>
    <w:p w14:paraId="42773F12" w14:textId="77777777" w:rsidR="00DA3437" w:rsidRDefault="00DA3437" w:rsidP="00DA3437">
      <w:pPr>
        <w:pStyle w:val="a8"/>
        <w:spacing w:after="156"/>
        <w:jc w:val="center"/>
      </w:pPr>
      <w:r>
        <w:rPr>
          <w:noProof/>
        </w:rPr>
        <w:drawing>
          <wp:inline distT="0" distB="0" distL="0" distR="0" wp14:anchorId="7B803B00" wp14:editId="0164749A">
            <wp:extent cx="5278755" cy="3158795"/>
            <wp:effectExtent l="0" t="0" r="0" b="0"/>
            <wp:docPr id="62" name="图片 62" descr="F:\IntelliJ IDEA\IntelliJ IDEA教程集合-YouMeek.com整理\IntelliJ IDEA入门图文教程整理(全部)\IntelliJ IDEA入门图文教程整理9\intellij-idea-part-xix-beautiful-specific-20140611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:\IntelliJ IDEA\IntelliJ IDEA教程集合-YouMeek.com整理\IntelliJ IDEA入门图文教程整理(全部)\IntelliJ IDEA入门图文教程整理9\intellij-idea-part-xix-beautiful-specific-20140611-7.jp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31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B79CA" w14:textId="77777777" w:rsidR="009B1203" w:rsidRDefault="009B1203" w:rsidP="009B1203">
      <w:pPr>
        <w:pStyle w:val="20"/>
        <w:spacing w:after="156"/>
      </w:pPr>
      <w:bookmarkStart w:id="65" w:name="_Toc493162246"/>
      <w:r>
        <w:rPr>
          <w:rFonts w:hint="eastAsia"/>
        </w:rPr>
        <w:lastRenderedPageBreak/>
        <w:t>更改</w:t>
      </w:r>
      <w:r>
        <w:rPr>
          <w:rFonts w:hint="eastAsia"/>
        </w:rPr>
        <w:t>svn</w:t>
      </w:r>
      <w:r>
        <w:rPr>
          <w:rFonts w:hint="eastAsia"/>
        </w:rPr>
        <w:t>地址</w:t>
      </w:r>
      <w:bookmarkEnd w:id="65"/>
    </w:p>
    <w:p w14:paraId="7A3C3BEE" w14:textId="77777777" w:rsidR="009B1203" w:rsidRDefault="009B1203" w:rsidP="009B1203">
      <w:pPr>
        <w:pStyle w:val="a8"/>
        <w:spacing w:after="156"/>
        <w:jc w:val="center"/>
      </w:pPr>
      <w:r>
        <w:rPr>
          <w:noProof/>
        </w:rPr>
        <w:drawing>
          <wp:inline distT="0" distB="0" distL="0" distR="0" wp14:anchorId="05D9E654" wp14:editId="1365E8B4">
            <wp:extent cx="5278755" cy="5647634"/>
            <wp:effectExtent l="0" t="0" r="0" b="0"/>
            <wp:docPr id="63" name="图片 63" descr="F:\IntelliJ IDEA\IntelliJ IDEA教程集合-YouMeek.com整理\IntelliJ IDEA入门图文教程整理(全部)\IntelliJ IDEA入门图文教程整理9\intellij-idea-part-xix-beautiful-specific-20140611-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IntelliJ IDEA\IntelliJ IDEA教程集合-YouMeek.com整理\IntelliJ IDEA入门图文教程整理(全部)\IntelliJ IDEA入门图文教程整理9\intellij-idea-part-xix-beautiful-specific-20140611-8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5647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41BE9" w14:textId="77777777" w:rsidR="00E64EB1" w:rsidRDefault="00E64EB1" w:rsidP="00E64EB1">
      <w:pPr>
        <w:pStyle w:val="20"/>
        <w:spacing w:after="156"/>
      </w:pPr>
      <w:bookmarkStart w:id="66" w:name="_Toc493162247"/>
      <w:r>
        <w:rPr>
          <w:rFonts w:hint="eastAsia"/>
        </w:rPr>
        <w:lastRenderedPageBreak/>
        <w:t>清除所有配置</w:t>
      </w:r>
      <w:bookmarkEnd w:id="66"/>
    </w:p>
    <w:p w14:paraId="2B3F9CA0" w14:textId="77777777" w:rsidR="00E64EB1" w:rsidRDefault="00E64EB1" w:rsidP="00E64EB1">
      <w:pPr>
        <w:pStyle w:val="a8"/>
        <w:spacing w:after="156"/>
        <w:jc w:val="center"/>
      </w:pPr>
      <w:r>
        <w:rPr>
          <w:noProof/>
        </w:rPr>
        <w:drawing>
          <wp:inline distT="0" distB="0" distL="0" distR="0" wp14:anchorId="479D0B9A" wp14:editId="6ED2F515">
            <wp:extent cx="5278755" cy="5620676"/>
            <wp:effectExtent l="0" t="0" r="0" b="0"/>
            <wp:docPr id="64" name="图片 64" descr="F:\IntelliJ IDEA\IntelliJ IDEA教程集合-YouMeek.com整理\IntelliJ IDEA入门图文教程整理(全部)\IntelliJ IDEA入门图文教程整理10\重置IntelliJ IDEA所有配置为默认配置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F:\IntelliJ IDEA\IntelliJ IDEA教程集合-YouMeek.com整理\IntelliJ IDEA入门图文教程整理(全部)\IntelliJ IDEA入门图文教程整理10\重置IntelliJ IDEA所有配置为默认配置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5620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87E04" w14:textId="77777777" w:rsidR="00A462A1" w:rsidRDefault="00443BB7" w:rsidP="00A462A1">
      <w:pPr>
        <w:pStyle w:val="20"/>
        <w:spacing w:after="156"/>
      </w:pPr>
      <w:bookmarkStart w:id="67" w:name="_Toc493162248"/>
      <w:r>
        <w:rPr>
          <w:rFonts w:hint="eastAsia"/>
        </w:rPr>
        <w:lastRenderedPageBreak/>
        <w:t>环绕包含</w:t>
      </w:r>
      <w:r w:rsidR="00F73ED8">
        <w:rPr>
          <w:rFonts w:hint="eastAsia"/>
        </w:rPr>
        <w:t>Ctrl</w:t>
      </w:r>
      <w:r w:rsidR="00A462A1">
        <w:rPr>
          <w:rFonts w:hint="eastAsia"/>
        </w:rPr>
        <w:t>l+</w:t>
      </w:r>
      <w:r w:rsidR="00F73ED8">
        <w:rPr>
          <w:rFonts w:hint="eastAsia"/>
        </w:rPr>
        <w:t>Alt</w:t>
      </w:r>
      <w:r w:rsidR="00A462A1">
        <w:rPr>
          <w:rFonts w:hint="eastAsia"/>
        </w:rPr>
        <w:t>+T</w:t>
      </w:r>
      <w:bookmarkEnd w:id="67"/>
    </w:p>
    <w:p w14:paraId="3DB73BC4" w14:textId="77777777" w:rsidR="00A462A1" w:rsidRDefault="00A462A1" w:rsidP="00A462A1">
      <w:pPr>
        <w:pStyle w:val="a8"/>
        <w:spacing w:after="156"/>
        <w:jc w:val="center"/>
      </w:pPr>
      <w:r>
        <w:rPr>
          <w:noProof/>
        </w:rPr>
        <w:drawing>
          <wp:inline distT="0" distB="0" distL="0" distR="0" wp14:anchorId="2E110664" wp14:editId="5E2EE332">
            <wp:extent cx="5278755" cy="2537911"/>
            <wp:effectExtent l="0" t="0" r="0" b="0"/>
            <wp:docPr id="65" name="图片 65" descr="F:\IntelliJ IDEA\IntelliJ IDEA教程集合-YouMeek.com整理\IntelliJ IDEA入门图文教程整理(全部)\IntelliJ IDEA入门图文教程整理10\自定义折叠代码区域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F:\IntelliJ IDEA\IntelliJ IDEA教程集合-YouMeek.com整理\IntelliJ IDEA入门图文教程整理(全部)\IntelliJ IDEA入门图文教程整理10\自定义折叠代码区域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2537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C9FA7" w14:textId="77777777" w:rsidR="001250D8" w:rsidRDefault="001250D8" w:rsidP="006D0148">
      <w:pPr>
        <w:pStyle w:val="20"/>
        <w:spacing w:after="156"/>
        <w:ind w:left="840" w:hanging="840"/>
      </w:pPr>
      <w:bookmarkStart w:id="68" w:name="_Toc493162249"/>
      <w:r>
        <w:rPr>
          <w:rFonts w:hint="eastAsia"/>
        </w:rPr>
        <w:t>Navigation Bar</w:t>
      </w:r>
      <w:r w:rsidR="006D0148">
        <w:rPr>
          <w:rFonts w:hint="eastAsia"/>
        </w:rPr>
        <w:t>丢失找回</w:t>
      </w:r>
      <w:r w:rsidR="00387A3D">
        <w:rPr>
          <w:rFonts w:hint="eastAsia"/>
        </w:rPr>
        <w:t>导航栏</w:t>
      </w:r>
      <w:bookmarkEnd w:id="68"/>
    </w:p>
    <w:p w14:paraId="7D058E26" w14:textId="77777777" w:rsidR="001250D8" w:rsidRDefault="00382D3A" w:rsidP="00A462A1">
      <w:pPr>
        <w:pStyle w:val="a8"/>
        <w:spacing w:after="156"/>
        <w:jc w:val="center"/>
      </w:pPr>
      <w:r>
        <w:rPr>
          <w:noProof/>
        </w:rPr>
        <w:drawing>
          <wp:inline distT="0" distB="0" distL="0" distR="0" wp14:anchorId="47CEF032" wp14:editId="68E191BE">
            <wp:extent cx="5278755" cy="2429465"/>
            <wp:effectExtent l="0" t="0" r="0" b="0"/>
            <wp:docPr id="10" name="图片 10" descr="C:\Users\Administrator\AppData\Roaming\feiq\RichOle\124959627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AppData\Roaming\feiq\RichOle\1249596272.bmp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755" cy="242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B48C1" w14:textId="77777777" w:rsidR="00607F0F" w:rsidRDefault="00607F0F" w:rsidP="00607F0F">
      <w:pPr>
        <w:pStyle w:val="20"/>
        <w:spacing w:after="156"/>
        <w:rPr>
          <w:rFonts w:hint="eastAsia"/>
        </w:rPr>
      </w:pPr>
      <w:bookmarkStart w:id="69" w:name="_Toc493162250"/>
      <w:r w:rsidRPr="00607F0F">
        <w:rPr>
          <w:rFonts w:hint="eastAsia"/>
        </w:rPr>
        <w:t>避免</w:t>
      </w:r>
      <w:r w:rsidRPr="00607F0F">
        <w:rPr>
          <w:rFonts w:hint="eastAsia"/>
        </w:rPr>
        <w:t xml:space="preserve">  import java.utils.*</w:t>
      </w:r>
      <w:bookmarkEnd w:id="69"/>
    </w:p>
    <w:p w14:paraId="6C93052D" w14:textId="6701CB0F" w:rsidR="00C1115A" w:rsidRDefault="00870CDB" w:rsidP="00870CDB">
      <w:pPr>
        <w:pStyle w:val="a8"/>
        <w:spacing w:after="156"/>
        <w:rPr>
          <w:rFonts w:hint="eastAsia"/>
        </w:rPr>
      </w:pPr>
      <w:r>
        <w:rPr>
          <w:rFonts w:hint="eastAsia"/>
        </w:rPr>
        <w:t>import</w:t>
      </w:r>
      <w:r>
        <w:rPr>
          <w:rFonts w:ascii="MS Mincho" w:eastAsia="MS Mincho" w:hAnsi="MS Mincho" w:cs="MS Mincho"/>
        </w:rPr>
        <w:t>每个</w:t>
      </w:r>
      <w:r>
        <w:rPr>
          <w:rFonts w:hint="eastAsia"/>
        </w:rPr>
        <w:t>类</w:t>
      </w:r>
      <w:r>
        <w:rPr>
          <w:rFonts w:ascii="MS Mincho" w:eastAsia="MS Mincho" w:hAnsi="MS Mincho" w:cs="MS Mincho"/>
        </w:rPr>
        <w:t>而非整个包</w:t>
      </w:r>
      <w:r>
        <w:rPr>
          <w:rFonts w:hint="eastAsia"/>
        </w:rPr>
        <w:t>，</w:t>
      </w:r>
      <w:r w:rsidR="00EB26F6">
        <w:rPr>
          <w:rFonts w:hint="eastAsia"/>
        </w:rPr>
        <w:t>Java</w:t>
      </w:r>
      <w:r w:rsidR="00EB26F6">
        <w:rPr>
          <w:rFonts w:hint="eastAsia"/>
        </w:rPr>
        <w:t>中不推荐使用</w:t>
      </w:r>
      <w:r w:rsidR="00EB26F6">
        <w:rPr>
          <w:rFonts w:hint="eastAsia"/>
        </w:rPr>
        <w:t>*</w:t>
      </w:r>
      <w:r w:rsidR="00C1115A">
        <w:rPr>
          <w:rFonts w:hint="eastAsia"/>
        </w:rPr>
        <w:t>，修改</w:t>
      </w:r>
    </w:p>
    <w:p w14:paraId="43038CE6" w14:textId="312C90BA" w:rsidR="00433A8E" w:rsidRDefault="00433A8E" w:rsidP="00433A8E">
      <w:pPr>
        <w:pStyle w:val="a8"/>
        <w:spacing w:after="156"/>
        <w:rPr>
          <w:rFonts w:hint="eastAsia"/>
        </w:rPr>
      </w:pPr>
      <w:r>
        <w:rPr>
          <w:rFonts w:hint="eastAsia"/>
        </w:rPr>
        <w:t>settings</w:t>
      </w:r>
      <w:r>
        <w:rPr>
          <w:rFonts w:ascii="Helvetica" w:eastAsia="Helvetica" w:hAnsi="Helvetica" w:cs="Helvetica"/>
        </w:rPr>
        <w:t>—</w:t>
      </w:r>
      <w:r>
        <w:rPr>
          <w:rFonts w:hint="eastAsia"/>
        </w:rPr>
        <w:t>Editor</w:t>
      </w:r>
      <w:r>
        <w:rPr>
          <w:rFonts w:ascii="Helvetica" w:eastAsia="Helvetica" w:hAnsi="Helvetica" w:cs="Helvetica"/>
        </w:rPr>
        <w:t>—</w:t>
      </w:r>
      <w:r>
        <w:rPr>
          <w:rFonts w:hint="eastAsia"/>
        </w:rPr>
        <w:t>Colors Style</w:t>
      </w:r>
      <w:r>
        <w:rPr>
          <w:rFonts w:ascii="Helvetica" w:eastAsia="Helvetica" w:hAnsi="Helvetica" w:cs="Helvetica"/>
        </w:rPr>
        <w:t>—</w:t>
      </w:r>
      <w:r>
        <w:rPr>
          <w:rFonts w:hint="eastAsia"/>
        </w:rPr>
        <w:t>Java</w:t>
      </w:r>
      <w:r>
        <w:rPr>
          <w:rFonts w:ascii="Helvetica" w:eastAsia="Helvetica" w:hAnsi="Helvetica" w:cs="Helvetica"/>
        </w:rPr>
        <w:t>—</w:t>
      </w:r>
      <w:r>
        <w:rPr>
          <w:rFonts w:hint="eastAsia"/>
        </w:rPr>
        <w:t>Imports</w:t>
      </w:r>
    </w:p>
    <w:p w14:paraId="5F3A9338" w14:textId="2272E2F7" w:rsidR="00C1115A" w:rsidRDefault="00C1115A" w:rsidP="00433A8E">
      <w:pPr>
        <w:pStyle w:val="a8"/>
        <w:spacing w:after="156"/>
        <w:rPr>
          <w:rFonts w:hint="eastAsia"/>
        </w:rPr>
      </w:pPr>
      <w:r>
        <w:rPr>
          <w:rFonts w:hint="eastAsia"/>
        </w:rPr>
        <w:t xml:space="preserve">class count to use import with '*'      </w:t>
      </w:r>
      <w:r>
        <w:rPr>
          <w:rFonts w:hint="eastAsia"/>
        </w:rPr>
        <w:t>设置</w:t>
      </w:r>
      <w:r>
        <w:rPr>
          <w:rFonts w:hint="eastAsia"/>
        </w:rPr>
        <w:t>100</w:t>
      </w:r>
      <w:r w:rsidR="00433A8E">
        <w:rPr>
          <w:rFonts w:hint="eastAsia"/>
        </w:rPr>
        <w:t xml:space="preserve">　</w:t>
      </w:r>
      <w:bookmarkStart w:id="70" w:name="OLE_LINK1"/>
      <w:r w:rsidR="00433A8E">
        <w:rPr>
          <w:rFonts w:hint="eastAsia"/>
        </w:rPr>
        <w:t>（设置大一点）</w:t>
      </w:r>
      <w:bookmarkEnd w:id="70"/>
    </w:p>
    <w:p w14:paraId="652EBF8E" w14:textId="3D41CABD" w:rsidR="00EB26F6" w:rsidRPr="00EB26F6" w:rsidRDefault="00C1115A" w:rsidP="001C16CC">
      <w:pPr>
        <w:pStyle w:val="a8"/>
        <w:spacing w:afterLines="0" w:line="240" w:lineRule="auto"/>
      </w:pPr>
      <w:r>
        <w:rPr>
          <w:rFonts w:hint="eastAsia"/>
        </w:rPr>
        <w:t xml:space="preserve">Names count to use static import with '*'   </w:t>
      </w:r>
      <w:r>
        <w:rPr>
          <w:rFonts w:hint="eastAsia"/>
        </w:rPr>
        <w:t>设置</w:t>
      </w:r>
      <w:r>
        <w:rPr>
          <w:rFonts w:hint="eastAsia"/>
        </w:rPr>
        <w:t>100</w:t>
      </w:r>
      <w:r w:rsidR="00433A8E">
        <w:rPr>
          <w:rFonts w:hint="eastAsia"/>
        </w:rPr>
        <w:t xml:space="preserve">　</w:t>
      </w:r>
      <w:r w:rsidR="00433A8E">
        <w:rPr>
          <w:rFonts w:ascii="MS Mincho" w:eastAsia="MS Mincho" w:hAnsi="MS Mincho" w:cs="MS Mincho"/>
        </w:rPr>
        <w:t>（</w:t>
      </w:r>
      <w:r w:rsidR="00433A8E">
        <w:rPr>
          <w:rFonts w:hint="eastAsia"/>
        </w:rPr>
        <w:t>设置大一点</w:t>
      </w:r>
      <w:r w:rsidR="00433A8E">
        <w:rPr>
          <w:rFonts w:ascii="MS Mincho" w:eastAsia="MS Mincho" w:hAnsi="MS Mincho" w:cs="MS Mincho"/>
        </w:rPr>
        <w:t>）</w:t>
      </w:r>
    </w:p>
    <w:p w14:paraId="014A8B4B" w14:textId="77777777" w:rsidR="00182687" w:rsidRDefault="00182687" w:rsidP="00182687">
      <w:pPr>
        <w:pStyle w:val="20"/>
        <w:spacing w:after="156"/>
      </w:pPr>
      <w:bookmarkStart w:id="71" w:name="_Toc493162251"/>
      <w:r w:rsidRPr="00182687">
        <w:rPr>
          <w:rFonts w:hint="eastAsia"/>
        </w:rPr>
        <w:lastRenderedPageBreak/>
        <w:t>取消显示形参名提示</w:t>
      </w:r>
    </w:p>
    <w:p w14:paraId="23CE74E5" w14:textId="77777777" w:rsidR="00182687" w:rsidRDefault="00182687" w:rsidP="00182687">
      <w:pPr>
        <w:pStyle w:val="a8"/>
        <w:spacing w:after="156"/>
      </w:pPr>
      <w:r>
        <w:rPr>
          <w:rFonts w:ascii="MS Mincho" w:eastAsia="MS Mincho" w:hAnsi="MS Mincho" w:cs="MS Mincho"/>
        </w:rPr>
        <w:t>比如</w:t>
      </w:r>
      <w:r>
        <w:rPr>
          <w:rFonts w:hint="eastAsia"/>
        </w:rPr>
        <w:t>显</w:t>
      </w:r>
      <w:r>
        <w:rPr>
          <w:rFonts w:ascii="MS Mincho" w:eastAsia="MS Mincho" w:hAnsi="MS Mincho" w:cs="MS Mincho"/>
        </w:rPr>
        <w:t>示成</w:t>
      </w:r>
      <w:r>
        <w:rPr>
          <w:rFonts w:hint="eastAsia"/>
        </w:rPr>
        <w:t>这样</w:t>
      </w:r>
      <w:r>
        <w:rPr>
          <w:rFonts w:ascii="MS Mincho" w:eastAsia="MS Mincho" w:hAnsi="MS Mincho" w:cs="MS Mincho"/>
        </w:rPr>
        <w:t>，个人</w:t>
      </w:r>
      <w:r>
        <w:rPr>
          <w:rFonts w:hint="eastAsia"/>
        </w:rPr>
        <w:t>觉</w:t>
      </w:r>
      <w:r>
        <w:rPr>
          <w:rFonts w:ascii="MS Mincho" w:eastAsia="MS Mincho" w:hAnsi="MS Mincho" w:cs="MS Mincho"/>
        </w:rPr>
        <w:t>得不太</w:t>
      </w:r>
      <w:r>
        <w:rPr>
          <w:rFonts w:hint="eastAsia"/>
        </w:rPr>
        <w:t>习惯</w:t>
      </w:r>
      <w:r>
        <w:rPr>
          <w:rFonts w:ascii="MS Mincho" w:eastAsia="MS Mincho" w:hAnsi="MS Mincho" w:cs="MS Mincho"/>
        </w:rPr>
        <w:t>。可以去掉</w:t>
      </w:r>
      <w:r>
        <w:rPr>
          <w:rFonts w:hint="eastAsia"/>
        </w:rPr>
        <w:t>：</w:t>
      </w:r>
    </w:p>
    <w:p w14:paraId="426734F5" w14:textId="77777777" w:rsidR="00182687" w:rsidRDefault="00182687" w:rsidP="00182687">
      <w:pPr>
        <w:pStyle w:val="a8"/>
        <w:spacing w:after="156"/>
      </w:pPr>
      <w:r w:rsidRPr="00182687">
        <w:rPr>
          <w:noProof/>
        </w:rPr>
        <w:drawing>
          <wp:inline distT="0" distB="0" distL="0" distR="0" wp14:anchorId="30A10F39" wp14:editId="2DD1D872">
            <wp:extent cx="5278755" cy="26162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77017" w14:textId="77777777" w:rsidR="00182687" w:rsidRDefault="00182687" w:rsidP="00182687">
      <w:pPr>
        <w:pStyle w:val="a8"/>
        <w:spacing w:after="156"/>
        <w:ind w:firstLineChars="0" w:firstLine="0"/>
        <w:rPr>
          <w:rFonts w:ascii="MS Mincho" w:eastAsia="MS Mincho" w:hAnsi="MS Mincho" w:cs="MS Mincho" w:hint="eastAsia"/>
        </w:rPr>
      </w:pPr>
      <w:r w:rsidRPr="00182687">
        <w:rPr>
          <w:rFonts w:hint="eastAsia"/>
        </w:rPr>
        <w:t xml:space="preserve">settings &gt; Editor &gt; Appearance </w:t>
      </w:r>
      <w:r w:rsidRPr="00182687">
        <w:rPr>
          <w:rFonts w:ascii="MS Mincho" w:eastAsia="MS Mincho" w:hAnsi="MS Mincho" w:cs="MS Mincho"/>
        </w:rPr>
        <w:t>配置</w:t>
      </w:r>
      <w:r w:rsidRPr="00182687">
        <w:rPr>
          <w:rFonts w:hint="eastAsia"/>
        </w:rPr>
        <w:t>页</w:t>
      </w:r>
      <w:r w:rsidRPr="00182687">
        <w:rPr>
          <w:rFonts w:ascii="MS Mincho" w:eastAsia="MS Mincho" w:hAnsi="MS Mincho" w:cs="MS Mincho"/>
        </w:rPr>
        <w:t>，将</w:t>
      </w:r>
      <w:r w:rsidRPr="00182687">
        <w:rPr>
          <w:rFonts w:hint="eastAsia"/>
        </w:rPr>
        <w:t xml:space="preserve"> Show parameter name hints </w:t>
      </w:r>
      <w:r w:rsidRPr="00182687">
        <w:rPr>
          <w:rFonts w:hint="eastAsia"/>
        </w:rPr>
        <w:t>项的勾选去掉</w:t>
      </w:r>
      <w:r w:rsidRPr="00182687">
        <w:rPr>
          <w:rFonts w:ascii="MS Mincho" w:eastAsia="MS Mincho" w:hAnsi="MS Mincho" w:cs="MS Mincho"/>
        </w:rPr>
        <w:t>。</w:t>
      </w:r>
    </w:p>
    <w:p w14:paraId="547012DA" w14:textId="0D717FA8" w:rsidR="00885C76" w:rsidRDefault="00885C76" w:rsidP="00885C76">
      <w:pPr>
        <w:pStyle w:val="30"/>
        <w:spacing w:after="156"/>
        <w:rPr>
          <w:rFonts w:hint="eastAsia"/>
        </w:rPr>
      </w:pPr>
      <w:r>
        <w:rPr>
          <w:rFonts w:ascii="MS Mincho" w:eastAsia="MS Mincho" w:hAnsi="MS Mincho" w:cs="MS Mincho" w:hint="eastAsia"/>
        </w:rPr>
        <w:t>取消自</w:t>
      </w:r>
      <w:r>
        <w:rPr>
          <w:rFonts w:ascii="SimSun" w:eastAsia="SimSun" w:hAnsi="SimSun" w:cs="SimSun"/>
        </w:rPr>
        <w:t>动</w:t>
      </w:r>
      <w:r>
        <w:rPr>
          <w:rFonts w:ascii="MS Mincho" w:eastAsia="MS Mincho" w:hAnsi="MS Mincho" w:cs="MS Mincho"/>
        </w:rPr>
        <w:t>移除</w:t>
      </w:r>
      <w:r>
        <w:rPr>
          <w:rFonts w:hint="eastAsia"/>
        </w:rPr>
        <w:t>Unuse</w:t>
      </w:r>
      <w:r>
        <w:rPr>
          <w:rFonts w:hint="eastAsia"/>
        </w:rPr>
        <w:t xml:space="preserve">　</w:t>
      </w:r>
      <w:r>
        <w:rPr>
          <w:rFonts w:hint="eastAsia"/>
        </w:rPr>
        <w:t>Import</w:t>
      </w:r>
    </w:p>
    <w:p w14:paraId="357508BC" w14:textId="37FBB748" w:rsidR="00885C76" w:rsidRDefault="003A3404" w:rsidP="00885C76">
      <w:pPr>
        <w:pStyle w:val="a8"/>
        <w:spacing w:after="156"/>
        <w:ind w:firstLineChars="0" w:firstLine="0"/>
        <w:rPr>
          <w:rFonts w:hint="eastAsia"/>
        </w:rPr>
      </w:pPr>
      <w:r>
        <w:rPr>
          <w:rFonts w:ascii="MS Mincho" w:eastAsia="MS Mincho" w:hAnsi="MS Mincho" w:cs="MS Mincho"/>
        </w:rPr>
        <w:t>去掉勾</w:t>
      </w:r>
      <w:r>
        <w:rPr>
          <w:rFonts w:hint="eastAsia"/>
        </w:rPr>
        <w:t>选，</w:t>
      </w:r>
      <w:r w:rsidR="00885C76">
        <w:rPr>
          <w:rFonts w:hint="eastAsia"/>
        </w:rPr>
        <w:t>settings</w:t>
      </w:r>
      <w:r w:rsidR="00885C76">
        <w:rPr>
          <w:rFonts w:ascii="Helvetica" w:eastAsia="Helvetica" w:hAnsi="Helvetica" w:cs="Helvetica"/>
        </w:rPr>
        <w:t>—</w:t>
      </w:r>
      <w:r w:rsidR="00885C76">
        <w:rPr>
          <w:rFonts w:hint="eastAsia"/>
        </w:rPr>
        <w:t>Editor</w:t>
      </w:r>
      <w:r w:rsidR="00885C76">
        <w:rPr>
          <w:rFonts w:ascii="Helvetica" w:eastAsia="Helvetica" w:hAnsi="Helvetica" w:cs="Helvetica"/>
        </w:rPr>
        <w:t>—</w:t>
      </w:r>
      <w:r w:rsidR="00885C76">
        <w:rPr>
          <w:rFonts w:hint="eastAsia"/>
        </w:rPr>
        <w:t>General</w:t>
      </w:r>
      <w:r w:rsidR="00885C76">
        <w:rPr>
          <w:rFonts w:ascii="Helvetica" w:eastAsia="Helvetica" w:hAnsi="Helvetica" w:cs="Helvetica"/>
        </w:rPr>
        <w:t>—</w:t>
      </w:r>
      <w:r w:rsidR="00885C76">
        <w:rPr>
          <w:rFonts w:hint="eastAsia"/>
        </w:rPr>
        <w:t>Auto Import</w:t>
      </w:r>
      <w:r w:rsidR="00885C76">
        <w:rPr>
          <w:rFonts w:ascii="Helvetica" w:eastAsia="Helvetica" w:hAnsi="Helvetica" w:cs="Helvetica"/>
        </w:rPr>
        <w:t>—</w:t>
      </w:r>
      <w:r w:rsidR="00885C76">
        <w:rPr>
          <w:rFonts w:hint="eastAsia"/>
        </w:rPr>
        <w:t>Add unambiguous</w:t>
      </w:r>
      <w:r w:rsidR="00885C76">
        <w:rPr>
          <w:rFonts w:ascii="Helvetica" w:eastAsia="Helvetica" w:hAnsi="Helvetica" w:cs="Helvetica"/>
        </w:rPr>
        <w:t>…</w:t>
      </w:r>
      <w:r w:rsidR="00885C76">
        <w:rPr>
          <w:rFonts w:hint="eastAsia"/>
        </w:rPr>
        <w:t xml:space="preserve">fly </w:t>
      </w:r>
      <w:r w:rsidR="00885C76">
        <w:rPr>
          <w:rFonts w:ascii="MS Mincho" w:eastAsia="MS Mincho" w:hAnsi="MS Mincho" w:cs="MS Mincho"/>
        </w:rPr>
        <w:t>以及</w:t>
      </w:r>
      <w:r w:rsidR="00885C76">
        <w:rPr>
          <w:rFonts w:hint="eastAsia"/>
        </w:rPr>
        <w:t xml:space="preserve"> Optimize imports</w:t>
      </w:r>
      <w:r w:rsidR="00885C76">
        <w:rPr>
          <w:rFonts w:ascii="Helvetica" w:eastAsia="Helvetica" w:hAnsi="Helvetica" w:cs="Helvetica"/>
        </w:rPr>
        <w:t>…</w:t>
      </w:r>
      <w:r w:rsidR="00885C76">
        <w:rPr>
          <w:rFonts w:hint="eastAsia"/>
        </w:rPr>
        <w:t>fly</w:t>
      </w:r>
      <w:r>
        <w:rPr>
          <w:rFonts w:hint="eastAsia"/>
        </w:rPr>
        <w:t>。</w:t>
      </w:r>
    </w:p>
    <w:p w14:paraId="4EB32956" w14:textId="6CE475C6" w:rsidR="003A3404" w:rsidRDefault="003A3404" w:rsidP="00885C76">
      <w:pPr>
        <w:pStyle w:val="a8"/>
        <w:spacing w:after="156"/>
        <w:ind w:firstLineChars="0" w:firstLine="0"/>
        <w:rPr>
          <w:rFonts w:hint="eastAsia"/>
        </w:rPr>
      </w:pPr>
      <w:r>
        <w:rPr>
          <w:rFonts w:ascii="MS Mincho" w:eastAsia="MS Mincho" w:hAnsi="MS Mincho" w:cs="MS Mincho"/>
        </w:rPr>
        <w:t>反之，如果想使用自</w:t>
      </w:r>
      <w:r>
        <w:rPr>
          <w:rFonts w:hint="eastAsia"/>
        </w:rPr>
        <w:t>动移</w:t>
      </w:r>
      <w:r>
        <w:rPr>
          <w:rFonts w:ascii="MS Mincho" w:eastAsia="MS Mincho" w:hAnsi="MS Mincho" w:cs="MS Mincho"/>
        </w:rPr>
        <w:t>除，勾</w:t>
      </w:r>
      <w:r>
        <w:rPr>
          <w:rFonts w:hint="eastAsia"/>
        </w:rPr>
        <w:t>选</w:t>
      </w:r>
      <w:r>
        <w:rPr>
          <w:rFonts w:ascii="MS Mincho" w:eastAsia="MS Mincho" w:hAnsi="MS Mincho" w:cs="MS Mincho"/>
        </w:rPr>
        <w:t>就行了</w:t>
      </w:r>
      <w:r>
        <w:rPr>
          <w:rFonts w:hint="eastAsia"/>
        </w:rPr>
        <w:t>。</w:t>
      </w:r>
      <w:bookmarkStart w:id="72" w:name="_GoBack"/>
      <w:bookmarkEnd w:id="72"/>
    </w:p>
    <w:p w14:paraId="7743CC50" w14:textId="77777777" w:rsidR="00901944" w:rsidRDefault="00194C76" w:rsidP="00901944">
      <w:pPr>
        <w:pStyle w:val="1"/>
        <w:spacing w:after="156"/>
      </w:pPr>
      <w:r>
        <w:rPr>
          <w:rFonts w:hint="eastAsia"/>
        </w:rPr>
        <w:lastRenderedPageBreak/>
        <w:t>常用快捷键</w:t>
      </w:r>
      <w:bookmarkEnd w:id="71"/>
    </w:p>
    <w:p w14:paraId="7F020E79" w14:textId="77777777" w:rsidR="00E7244A" w:rsidRDefault="00E7244A" w:rsidP="00E7244A">
      <w:pPr>
        <w:pStyle w:val="20"/>
        <w:spacing w:after="156"/>
      </w:pPr>
      <w:bookmarkStart w:id="73" w:name="_Toc493162252"/>
      <w:r>
        <w:rPr>
          <w:rFonts w:hint="eastAsia"/>
        </w:rPr>
        <w:t>文本编辑</w:t>
      </w:r>
      <w:bookmarkEnd w:id="73"/>
    </w:p>
    <w:p w14:paraId="0CF22A14" w14:textId="77777777" w:rsidR="00E7244A" w:rsidRDefault="00E7244A" w:rsidP="003F2BC7">
      <w:pPr>
        <w:pStyle w:val="a8"/>
        <w:spacing w:after="156" w:line="240" w:lineRule="atLeast"/>
      </w:pPr>
      <w:r>
        <w:rPr>
          <w:rFonts w:hint="eastAsia"/>
        </w:rPr>
        <w:t>删除</w:t>
      </w:r>
      <w:r>
        <w:rPr>
          <w:rFonts w:hint="eastAsia"/>
        </w:rPr>
        <w:t xml:space="preserve">    </w:t>
      </w:r>
      <w:r w:rsidR="00F73ED8">
        <w:rPr>
          <w:rFonts w:hint="eastAsia"/>
        </w:rPr>
        <w:t>Ctrll</w:t>
      </w:r>
      <w:r>
        <w:rPr>
          <w:rFonts w:hint="eastAsia"/>
        </w:rPr>
        <w:t xml:space="preserve"> + y</w:t>
      </w:r>
    </w:p>
    <w:p w14:paraId="4144E6F4" w14:textId="77777777" w:rsidR="00E7244A" w:rsidRDefault="00E7244A" w:rsidP="003F2BC7">
      <w:pPr>
        <w:pStyle w:val="a8"/>
        <w:spacing w:after="156" w:line="240" w:lineRule="atLeast"/>
      </w:pPr>
      <w:r>
        <w:rPr>
          <w:rFonts w:hint="eastAsia"/>
        </w:rPr>
        <w:t>复制</w:t>
      </w:r>
      <w:r>
        <w:rPr>
          <w:rFonts w:hint="eastAsia"/>
        </w:rPr>
        <w:t xml:space="preserve">    </w:t>
      </w:r>
      <w:r w:rsidR="00F73ED8">
        <w:rPr>
          <w:rFonts w:hint="eastAsia"/>
        </w:rPr>
        <w:t>Ctrl</w:t>
      </w:r>
      <w:r>
        <w:rPr>
          <w:rFonts w:hint="eastAsia"/>
        </w:rPr>
        <w:t xml:space="preserve"> + D</w:t>
      </w:r>
    </w:p>
    <w:p w14:paraId="0B5D067F" w14:textId="77777777" w:rsidR="00E7244A" w:rsidRDefault="00E7244A" w:rsidP="0003552D">
      <w:pPr>
        <w:pStyle w:val="20"/>
        <w:spacing w:after="156" w:line="240" w:lineRule="auto"/>
      </w:pPr>
      <w:bookmarkStart w:id="74" w:name="_Toc493162253"/>
      <w:r>
        <w:rPr>
          <w:rFonts w:hint="eastAsia"/>
        </w:rPr>
        <w:t>智能提示</w:t>
      </w:r>
      <w:bookmarkEnd w:id="74"/>
    </w:p>
    <w:p w14:paraId="0ACEE02D" w14:textId="77777777" w:rsidR="00E7244A" w:rsidRDefault="00E7244A" w:rsidP="005C48EB">
      <w:pPr>
        <w:pStyle w:val="a8"/>
        <w:spacing w:after="156" w:line="240" w:lineRule="atLeast"/>
      </w:pPr>
      <w:r>
        <w:rPr>
          <w:rFonts w:hint="eastAsia"/>
        </w:rPr>
        <w:t>提示</w:t>
      </w:r>
      <w:r>
        <w:rPr>
          <w:rFonts w:hint="eastAsia"/>
        </w:rPr>
        <w:t xml:space="preserve">    </w:t>
      </w:r>
      <w:r w:rsidR="00F73ED8">
        <w:rPr>
          <w:rFonts w:hint="eastAsia"/>
        </w:rPr>
        <w:t>Ctrl</w:t>
      </w:r>
      <w:r>
        <w:rPr>
          <w:rFonts w:hint="eastAsia"/>
        </w:rPr>
        <w:t xml:space="preserve"> + space</w:t>
      </w:r>
    </w:p>
    <w:p w14:paraId="3D7ACE01" w14:textId="77777777" w:rsidR="00E7244A" w:rsidRDefault="00E7244A" w:rsidP="005C48EB">
      <w:pPr>
        <w:pStyle w:val="a8"/>
        <w:spacing w:after="156" w:line="240" w:lineRule="atLeast"/>
      </w:pPr>
      <w:r>
        <w:rPr>
          <w:rFonts w:hint="eastAsia"/>
        </w:rPr>
        <w:t>智能提示</w:t>
      </w:r>
      <w:r>
        <w:rPr>
          <w:rFonts w:hint="eastAsia"/>
        </w:rPr>
        <w:t xml:space="preserve"> </w:t>
      </w:r>
      <w:r w:rsidR="00F73ED8">
        <w:rPr>
          <w:rFonts w:hint="eastAsia"/>
        </w:rPr>
        <w:t>Ctrl</w:t>
      </w:r>
      <w:r>
        <w:rPr>
          <w:rFonts w:hint="eastAsia"/>
        </w:rPr>
        <w:t xml:space="preserve"> + shift + space</w:t>
      </w:r>
    </w:p>
    <w:p w14:paraId="2B3DC3EC" w14:textId="77777777" w:rsidR="00E7244A" w:rsidRDefault="00E7244A" w:rsidP="005C48EB">
      <w:pPr>
        <w:pStyle w:val="a8"/>
        <w:spacing w:after="156" w:line="240" w:lineRule="atLeast"/>
      </w:pPr>
      <w:r>
        <w:rPr>
          <w:rFonts w:hint="eastAsia"/>
        </w:rPr>
        <w:t>完成当前语句</w:t>
      </w:r>
      <w:r>
        <w:rPr>
          <w:rFonts w:hint="eastAsia"/>
        </w:rPr>
        <w:t xml:space="preserve">  </w:t>
      </w:r>
      <w:r w:rsidR="00F73ED8">
        <w:rPr>
          <w:rFonts w:hint="eastAsia"/>
        </w:rPr>
        <w:t>Ctrl</w:t>
      </w:r>
      <w:r>
        <w:rPr>
          <w:rFonts w:hint="eastAsia"/>
        </w:rPr>
        <w:t xml:space="preserve"> + shift + enter</w:t>
      </w:r>
    </w:p>
    <w:p w14:paraId="7B91FA1D" w14:textId="77777777" w:rsidR="00E7244A" w:rsidRDefault="00E7244A" w:rsidP="005C48EB">
      <w:pPr>
        <w:pStyle w:val="a8"/>
        <w:spacing w:after="156" w:line="240" w:lineRule="atLeast"/>
      </w:pPr>
      <w:r>
        <w:rPr>
          <w:rFonts w:hint="eastAsia"/>
        </w:rPr>
        <w:t>建议提示为参数</w:t>
      </w:r>
      <w:r>
        <w:rPr>
          <w:rFonts w:hint="eastAsia"/>
        </w:rPr>
        <w:t xml:space="preserve">  </w:t>
      </w:r>
      <w:r w:rsidR="00F73ED8">
        <w:rPr>
          <w:rFonts w:hint="eastAsia"/>
        </w:rPr>
        <w:t>Ctrl</w:t>
      </w:r>
      <w:r>
        <w:rPr>
          <w:rFonts w:hint="eastAsia"/>
        </w:rPr>
        <w:t xml:space="preserve"> + </w:t>
      </w:r>
      <w:r w:rsidR="00F73ED8">
        <w:rPr>
          <w:rFonts w:hint="eastAsia"/>
        </w:rPr>
        <w:t>Alt</w:t>
      </w:r>
      <w:r>
        <w:rPr>
          <w:rFonts w:hint="eastAsia"/>
        </w:rPr>
        <w:t xml:space="preserve"> + P</w:t>
      </w:r>
    </w:p>
    <w:p w14:paraId="2A353262" w14:textId="77777777" w:rsidR="00E7244A" w:rsidRDefault="00E7244A" w:rsidP="005C48EB">
      <w:pPr>
        <w:pStyle w:val="a8"/>
        <w:spacing w:after="156" w:line="240" w:lineRule="atLeast"/>
      </w:pPr>
      <w:r>
        <w:rPr>
          <w:rFonts w:hint="eastAsia"/>
        </w:rPr>
        <w:t>对代码重新排列格式</w:t>
      </w:r>
      <w:r>
        <w:rPr>
          <w:rFonts w:hint="eastAsia"/>
        </w:rPr>
        <w:t xml:space="preserve"> </w:t>
      </w:r>
      <w:r w:rsidR="00F73ED8">
        <w:rPr>
          <w:rFonts w:hint="eastAsia"/>
        </w:rPr>
        <w:t>Ctrl</w:t>
      </w:r>
      <w:r>
        <w:rPr>
          <w:rFonts w:hint="eastAsia"/>
        </w:rPr>
        <w:t xml:space="preserve">l + </w:t>
      </w:r>
      <w:r w:rsidR="00F73ED8">
        <w:rPr>
          <w:rFonts w:hint="eastAsia"/>
        </w:rPr>
        <w:t>Alt</w:t>
      </w:r>
      <w:r>
        <w:rPr>
          <w:rFonts w:hint="eastAsia"/>
        </w:rPr>
        <w:t xml:space="preserve"> + L</w:t>
      </w:r>
    </w:p>
    <w:p w14:paraId="55DA9937" w14:textId="77777777" w:rsidR="00E7244A" w:rsidRDefault="00E7244A" w:rsidP="005C48EB">
      <w:pPr>
        <w:pStyle w:val="a8"/>
        <w:spacing w:after="156" w:line="240" w:lineRule="atLeast"/>
      </w:pPr>
      <w:r>
        <w:rPr>
          <w:rFonts w:hint="eastAsia"/>
        </w:rPr>
        <w:t>对</w:t>
      </w:r>
      <w:r>
        <w:rPr>
          <w:rFonts w:hint="eastAsia"/>
        </w:rPr>
        <w:t>imports</w:t>
      </w:r>
      <w:r>
        <w:rPr>
          <w:rFonts w:hint="eastAsia"/>
        </w:rPr>
        <w:t>进行优化</w:t>
      </w:r>
      <w:r w:rsidR="00F73ED8">
        <w:rPr>
          <w:rFonts w:hint="eastAsia"/>
        </w:rPr>
        <w:t>Ctrl</w:t>
      </w:r>
      <w:r>
        <w:rPr>
          <w:rFonts w:hint="eastAsia"/>
        </w:rPr>
        <w:t xml:space="preserve">l + </w:t>
      </w:r>
      <w:r w:rsidR="00F73ED8">
        <w:rPr>
          <w:rFonts w:hint="eastAsia"/>
        </w:rPr>
        <w:t>Alt</w:t>
      </w:r>
      <w:r>
        <w:rPr>
          <w:rFonts w:hint="eastAsia"/>
        </w:rPr>
        <w:t xml:space="preserve"> + O</w:t>
      </w:r>
    </w:p>
    <w:p w14:paraId="3E34B4FD" w14:textId="77777777" w:rsidR="00E7244A" w:rsidRDefault="00E7244A" w:rsidP="00E7244A">
      <w:pPr>
        <w:pStyle w:val="20"/>
        <w:spacing w:after="156"/>
      </w:pPr>
      <w:bookmarkStart w:id="75" w:name="_Toc493162254"/>
      <w:r>
        <w:rPr>
          <w:rFonts w:hint="eastAsia"/>
        </w:rPr>
        <w:t>位置定位</w:t>
      </w:r>
      <w:bookmarkEnd w:id="75"/>
    </w:p>
    <w:p w14:paraId="071017DE" w14:textId="77777777" w:rsidR="00E7244A" w:rsidRDefault="00E7244A" w:rsidP="005C48EB">
      <w:pPr>
        <w:pStyle w:val="a8"/>
        <w:spacing w:after="156" w:line="240" w:lineRule="atLeast"/>
      </w:pPr>
      <w:r>
        <w:rPr>
          <w:rFonts w:hint="eastAsia"/>
        </w:rPr>
        <w:t>定位到下一个或上一个错误</w:t>
      </w:r>
      <w:r>
        <w:rPr>
          <w:rFonts w:hint="eastAsia"/>
        </w:rPr>
        <w:t xml:space="preserve"> F2 / Shift + F2</w:t>
      </w:r>
    </w:p>
    <w:p w14:paraId="0F705DD8" w14:textId="77777777" w:rsidR="00E7244A" w:rsidRDefault="00E7244A" w:rsidP="005C48EB">
      <w:pPr>
        <w:pStyle w:val="a8"/>
        <w:spacing w:after="156" w:line="240" w:lineRule="atLeast"/>
      </w:pPr>
      <w:r>
        <w:rPr>
          <w:rFonts w:hint="eastAsia"/>
        </w:rPr>
        <w:t>定位文件头</w:t>
      </w:r>
      <w:r>
        <w:rPr>
          <w:rFonts w:hint="eastAsia"/>
        </w:rPr>
        <w:t xml:space="preserve">   </w:t>
      </w:r>
      <w:r w:rsidR="00F73ED8">
        <w:rPr>
          <w:rFonts w:hint="eastAsia"/>
        </w:rPr>
        <w:t>Ctrl</w:t>
      </w:r>
      <w:r>
        <w:rPr>
          <w:rFonts w:hint="eastAsia"/>
        </w:rPr>
        <w:t xml:space="preserve">+G    </w:t>
      </w:r>
      <w:r>
        <w:rPr>
          <w:rFonts w:hint="eastAsia"/>
        </w:rPr>
        <w:t>（定位到文件行数）</w:t>
      </w:r>
    </w:p>
    <w:p w14:paraId="64CCD1CD" w14:textId="77777777" w:rsidR="00E7244A" w:rsidRDefault="00E7244A" w:rsidP="005C48EB">
      <w:pPr>
        <w:pStyle w:val="a8"/>
        <w:spacing w:after="156" w:line="240" w:lineRule="atLeast"/>
      </w:pPr>
      <w:r>
        <w:rPr>
          <w:rFonts w:hint="eastAsia"/>
        </w:rPr>
        <w:t>定位文件尾</w:t>
      </w:r>
      <w:r>
        <w:rPr>
          <w:rFonts w:hint="eastAsia"/>
        </w:rPr>
        <w:t xml:space="preserve">   </w:t>
      </w:r>
      <w:r w:rsidR="00F73ED8">
        <w:rPr>
          <w:rFonts w:hint="eastAsia"/>
        </w:rPr>
        <w:t>Ctrl</w:t>
      </w:r>
      <w:r>
        <w:rPr>
          <w:rFonts w:hint="eastAsia"/>
        </w:rPr>
        <w:t xml:space="preserve">+G    </w:t>
      </w:r>
    </w:p>
    <w:p w14:paraId="2099975E" w14:textId="77777777" w:rsidR="00E7244A" w:rsidRDefault="00E7244A" w:rsidP="005C48EB">
      <w:pPr>
        <w:pStyle w:val="a8"/>
        <w:spacing w:after="156" w:line="240" w:lineRule="atLeast"/>
      </w:pPr>
      <w:r>
        <w:rPr>
          <w:rFonts w:hint="eastAsia"/>
        </w:rPr>
        <w:t>定位到代码块开始</w:t>
      </w:r>
      <w:r>
        <w:rPr>
          <w:rFonts w:hint="eastAsia"/>
        </w:rPr>
        <w:t xml:space="preserve">  </w:t>
      </w:r>
      <w:r w:rsidR="00F73ED8">
        <w:rPr>
          <w:rFonts w:hint="eastAsia"/>
        </w:rPr>
        <w:t>Ctrl</w:t>
      </w:r>
      <w:r>
        <w:rPr>
          <w:rFonts w:hint="eastAsia"/>
        </w:rPr>
        <w:t xml:space="preserve"> + [</w:t>
      </w:r>
    </w:p>
    <w:p w14:paraId="3F50A839" w14:textId="77777777" w:rsidR="00E7244A" w:rsidRDefault="00E7244A" w:rsidP="005C48EB">
      <w:pPr>
        <w:pStyle w:val="a8"/>
        <w:spacing w:after="156" w:line="240" w:lineRule="atLeast"/>
      </w:pPr>
      <w:r>
        <w:rPr>
          <w:rFonts w:hint="eastAsia"/>
        </w:rPr>
        <w:t>定位到代码块结束</w:t>
      </w:r>
      <w:r>
        <w:rPr>
          <w:rFonts w:hint="eastAsia"/>
        </w:rPr>
        <w:t xml:space="preserve">  </w:t>
      </w:r>
      <w:r w:rsidR="00F73ED8">
        <w:rPr>
          <w:rFonts w:hint="eastAsia"/>
        </w:rPr>
        <w:t>Ctrl</w:t>
      </w:r>
      <w:r>
        <w:rPr>
          <w:rFonts w:hint="eastAsia"/>
        </w:rPr>
        <w:t xml:space="preserve"> + ]</w:t>
      </w:r>
    </w:p>
    <w:p w14:paraId="14525998" w14:textId="77777777" w:rsidR="00E7244A" w:rsidRDefault="00E7244A" w:rsidP="005C48EB">
      <w:pPr>
        <w:pStyle w:val="a8"/>
        <w:spacing w:after="156" w:line="240" w:lineRule="atLeast"/>
      </w:pPr>
      <w:r>
        <w:rPr>
          <w:rFonts w:hint="eastAsia"/>
        </w:rPr>
        <w:t>回到最近的窗口</w:t>
      </w:r>
      <w:r>
        <w:rPr>
          <w:rFonts w:hint="eastAsia"/>
        </w:rPr>
        <w:t xml:space="preserve">      F12</w:t>
      </w:r>
    </w:p>
    <w:p w14:paraId="3643C940" w14:textId="77777777" w:rsidR="00E7244A" w:rsidRDefault="00E7244A" w:rsidP="005C48EB">
      <w:pPr>
        <w:pStyle w:val="a8"/>
        <w:spacing w:after="156" w:line="240" w:lineRule="atLeast"/>
      </w:pPr>
      <w:r>
        <w:rPr>
          <w:rFonts w:hint="eastAsia"/>
        </w:rPr>
        <w:t>回到之前的文件</w:t>
      </w:r>
      <w:r>
        <w:rPr>
          <w:rFonts w:hint="eastAsia"/>
        </w:rPr>
        <w:t xml:space="preserve">  </w:t>
      </w:r>
      <w:r w:rsidR="00F73ED8">
        <w:rPr>
          <w:rFonts w:hint="eastAsia"/>
        </w:rPr>
        <w:t>Alt</w:t>
      </w:r>
      <w:r>
        <w:rPr>
          <w:rFonts w:hint="eastAsia"/>
        </w:rPr>
        <w:t xml:space="preserve"> + left</w:t>
      </w:r>
    </w:p>
    <w:p w14:paraId="618C7C75" w14:textId="77777777" w:rsidR="00E7244A" w:rsidRDefault="00E7244A" w:rsidP="005C48EB">
      <w:pPr>
        <w:pStyle w:val="a8"/>
        <w:spacing w:after="156" w:line="240" w:lineRule="atLeast"/>
      </w:pPr>
      <w:r>
        <w:rPr>
          <w:rFonts w:hint="eastAsia"/>
        </w:rPr>
        <w:t>回到之后的文件</w:t>
      </w:r>
      <w:r>
        <w:rPr>
          <w:rFonts w:hint="eastAsia"/>
        </w:rPr>
        <w:t xml:space="preserve">   </w:t>
      </w:r>
      <w:r w:rsidR="00F73ED8">
        <w:rPr>
          <w:rFonts w:hint="eastAsia"/>
        </w:rPr>
        <w:t>Alt</w:t>
      </w:r>
      <w:r>
        <w:rPr>
          <w:rFonts w:hint="eastAsia"/>
        </w:rPr>
        <w:t xml:space="preserve"> + right</w:t>
      </w:r>
    </w:p>
    <w:p w14:paraId="658F7708" w14:textId="77777777" w:rsidR="00E7244A" w:rsidRDefault="00E7244A" w:rsidP="005C48EB">
      <w:pPr>
        <w:pStyle w:val="a8"/>
        <w:spacing w:after="156" w:line="240" w:lineRule="atLeast"/>
      </w:pPr>
      <w:r>
        <w:rPr>
          <w:rFonts w:hint="eastAsia"/>
        </w:rPr>
        <w:t>定位到最后编辑位置</w:t>
      </w:r>
      <w:r>
        <w:t xml:space="preserve">  </w:t>
      </w:r>
      <w:r w:rsidR="00F73ED8">
        <w:t>Ctrl</w:t>
      </w:r>
      <w:r>
        <w:t>l + Shift + Backspace</w:t>
      </w:r>
    </w:p>
    <w:p w14:paraId="4BD668A3" w14:textId="77777777" w:rsidR="00E7244A" w:rsidRDefault="00E7244A" w:rsidP="005C48EB">
      <w:pPr>
        <w:pStyle w:val="a8"/>
        <w:spacing w:after="156" w:line="240" w:lineRule="atLeast"/>
      </w:pPr>
      <w:r>
        <w:rPr>
          <w:rFonts w:hint="eastAsia"/>
        </w:rPr>
        <w:t>从</w:t>
      </w:r>
      <w:r>
        <w:rPr>
          <w:rFonts w:hint="eastAsia"/>
        </w:rPr>
        <w:t>tool window</w:t>
      </w:r>
      <w:r>
        <w:rPr>
          <w:rFonts w:hint="eastAsia"/>
        </w:rPr>
        <w:t>或其他</w:t>
      </w:r>
      <w:r>
        <w:rPr>
          <w:rFonts w:hint="eastAsia"/>
        </w:rPr>
        <w:t>window</w:t>
      </w:r>
      <w:r>
        <w:rPr>
          <w:rFonts w:hint="eastAsia"/>
        </w:rPr>
        <w:t>切换到文件编辑</w:t>
      </w:r>
      <w:r>
        <w:rPr>
          <w:rFonts w:hint="eastAsia"/>
        </w:rPr>
        <w:t xml:space="preserve">    esc</w:t>
      </w:r>
    </w:p>
    <w:p w14:paraId="7B792348" w14:textId="77777777" w:rsidR="00E7244A" w:rsidRDefault="00E7244A" w:rsidP="005C48EB">
      <w:pPr>
        <w:pStyle w:val="a8"/>
        <w:spacing w:after="156" w:line="240" w:lineRule="atLeast"/>
      </w:pPr>
      <w:r>
        <w:rPr>
          <w:rFonts w:hint="eastAsia"/>
        </w:rPr>
        <w:t>关闭最近打开的窗口</w:t>
      </w:r>
      <w:r>
        <w:rPr>
          <w:rFonts w:hint="eastAsia"/>
        </w:rPr>
        <w:t xml:space="preserve">    shift + esc</w:t>
      </w:r>
    </w:p>
    <w:p w14:paraId="714B7AD6" w14:textId="77777777" w:rsidR="00E7244A" w:rsidRDefault="00E7244A" w:rsidP="00E7244A">
      <w:pPr>
        <w:pStyle w:val="20"/>
        <w:spacing w:after="156"/>
      </w:pPr>
      <w:bookmarkStart w:id="76" w:name="_Toc493162255"/>
      <w:r>
        <w:rPr>
          <w:rFonts w:hint="eastAsia"/>
        </w:rPr>
        <w:lastRenderedPageBreak/>
        <w:t>类、方法、文件定位</w:t>
      </w:r>
      <w:bookmarkEnd w:id="76"/>
    </w:p>
    <w:p w14:paraId="77B46358" w14:textId="77777777" w:rsidR="00E7244A" w:rsidRDefault="00E7244A" w:rsidP="005C48EB">
      <w:pPr>
        <w:pStyle w:val="a8"/>
        <w:spacing w:after="156" w:line="240" w:lineRule="atLeast"/>
      </w:pPr>
      <w:r>
        <w:rPr>
          <w:rFonts w:hint="eastAsia"/>
        </w:rPr>
        <w:t>查找类</w:t>
      </w:r>
      <w:r>
        <w:rPr>
          <w:rFonts w:hint="eastAsia"/>
        </w:rPr>
        <w:t xml:space="preserve">    </w:t>
      </w:r>
      <w:r w:rsidR="00F73ED8">
        <w:rPr>
          <w:rFonts w:hint="eastAsia"/>
        </w:rPr>
        <w:t>Ctrl</w:t>
      </w:r>
      <w:r>
        <w:rPr>
          <w:rFonts w:hint="eastAsia"/>
        </w:rPr>
        <w:t xml:space="preserve"> + N</w:t>
      </w:r>
    </w:p>
    <w:p w14:paraId="5E540DB2" w14:textId="77777777" w:rsidR="00E7244A" w:rsidRDefault="00E7244A" w:rsidP="005C48EB">
      <w:pPr>
        <w:pStyle w:val="a8"/>
        <w:spacing w:after="156" w:line="240" w:lineRule="atLeast"/>
      </w:pPr>
      <w:r>
        <w:rPr>
          <w:rFonts w:hint="eastAsia"/>
        </w:rPr>
        <w:t>查找文件</w:t>
      </w:r>
      <w:r>
        <w:rPr>
          <w:rFonts w:hint="eastAsia"/>
        </w:rPr>
        <w:t xml:space="preserve">  </w:t>
      </w:r>
      <w:r w:rsidR="00F73ED8">
        <w:rPr>
          <w:rFonts w:hint="eastAsia"/>
        </w:rPr>
        <w:t>Ctrl</w:t>
      </w:r>
      <w:r>
        <w:rPr>
          <w:rFonts w:hint="eastAsia"/>
        </w:rPr>
        <w:t>l + Shift + N</w:t>
      </w:r>
    </w:p>
    <w:p w14:paraId="599E40B3" w14:textId="77777777" w:rsidR="00E7244A" w:rsidRDefault="00E7244A" w:rsidP="005C48EB">
      <w:pPr>
        <w:pStyle w:val="a8"/>
        <w:spacing w:after="156" w:line="240" w:lineRule="atLeast"/>
      </w:pPr>
      <w:r>
        <w:rPr>
          <w:rFonts w:hint="eastAsia"/>
        </w:rPr>
        <w:t>符号定位</w:t>
      </w:r>
      <w:r>
        <w:rPr>
          <w:rFonts w:hint="eastAsia"/>
        </w:rPr>
        <w:t xml:space="preserve">     </w:t>
      </w:r>
      <w:r w:rsidR="00F73ED8">
        <w:rPr>
          <w:rFonts w:hint="eastAsia"/>
        </w:rPr>
        <w:t>Ctrl</w:t>
      </w:r>
      <w:r>
        <w:rPr>
          <w:rFonts w:hint="eastAsia"/>
        </w:rPr>
        <w:t xml:space="preserve">l + </w:t>
      </w:r>
      <w:r w:rsidR="00F73ED8">
        <w:rPr>
          <w:rFonts w:hint="eastAsia"/>
        </w:rPr>
        <w:t>Alt</w:t>
      </w:r>
      <w:r>
        <w:rPr>
          <w:rFonts w:hint="eastAsia"/>
        </w:rPr>
        <w:t xml:space="preserve"> + Shift + N</w:t>
      </w:r>
    </w:p>
    <w:p w14:paraId="27250778" w14:textId="77777777" w:rsidR="00E7244A" w:rsidRDefault="00E7244A" w:rsidP="005C48EB">
      <w:pPr>
        <w:pStyle w:val="a8"/>
        <w:spacing w:after="156" w:line="240" w:lineRule="atLeast"/>
      </w:pPr>
      <w:r>
        <w:rPr>
          <w:rFonts w:hint="eastAsia"/>
        </w:rPr>
        <w:t>查看文件结构</w:t>
      </w:r>
      <w:r>
        <w:rPr>
          <w:rFonts w:hint="eastAsia"/>
        </w:rPr>
        <w:t xml:space="preserve">   </w:t>
      </w:r>
      <w:r w:rsidR="00F73ED8">
        <w:rPr>
          <w:rFonts w:hint="eastAsia"/>
        </w:rPr>
        <w:t>Ctrl</w:t>
      </w:r>
      <w:r>
        <w:rPr>
          <w:rFonts w:hint="eastAsia"/>
        </w:rPr>
        <w:t>l + F12</w:t>
      </w:r>
    </w:p>
    <w:p w14:paraId="529C4469" w14:textId="77777777" w:rsidR="00E7244A" w:rsidRDefault="00E7244A" w:rsidP="005C48EB">
      <w:pPr>
        <w:pStyle w:val="a8"/>
        <w:spacing w:after="156" w:line="240" w:lineRule="atLeast"/>
      </w:pPr>
      <w:r>
        <w:rPr>
          <w:rFonts w:hint="eastAsia"/>
        </w:rPr>
        <w:t>最近打开的文件</w:t>
      </w:r>
      <w:r>
        <w:rPr>
          <w:rFonts w:hint="eastAsia"/>
        </w:rPr>
        <w:t xml:space="preserve">  </w:t>
      </w:r>
      <w:r w:rsidR="00F73ED8">
        <w:rPr>
          <w:rFonts w:hint="eastAsia"/>
        </w:rPr>
        <w:t>Ctrl</w:t>
      </w:r>
      <w:r>
        <w:rPr>
          <w:rFonts w:hint="eastAsia"/>
        </w:rPr>
        <w:t xml:space="preserve"> + E</w:t>
      </w:r>
    </w:p>
    <w:p w14:paraId="4FF9445D" w14:textId="77777777" w:rsidR="00E7244A" w:rsidRDefault="00E7244A" w:rsidP="005C48EB">
      <w:pPr>
        <w:pStyle w:val="a8"/>
        <w:spacing w:after="156" w:line="240" w:lineRule="atLeast"/>
      </w:pPr>
      <w:r>
        <w:rPr>
          <w:rFonts w:hint="eastAsia"/>
        </w:rPr>
        <w:t>定位下一个方法</w:t>
      </w:r>
      <w:r>
        <w:rPr>
          <w:rFonts w:hint="eastAsia"/>
        </w:rPr>
        <w:t xml:space="preserve"> </w:t>
      </w:r>
      <w:r w:rsidR="00F73ED8">
        <w:rPr>
          <w:rFonts w:hint="eastAsia"/>
        </w:rPr>
        <w:t>Alt</w:t>
      </w:r>
      <w:r>
        <w:rPr>
          <w:rFonts w:hint="eastAsia"/>
        </w:rPr>
        <w:t xml:space="preserve"> + down</w:t>
      </w:r>
    </w:p>
    <w:p w14:paraId="28C083EB" w14:textId="77777777" w:rsidR="00E7244A" w:rsidRDefault="00E7244A" w:rsidP="005C48EB">
      <w:pPr>
        <w:pStyle w:val="a8"/>
        <w:spacing w:after="156" w:line="240" w:lineRule="atLeast"/>
      </w:pPr>
      <w:r>
        <w:rPr>
          <w:rFonts w:hint="eastAsia"/>
        </w:rPr>
        <w:t>定位上一个方法</w:t>
      </w:r>
      <w:r>
        <w:rPr>
          <w:rFonts w:hint="eastAsia"/>
        </w:rPr>
        <w:t xml:space="preserve">  </w:t>
      </w:r>
      <w:r w:rsidR="00F73ED8">
        <w:rPr>
          <w:rFonts w:hint="eastAsia"/>
        </w:rPr>
        <w:t>Alt</w:t>
      </w:r>
      <w:r>
        <w:rPr>
          <w:rFonts w:hint="eastAsia"/>
        </w:rPr>
        <w:t xml:space="preserve"> + up</w:t>
      </w:r>
    </w:p>
    <w:p w14:paraId="7C91A9EE" w14:textId="77777777" w:rsidR="00E7244A" w:rsidRDefault="00E7244A" w:rsidP="005C48EB">
      <w:pPr>
        <w:pStyle w:val="a8"/>
        <w:spacing w:after="156" w:line="240" w:lineRule="atLeast"/>
      </w:pPr>
      <w:r>
        <w:rPr>
          <w:rFonts w:hint="eastAsia"/>
        </w:rPr>
        <w:t>查看方法参数信息</w:t>
      </w:r>
      <w:r>
        <w:rPr>
          <w:rFonts w:hint="eastAsia"/>
        </w:rPr>
        <w:t xml:space="preserve">  </w:t>
      </w:r>
      <w:r w:rsidR="00F73ED8">
        <w:rPr>
          <w:rFonts w:hint="eastAsia"/>
        </w:rPr>
        <w:t>Ctrl</w:t>
      </w:r>
      <w:r>
        <w:rPr>
          <w:rFonts w:hint="eastAsia"/>
        </w:rPr>
        <w:t xml:space="preserve"> + p</w:t>
      </w:r>
    </w:p>
    <w:p w14:paraId="7B310E50" w14:textId="77777777" w:rsidR="00E7244A" w:rsidRDefault="00E7244A" w:rsidP="005C48EB">
      <w:pPr>
        <w:pStyle w:val="a8"/>
        <w:spacing w:after="156" w:line="240" w:lineRule="atLeast"/>
      </w:pPr>
      <w:r>
        <w:rPr>
          <w:rFonts w:hint="eastAsia"/>
        </w:rPr>
        <w:t>查看方法、类的</w:t>
      </w:r>
      <w:r>
        <w:rPr>
          <w:rFonts w:hint="eastAsia"/>
        </w:rPr>
        <w:t xml:space="preserve">doc </w:t>
      </w:r>
      <w:r w:rsidR="00F73ED8">
        <w:rPr>
          <w:rFonts w:hint="eastAsia"/>
        </w:rPr>
        <w:t>Ctrl</w:t>
      </w:r>
      <w:r>
        <w:rPr>
          <w:rFonts w:hint="eastAsia"/>
        </w:rPr>
        <w:t xml:space="preserve"> + Q</w:t>
      </w:r>
    </w:p>
    <w:p w14:paraId="23FF00D6" w14:textId="77777777" w:rsidR="00E7244A" w:rsidRDefault="00E7244A" w:rsidP="005C48EB">
      <w:pPr>
        <w:pStyle w:val="20"/>
        <w:spacing w:after="156"/>
      </w:pPr>
      <w:bookmarkStart w:id="77" w:name="_Toc493162256"/>
      <w:r>
        <w:rPr>
          <w:rFonts w:hint="eastAsia"/>
        </w:rPr>
        <w:t>类、方法的结构查看、定位</w:t>
      </w:r>
      <w:bookmarkEnd w:id="77"/>
    </w:p>
    <w:p w14:paraId="08CFC945" w14:textId="77777777" w:rsidR="00E7244A" w:rsidRDefault="00E7244A" w:rsidP="005C48EB">
      <w:pPr>
        <w:pStyle w:val="a8"/>
        <w:spacing w:after="156" w:line="240" w:lineRule="atLeast"/>
      </w:pPr>
      <w:r>
        <w:rPr>
          <w:rFonts w:hint="eastAsia"/>
        </w:rPr>
        <w:t>跳到类或方法的声明</w:t>
      </w:r>
      <w:r>
        <w:rPr>
          <w:rFonts w:hint="eastAsia"/>
        </w:rPr>
        <w:t xml:space="preserve">         </w:t>
      </w:r>
      <w:r w:rsidR="00F73ED8">
        <w:rPr>
          <w:rFonts w:hint="eastAsia"/>
        </w:rPr>
        <w:t>Ctrl</w:t>
      </w:r>
      <w:r>
        <w:rPr>
          <w:rFonts w:hint="eastAsia"/>
        </w:rPr>
        <w:t xml:space="preserve"> + B</w:t>
      </w:r>
    </w:p>
    <w:p w14:paraId="26690009" w14:textId="77777777" w:rsidR="005E5EA8" w:rsidRPr="004B18D4" w:rsidRDefault="005E5EA8" w:rsidP="005E5EA8">
      <w:pPr>
        <w:pStyle w:val="a8"/>
        <w:spacing w:after="156" w:line="240" w:lineRule="atLeast"/>
        <w:rPr>
          <w:color w:val="FF0000"/>
        </w:rPr>
      </w:pPr>
      <w:r w:rsidRPr="004B18D4">
        <w:rPr>
          <w:rFonts w:hint="eastAsia"/>
          <w:color w:val="FF0000"/>
        </w:rPr>
        <w:t>跳到类或方法的实现</w:t>
      </w:r>
      <w:r w:rsidRPr="004B18D4">
        <w:rPr>
          <w:rFonts w:hint="eastAsia"/>
          <w:color w:val="FF0000"/>
        </w:rPr>
        <w:t xml:space="preserve">         Ctrl + Alt + B</w:t>
      </w:r>
    </w:p>
    <w:p w14:paraId="253313F1" w14:textId="77777777" w:rsidR="00E7244A" w:rsidRDefault="00E7244A" w:rsidP="005C48EB">
      <w:pPr>
        <w:pStyle w:val="a8"/>
        <w:spacing w:after="156" w:line="240" w:lineRule="atLeast"/>
      </w:pPr>
      <w:r>
        <w:rPr>
          <w:rFonts w:hint="eastAsia"/>
        </w:rPr>
        <w:t>定位到类的父类、接口</w:t>
      </w:r>
      <w:r>
        <w:rPr>
          <w:rFonts w:hint="eastAsia"/>
        </w:rPr>
        <w:t xml:space="preserve">     </w:t>
      </w:r>
      <w:r w:rsidR="00F73ED8">
        <w:rPr>
          <w:rFonts w:hint="eastAsia"/>
        </w:rPr>
        <w:t>Ctrl</w:t>
      </w:r>
      <w:r>
        <w:rPr>
          <w:rFonts w:hint="eastAsia"/>
        </w:rPr>
        <w:t xml:space="preserve"> + U</w:t>
      </w:r>
    </w:p>
    <w:p w14:paraId="3390C0A5" w14:textId="77777777" w:rsidR="00E7244A" w:rsidRDefault="00E7244A" w:rsidP="005C48EB">
      <w:pPr>
        <w:pStyle w:val="a8"/>
        <w:spacing w:after="156" w:line="240" w:lineRule="atLeast"/>
      </w:pPr>
      <w:r>
        <w:rPr>
          <w:rFonts w:hint="eastAsia"/>
        </w:rPr>
        <w:t>查看类的继承结构</w:t>
      </w:r>
      <w:r>
        <w:rPr>
          <w:rFonts w:hint="eastAsia"/>
        </w:rPr>
        <w:t xml:space="preserve">             </w:t>
      </w:r>
      <w:r w:rsidR="00F73ED8">
        <w:rPr>
          <w:rFonts w:hint="eastAsia"/>
        </w:rPr>
        <w:t>Ctrl</w:t>
      </w:r>
      <w:r>
        <w:rPr>
          <w:rFonts w:hint="eastAsia"/>
        </w:rPr>
        <w:t xml:space="preserve"> + H</w:t>
      </w:r>
    </w:p>
    <w:p w14:paraId="533B4757" w14:textId="77777777" w:rsidR="00E7244A" w:rsidRDefault="00E7244A" w:rsidP="005C48EB">
      <w:pPr>
        <w:pStyle w:val="a8"/>
        <w:spacing w:after="156" w:line="240" w:lineRule="atLeast"/>
      </w:pPr>
      <w:r>
        <w:rPr>
          <w:rFonts w:hint="eastAsia"/>
        </w:rPr>
        <w:t>查看方法的继承结构</w:t>
      </w:r>
      <w:r>
        <w:rPr>
          <w:rFonts w:hint="eastAsia"/>
        </w:rPr>
        <w:t xml:space="preserve">          </w:t>
      </w:r>
      <w:r w:rsidR="00F73ED8">
        <w:rPr>
          <w:rFonts w:hint="eastAsia"/>
        </w:rPr>
        <w:t>Ctrl</w:t>
      </w:r>
      <w:r>
        <w:rPr>
          <w:rFonts w:hint="eastAsia"/>
        </w:rPr>
        <w:t xml:space="preserve"> + shift + H</w:t>
      </w:r>
    </w:p>
    <w:p w14:paraId="242CC6CC" w14:textId="77777777" w:rsidR="00E7244A" w:rsidRDefault="00E7244A" w:rsidP="005C48EB">
      <w:pPr>
        <w:pStyle w:val="a8"/>
        <w:spacing w:after="156" w:line="240" w:lineRule="atLeast"/>
      </w:pPr>
      <w:r>
        <w:rPr>
          <w:rFonts w:hint="eastAsia"/>
        </w:rPr>
        <w:t>查看类或方法被调用情况</w:t>
      </w:r>
      <w:r>
        <w:rPr>
          <w:rFonts w:hint="eastAsia"/>
        </w:rPr>
        <w:t xml:space="preserve">  </w:t>
      </w:r>
      <w:r w:rsidR="00F73ED8">
        <w:rPr>
          <w:rFonts w:hint="eastAsia"/>
        </w:rPr>
        <w:t>Ctrl</w:t>
      </w:r>
      <w:r>
        <w:rPr>
          <w:rFonts w:hint="eastAsia"/>
        </w:rPr>
        <w:t xml:space="preserve"> + </w:t>
      </w:r>
      <w:r w:rsidR="00F73ED8">
        <w:rPr>
          <w:rFonts w:hint="eastAsia"/>
        </w:rPr>
        <w:t>Alt</w:t>
      </w:r>
      <w:r>
        <w:rPr>
          <w:rFonts w:hint="eastAsia"/>
        </w:rPr>
        <w:t xml:space="preserve"> +H </w:t>
      </w:r>
    </w:p>
    <w:p w14:paraId="64D3530E" w14:textId="77777777" w:rsidR="00E7244A" w:rsidRDefault="00E7244A" w:rsidP="005C48EB">
      <w:pPr>
        <w:pStyle w:val="a8"/>
        <w:spacing w:after="156" w:line="240" w:lineRule="atLeast"/>
        <w:rPr>
          <w:b/>
          <w:color w:val="FF0000"/>
        </w:rPr>
      </w:pPr>
      <w:r w:rsidRPr="00E7244A">
        <w:rPr>
          <w:rFonts w:hint="eastAsia"/>
          <w:b/>
          <w:color w:val="FF0000"/>
        </w:rPr>
        <w:t>原地参看类、方法的声明</w:t>
      </w:r>
      <w:r w:rsidRPr="00E7244A">
        <w:rPr>
          <w:rFonts w:hint="eastAsia"/>
          <w:b/>
          <w:color w:val="FF0000"/>
        </w:rPr>
        <w:t xml:space="preserve"> </w:t>
      </w:r>
      <w:r w:rsidR="00F73ED8">
        <w:rPr>
          <w:rFonts w:hint="eastAsia"/>
          <w:b/>
          <w:color w:val="FF0000"/>
        </w:rPr>
        <w:t>Ctrl</w:t>
      </w:r>
      <w:r w:rsidRPr="00E7244A">
        <w:rPr>
          <w:rFonts w:hint="eastAsia"/>
          <w:b/>
          <w:color w:val="FF0000"/>
        </w:rPr>
        <w:t>l + Shift + I</w:t>
      </w:r>
    </w:p>
    <w:p w14:paraId="1A261CDA" w14:textId="77777777" w:rsidR="00F97B95" w:rsidRDefault="00F97B95" w:rsidP="00F97B95">
      <w:pPr>
        <w:pStyle w:val="20"/>
        <w:spacing w:after="156"/>
      </w:pPr>
      <w:bookmarkStart w:id="78" w:name="_Toc493162257"/>
      <w:r>
        <w:rPr>
          <w:rFonts w:hint="eastAsia"/>
        </w:rPr>
        <w:t>重构方法</w:t>
      </w:r>
      <w:r w:rsidR="002C6C7A">
        <w:rPr>
          <w:rFonts w:hint="eastAsia"/>
        </w:rPr>
        <w:t>（</w:t>
      </w:r>
      <w:r w:rsidR="002C6C7A" w:rsidRPr="0058437E">
        <w:t>Ctrl+Shift+Alt+T</w:t>
      </w:r>
      <w:r w:rsidR="002C6C7A">
        <w:rPr>
          <w:rFonts w:hint="eastAsia"/>
        </w:rPr>
        <w:t>）</w:t>
      </w:r>
      <w:bookmarkEnd w:id="78"/>
    </w:p>
    <w:p w14:paraId="432D85BA" w14:textId="77777777" w:rsidR="00F97B95" w:rsidRDefault="0011111C" w:rsidP="00F97B95">
      <w:pPr>
        <w:pStyle w:val="a8"/>
        <w:spacing w:after="156"/>
      </w:pPr>
      <w:r>
        <w:rPr>
          <w:rFonts w:hint="eastAsia"/>
        </w:rPr>
        <w:t>重构方法，选择</w:t>
      </w:r>
      <w:r>
        <w:rPr>
          <w:rFonts w:hint="eastAsia"/>
        </w:rPr>
        <w:t>Method</w:t>
      </w:r>
    </w:p>
    <w:p w14:paraId="447002B1" w14:textId="77777777" w:rsidR="00AE0042" w:rsidRDefault="00681874" w:rsidP="00F97B95">
      <w:pPr>
        <w:pStyle w:val="a8"/>
        <w:spacing w:after="156"/>
      </w:pPr>
      <w:r>
        <w:rPr>
          <w:noProof/>
        </w:rPr>
        <w:lastRenderedPageBreak/>
        <w:drawing>
          <wp:inline distT="0" distB="0" distL="0" distR="0" wp14:anchorId="666965FA" wp14:editId="747A1C7B">
            <wp:extent cx="2620736" cy="238778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20735" cy="238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1D24" w14:textId="77777777" w:rsidR="002C6C7A" w:rsidRDefault="002C6C7A" w:rsidP="00F97B95">
      <w:pPr>
        <w:pStyle w:val="a8"/>
        <w:spacing w:after="156"/>
      </w:pPr>
      <w:r>
        <w:rPr>
          <w:rFonts w:hint="eastAsia"/>
        </w:rPr>
        <w:t>提取</w:t>
      </w:r>
      <w:r>
        <w:rPr>
          <w:rFonts w:hint="eastAsia"/>
        </w:rPr>
        <w:t>pom</w:t>
      </w:r>
      <w:r>
        <w:rPr>
          <w:rFonts w:hint="eastAsia"/>
        </w:rPr>
        <w:t>中的属性，选择</w:t>
      </w:r>
      <w:r w:rsidR="00263F46">
        <w:rPr>
          <w:rFonts w:hint="eastAsia"/>
        </w:rPr>
        <w:t>Properties</w:t>
      </w:r>
    </w:p>
    <w:p w14:paraId="3C7EA394" w14:textId="77777777" w:rsidR="003A515F" w:rsidRDefault="002C6C7A" w:rsidP="00F97B95">
      <w:pPr>
        <w:pStyle w:val="a8"/>
        <w:spacing w:after="156"/>
      </w:pPr>
      <w:r>
        <w:rPr>
          <w:noProof/>
        </w:rPr>
        <w:drawing>
          <wp:inline distT="0" distB="0" distL="0" distR="0" wp14:anchorId="0BA393C5" wp14:editId="1D68B46D">
            <wp:extent cx="3572606" cy="1646541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72480" cy="164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632C4" w14:textId="77777777" w:rsidR="00706F40" w:rsidRDefault="00706F40" w:rsidP="00F97B95">
      <w:pPr>
        <w:pStyle w:val="a8"/>
        <w:spacing w:after="156"/>
      </w:pPr>
    </w:p>
    <w:p w14:paraId="42E6666A" w14:textId="77777777" w:rsidR="00706F40" w:rsidRDefault="00706F40" w:rsidP="003C2A6C">
      <w:pPr>
        <w:pStyle w:val="1"/>
        <w:spacing w:after="156"/>
      </w:pPr>
      <w:bookmarkStart w:id="79" w:name="_Toc493162258"/>
      <w:r>
        <w:rPr>
          <w:rFonts w:hint="eastAsia"/>
        </w:rPr>
        <w:lastRenderedPageBreak/>
        <w:t>最终榜单</w:t>
      </w:r>
      <w:bookmarkEnd w:id="79"/>
    </w:p>
    <w:p w14:paraId="1BF3C8DA" w14:textId="77777777" w:rsidR="00706F40" w:rsidRDefault="00706F40" w:rsidP="00706F40">
      <w:pPr>
        <w:pStyle w:val="a8"/>
        <w:spacing w:after="156"/>
      </w:pPr>
      <w:r>
        <w:rPr>
          <w:rFonts w:hint="eastAsia"/>
        </w:rPr>
        <w:t>这榜单阵容太豪华了，后几名都是如此有用，毫不示弱。</w:t>
      </w:r>
    </w:p>
    <w:p w14:paraId="726D0C96" w14:textId="77777777" w:rsidR="00706F40" w:rsidRDefault="00706F40" w:rsidP="00706F40">
      <w:pPr>
        <w:pStyle w:val="a8"/>
        <w:spacing w:after="156"/>
      </w:pPr>
      <w:r>
        <w:rPr>
          <w:rFonts w:hint="eastAsia"/>
        </w:rPr>
        <w:t>Ø  Top #10</w:t>
      </w:r>
      <w:r>
        <w:rPr>
          <w:rFonts w:hint="eastAsia"/>
        </w:rPr>
        <w:t>切来切去：</w:t>
      </w:r>
      <w:r>
        <w:rPr>
          <w:rFonts w:hint="eastAsia"/>
        </w:rPr>
        <w:t>Ctrl+Tab</w:t>
      </w:r>
    </w:p>
    <w:p w14:paraId="5C88DBF0" w14:textId="77777777" w:rsidR="00706F40" w:rsidRDefault="00706F40" w:rsidP="00706F40">
      <w:pPr>
        <w:pStyle w:val="a8"/>
        <w:spacing w:after="156"/>
      </w:pPr>
      <w:r>
        <w:rPr>
          <w:rFonts w:hint="eastAsia"/>
        </w:rPr>
        <w:t>Ø  Top #9</w:t>
      </w:r>
      <w:r>
        <w:rPr>
          <w:rFonts w:hint="eastAsia"/>
        </w:rPr>
        <w:t>选你所想：</w:t>
      </w:r>
      <w:r>
        <w:rPr>
          <w:rFonts w:hint="eastAsia"/>
        </w:rPr>
        <w:t>Ctrl+W</w:t>
      </w:r>
    </w:p>
    <w:p w14:paraId="096A735D" w14:textId="77777777" w:rsidR="00706F40" w:rsidRDefault="00706F40" w:rsidP="00706F40">
      <w:pPr>
        <w:pStyle w:val="a8"/>
        <w:spacing w:after="156"/>
      </w:pPr>
      <w:r>
        <w:rPr>
          <w:rFonts w:hint="eastAsia"/>
        </w:rPr>
        <w:t>Ø  Top #8</w:t>
      </w:r>
      <w:r>
        <w:rPr>
          <w:rFonts w:hint="eastAsia"/>
        </w:rPr>
        <w:t>代码生成：</w:t>
      </w:r>
      <w:r>
        <w:rPr>
          <w:rFonts w:hint="eastAsia"/>
        </w:rPr>
        <w:t>Template/Postfix +Tab</w:t>
      </w:r>
    </w:p>
    <w:p w14:paraId="53D85CD9" w14:textId="77777777" w:rsidR="00706F40" w:rsidRDefault="00706F40" w:rsidP="00706F40">
      <w:pPr>
        <w:pStyle w:val="a8"/>
        <w:spacing w:after="156"/>
      </w:pPr>
      <w:r>
        <w:rPr>
          <w:rFonts w:hint="eastAsia"/>
        </w:rPr>
        <w:t>Ø  Top #7</w:t>
      </w:r>
      <w:r>
        <w:rPr>
          <w:rFonts w:hint="eastAsia"/>
        </w:rPr>
        <w:t>发号施令：</w:t>
      </w:r>
      <w:r>
        <w:rPr>
          <w:rFonts w:hint="eastAsia"/>
        </w:rPr>
        <w:t>Ctrl+Shift+A</w:t>
      </w:r>
    </w:p>
    <w:p w14:paraId="2E6ED52A" w14:textId="77777777" w:rsidR="00706F40" w:rsidRDefault="00706F40" w:rsidP="00706F40">
      <w:pPr>
        <w:pStyle w:val="a8"/>
        <w:spacing w:after="156"/>
      </w:pPr>
      <w:r>
        <w:rPr>
          <w:rFonts w:hint="eastAsia"/>
        </w:rPr>
        <w:t>Ø  Top #6</w:t>
      </w:r>
      <w:r>
        <w:rPr>
          <w:rFonts w:hint="eastAsia"/>
        </w:rPr>
        <w:t>无处藏身：</w:t>
      </w:r>
      <w:r>
        <w:rPr>
          <w:rFonts w:hint="eastAsia"/>
        </w:rPr>
        <w:t>Shift+Shift</w:t>
      </w:r>
    </w:p>
    <w:p w14:paraId="6CF4680C" w14:textId="77777777" w:rsidR="00706F40" w:rsidRDefault="00706F40" w:rsidP="00706F40">
      <w:pPr>
        <w:pStyle w:val="a8"/>
        <w:spacing w:after="156"/>
      </w:pPr>
      <w:r>
        <w:rPr>
          <w:rFonts w:hint="eastAsia"/>
        </w:rPr>
        <w:t>Ø  Top #5</w:t>
      </w:r>
      <w:r>
        <w:rPr>
          <w:rFonts w:hint="eastAsia"/>
        </w:rPr>
        <w:t>自动完成：</w:t>
      </w:r>
      <w:r>
        <w:rPr>
          <w:rFonts w:hint="eastAsia"/>
        </w:rPr>
        <w:t>Ctrl+Shift+Enter</w:t>
      </w:r>
    </w:p>
    <w:p w14:paraId="7748929C" w14:textId="77777777" w:rsidR="00706F40" w:rsidRDefault="00706F40" w:rsidP="00706F40">
      <w:pPr>
        <w:pStyle w:val="a8"/>
        <w:spacing w:after="156"/>
      </w:pPr>
      <w:r>
        <w:rPr>
          <w:rFonts w:hint="eastAsia"/>
        </w:rPr>
        <w:t>Ø  Top #4</w:t>
      </w:r>
      <w:r>
        <w:rPr>
          <w:rFonts w:hint="eastAsia"/>
        </w:rPr>
        <w:t>创造万物：</w:t>
      </w:r>
      <w:r>
        <w:rPr>
          <w:rFonts w:hint="eastAsia"/>
        </w:rPr>
        <w:t>Alt+Insert</w:t>
      </w:r>
    </w:p>
    <w:p w14:paraId="362D6D6C" w14:textId="77777777" w:rsidR="00706F40" w:rsidRDefault="00706F40" w:rsidP="00706F40">
      <w:pPr>
        <w:pStyle w:val="a8"/>
        <w:spacing w:after="156"/>
      </w:pPr>
      <w:r>
        <w:rPr>
          <w:rFonts w:hint="eastAsia"/>
        </w:rPr>
        <w:t>太难割舍，前三名并列吧！</w:t>
      </w:r>
    </w:p>
    <w:p w14:paraId="07CBA0BA" w14:textId="77777777" w:rsidR="00706F40" w:rsidRDefault="00706F40" w:rsidP="00706F40">
      <w:pPr>
        <w:pStyle w:val="a8"/>
        <w:spacing w:after="156"/>
      </w:pPr>
      <w:r>
        <w:rPr>
          <w:rFonts w:hint="eastAsia"/>
        </w:rPr>
        <w:t>Ø  Top #1</w:t>
      </w:r>
      <w:r>
        <w:rPr>
          <w:rFonts w:hint="eastAsia"/>
        </w:rPr>
        <w:t>智能补全：</w:t>
      </w:r>
      <w:r>
        <w:rPr>
          <w:rFonts w:hint="eastAsia"/>
        </w:rPr>
        <w:t>Ctrl+Shift+Space</w:t>
      </w:r>
    </w:p>
    <w:p w14:paraId="29E1C6E7" w14:textId="77777777" w:rsidR="00706F40" w:rsidRDefault="00706F40" w:rsidP="00706F40">
      <w:pPr>
        <w:pStyle w:val="a8"/>
        <w:spacing w:after="156"/>
      </w:pPr>
      <w:r>
        <w:rPr>
          <w:rFonts w:hint="eastAsia"/>
        </w:rPr>
        <w:t>Ø  Top #1</w:t>
      </w:r>
      <w:r>
        <w:rPr>
          <w:rFonts w:hint="eastAsia"/>
        </w:rPr>
        <w:t>自我修复：</w:t>
      </w:r>
      <w:r>
        <w:rPr>
          <w:rFonts w:hint="eastAsia"/>
        </w:rPr>
        <w:t>Alt+Enter</w:t>
      </w:r>
    </w:p>
    <w:p w14:paraId="559862C2" w14:textId="77777777" w:rsidR="00706F40" w:rsidRPr="00F97B95" w:rsidRDefault="00706F40" w:rsidP="00706F40">
      <w:pPr>
        <w:pStyle w:val="a8"/>
        <w:spacing w:after="156"/>
      </w:pPr>
      <w:r>
        <w:rPr>
          <w:rFonts w:hint="eastAsia"/>
        </w:rPr>
        <w:t>Ø  Top #1</w:t>
      </w:r>
      <w:r>
        <w:rPr>
          <w:rFonts w:hint="eastAsia"/>
        </w:rPr>
        <w:t>重构一切：</w:t>
      </w:r>
      <w:r>
        <w:rPr>
          <w:rFonts w:hint="eastAsia"/>
        </w:rPr>
        <w:t>Ctrl+Shift+Alt+T</w:t>
      </w:r>
    </w:p>
    <w:p w14:paraId="52119A52" w14:textId="77777777" w:rsidR="00194C76" w:rsidRDefault="00194C76" w:rsidP="00194C76">
      <w:pPr>
        <w:pStyle w:val="1"/>
        <w:spacing w:after="156"/>
      </w:pPr>
      <w:bookmarkStart w:id="80" w:name="_Toc493162259"/>
      <w:r>
        <w:rPr>
          <w:rFonts w:hint="eastAsia"/>
        </w:rPr>
        <w:lastRenderedPageBreak/>
        <w:t>FAQ</w:t>
      </w:r>
      <w:bookmarkEnd w:id="80"/>
    </w:p>
    <w:p w14:paraId="085A2092" w14:textId="77777777" w:rsidR="008335C5" w:rsidRDefault="008335C5" w:rsidP="008335C5">
      <w:pPr>
        <w:pStyle w:val="20"/>
        <w:spacing w:after="156"/>
      </w:pPr>
      <w:bookmarkStart w:id="81" w:name="_Toc493162260"/>
      <w:r>
        <w:t>浏览中文文件出现乱码</w:t>
      </w:r>
      <w:bookmarkEnd w:id="81"/>
    </w:p>
    <w:p w14:paraId="04A04048" w14:textId="77777777" w:rsidR="008335C5" w:rsidRDefault="008335C5" w:rsidP="008335C5">
      <w:pPr>
        <w:widowControl/>
        <w:spacing w:after="156"/>
        <w:jc w:val="left"/>
        <w:rPr>
          <w:rFonts w:ascii="宋体" w:hAnsi="宋体" w:cs="宋体"/>
          <w:kern w:val="0"/>
          <w:sz w:val="24"/>
        </w:rPr>
      </w:pPr>
      <w:r w:rsidRPr="00FC3835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54DE747E" wp14:editId="7527D6C5">
            <wp:extent cx="5676537" cy="3752850"/>
            <wp:effectExtent l="0" t="0" r="635" b="0"/>
            <wp:docPr id="5" name="图片 5" descr="C:\Users\ypf\Documents\Tencent Files\262549369\Image\Group\M%U8K$]KMT@EI}KM(L8Z$P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pf\Documents\Tencent Files\262549369\Image\Group\M%U8K$]KMT@EI}KM(L8Z$PA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957" cy="3761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EC953" w14:textId="77777777" w:rsidR="008335C5" w:rsidRDefault="008335C5" w:rsidP="008335C5">
      <w:pPr>
        <w:widowControl/>
        <w:spacing w:after="156"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kern w:val="0"/>
          <w:sz w:val="24"/>
        </w:rPr>
        <w:t>解决方案：</w:t>
      </w:r>
    </w:p>
    <w:p w14:paraId="220E2D5A" w14:textId="77777777" w:rsidR="008335C5" w:rsidRDefault="008335C5" w:rsidP="008335C5">
      <w:pPr>
        <w:widowControl/>
        <w:spacing w:after="156"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kern w:val="0"/>
          <w:sz w:val="24"/>
        </w:rPr>
        <w:t>修改字体Arial</w:t>
      </w:r>
    </w:p>
    <w:p w14:paraId="14EE9204" w14:textId="77777777" w:rsidR="008335C5" w:rsidRDefault="008335C5" w:rsidP="008335C5">
      <w:pPr>
        <w:widowControl/>
        <w:spacing w:after="156"/>
        <w:jc w:val="left"/>
        <w:rPr>
          <w:rFonts w:ascii="宋体" w:hAnsi="宋体" w:cs="宋体"/>
          <w:kern w:val="0"/>
          <w:sz w:val="24"/>
        </w:rPr>
      </w:pPr>
      <w:r>
        <w:rPr>
          <w:noProof/>
        </w:rPr>
        <w:drawing>
          <wp:inline distT="0" distB="0" distL="0" distR="0" wp14:anchorId="14672AF8" wp14:editId="54E8390B">
            <wp:extent cx="5274310" cy="156845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45F66" w14:textId="77777777" w:rsidR="008335C5" w:rsidRDefault="008335C5" w:rsidP="008335C5">
      <w:pPr>
        <w:widowControl/>
        <w:spacing w:after="156"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kern w:val="0"/>
          <w:sz w:val="24"/>
        </w:rPr>
        <w:t>修改后如下</w:t>
      </w:r>
    </w:p>
    <w:p w14:paraId="68AC8B84" w14:textId="77777777" w:rsidR="005F7B6B" w:rsidRDefault="008335C5" w:rsidP="005F7B6B">
      <w:pPr>
        <w:widowControl/>
        <w:spacing w:after="156"/>
        <w:jc w:val="left"/>
      </w:pPr>
      <w:r>
        <w:rPr>
          <w:noProof/>
        </w:rPr>
        <w:lastRenderedPageBreak/>
        <w:drawing>
          <wp:inline distT="0" distB="0" distL="0" distR="0" wp14:anchorId="6BE149BD" wp14:editId="3CD6C355">
            <wp:extent cx="5274310" cy="132016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14163" w14:textId="77777777" w:rsidR="005F7B6B" w:rsidRPr="005F7B6B" w:rsidRDefault="005F7B6B" w:rsidP="005F7B6B">
      <w:pPr>
        <w:pStyle w:val="20"/>
        <w:spacing w:after="156"/>
        <w:rPr>
          <w:rFonts w:ascii="宋体" w:hAnsi="宋体" w:cs="宋体"/>
          <w:kern w:val="0"/>
          <w:sz w:val="24"/>
          <w:szCs w:val="24"/>
        </w:rPr>
      </w:pPr>
      <w:bookmarkStart w:id="82" w:name="_Toc493162261"/>
      <w:r>
        <w:rPr>
          <w:rFonts w:hint="eastAsia"/>
        </w:rPr>
        <w:t>每次系统崩溃后，再次打开</w:t>
      </w:r>
      <w:r>
        <w:t>idea</w:t>
      </w:r>
      <w:r>
        <w:rPr>
          <w:rFonts w:hint="eastAsia"/>
        </w:rPr>
        <w:t>，此前的记录边无缘无故的没了</w:t>
      </w:r>
      <w:bookmarkEnd w:id="82"/>
    </w:p>
    <w:p w14:paraId="19E6452A" w14:textId="77777777" w:rsidR="005F7B6B" w:rsidRDefault="005F7B6B" w:rsidP="005F7B6B">
      <w:pPr>
        <w:pStyle w:val="a8"/>
        <w:spacing w:after="156"/>
      </w:pPr>
      <w:r>
        <w:t>W</w:t>
      </w:r>
      <w:r>
        <w:rPr>
          <w:rFonts w:hint="eastAsia"/>
        </w:rPr>
        <w:t>indows8</w:t>
      </w:r>
      <w:r>
        <w:t>系统，</w:t>
      </w:r>
      <w:r>
        <w:rPr>
          <w:rFonts w:hint="eastAsia"/>
        </w:rPr>
        <w:t>每次系统崩溃后，再次打开</w:t>
      </w:r>
      <w:r>
        <w:t>idea</w:t>
      </w:r>
      <w:r>
        <w:rPr>
          <w:rFonts w:hint="eastAsia"/>
        </w:rPr>
        <w:t>，此前的记录边无缘无故的没了</w:t>
      </w:r>
      <w:r w:rsidR="002054EB">
        <w:rPr>
          <w:rFonts w:hint="eastAsia"/>
        </w:rPr>
        <w:t>。</w:t>
      </w:r>
    </w:p>
    <w:p w14:paraId="31F819B3" w14:textId="77777777" w:rsidR="00C71D21" w:rsidRDefault="00C71D21" w:rsidP="005F7B6B">
      <w:pPr>
        <w:pStyle w:val="a8"/>
        <w:spacing w:after="156"/>
      </w:pPr>
      <w:r>
        <w:rPr>
          <w:rFonts w:hint="eastAsia"/>
        </w:rPr>
        <w:t>第一次打开</w:t>
      </w:r>
    </w:p>
    <w:p w14:paraId="15FEBFC5" w14:textId="77777777" w:rsidR="00C71D21" w:rsidRDefault="00C71D21" w:rsidP="005F7B6B">
      <w:pPr>
        <w:pStyle w:val="a8"/>
        <w:spacing w:after="156"/>
      </w:pPr>
      <w:r>
        <w:rPr>
          <w:noProof/>
        </w:rPr>
        <w:drawing>
          <wp:inline distT="0" distB="0" distL="0" distR="0" wp14:anchorId="16106E78" wp14:editId="0F6ABC3A">
            <wp:extent cx="5278755" cy="364617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FB6F0" w14:textId="77777777" w:rsidR="003F1C0B" w:rsidRDefault="003F1C0B" w:rsidP="003F1C0B">
      <w:pPr>
        <w:pStyle w:val="a8"/>
        <w:spacing w:after="156"/>
      </w:pPr>
      <w:r>
        <w:rPr>
          <w:rFonts w:hint="eastAsia"/>
        </w:rPr>
        <w:t>第</w:t>
      </w:r>
      <w:r w:rsidR="00E346D2">
        <w:rPr>
          <w:rFonts w:hint="eastAsia"/>
        </w:rPr>
        <w:t>二</w:t>
      </w:r>
      <w:r>
        <w:rPr>
          <w:rFonts w:hint="eastAsia"/>
        </w:rPr>
        <w:t>次打开</w:t>
      </w:r>
    </w:p>
    <w:p w14:paraId="1AEA153E" w14:textId="77777777" w:rsidR="00C71D21" w:rsidRDefault="00C71D21" w:rsidP="005F7B6B">
      <w:pPr>
        <w:pStyle w:val="a8"/>
        <w:spacing w:after="156"/>
      </w:pPr>
    </w:p>
    <w:p w14:paraId="213DAF43" w14:textId="77777777" w:rsidR="005F7B6B" w:rsidRDefault="005F7B6B" w:rsidP="005F7B6B">
      <w:pPr>
        <w:pStyle w:val="a8"/>
        <w:spacing w:after="156"/>
      </w:pPr>
      <w:r>
        <w:rPr>
          <w:noProof/>
        </w:rPr>
        <w:lastRenderedPageBreak/>
        <w:drawing>
          <wp:inline distT="0" distB="0" distL="0" distR="0" wp14:anchorId="0CC3AD41" wp14:editId="49DA4239">
            <wp:extent cx="5274310" cy="364934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9589B" w14:textId="77777777" w:rsidR="00B4580D" w:rsidRDefault="00B4580D" w:rsidP="005F7B6B">
      <w:pPr>
        <w:pStyle w:val="a8"/>
        <w:spacing w:after="156"/>
      </w:pPr>
      <w:r>
        <w:rPr>
          <w:noProof/>
        </w:rPr>
        <w:drawing>
          <wp:inline distT="0" distB="0" distL="0" distR="0" wp14:anchorId="552B539B" wp14:editId="7A334569">
            <wp:extent cx="5278755" cy="28892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92627" w14:textId="77777777" w:rsidR="00030863" w:rsidRDefault="00030863" w:rsidP="005F7B6B">
      <w:pPr>
        <w:pStyle w:val="a8"/>
        <w:spacing w:after="156"/>
      </w:pPr>
      <w:r>
        <w:t>解决方案：</w:t>
      </w:r>
    </w:p>
    <w:p w14:paraId="79495299" w14:textId="77777777" w:rsidR="00030863" w:rsidRDefault="00030863" w:rsidP="005F7B6B">
      <w:pPr>
        <w:pStyle w:val="a8"/>
        <w:spacing w:after="156"/>
      </w:pPr>
      <w:r>
        <w:t>暂无完全解决方案</w:t>
      </w:r>
    </w:p>
    <w:p w14:paraId="0CF2ACC6" w14:textId="77777777" w:rsidR="00030863" w:rsidRDefault="00030863" w:rsidP="005F7B6B">
      <w:pPr>
        <w:pStyle w:val="a8"/>
        <w:spacing w:after="156"/>
      </w:pPr>
      <w:r>
        <w:t>不过第一次启动报错，关了再次打开便没有问题了。</w:t>
      </w:r>
    </w:p>
    <w:p w14:paraId="54DADEB4" w14:textId="77777777" w:rsidR="008335C5" w:rsidRPr="008335C5" w:rsidRDefault="008335C5" w:rsidP="008335C5">
      <w:pPr>
        <w:pStyle w:val="a8"/>
        <w:spacing w:after="156"/>
      </w:pPr>
    </w:p>
    <w:p w14:paraId="6B9E70C3" w14:textId="77777777" w:rsidR="00997414" w:rsidRDefault="00997414" w:rsidP="00997414">
      <w:pPr>
        <w:pStyle w:val="1"/>
        <w:spacing w:after="156"/>
      </w:pPr>
      <w:bookmarkStart w:id="83" w:name="_Toc493162262"/>
      <w:r>
        <w:rPr>
          <w:rFonts w:hint="eastAsia"/>
        </w:rPr>
        <w:lastRenderedPageBreak/>
        <w:t>更新时间</w:t>
      </w:r>
      <w:bookmarkEnd w:id="83"/>
    </w:p>
    <w:p w14:paraId="3858CCB8" w14:textId="77777777" w:rsidR="00997414" w:rsidRDefault="00997414" w:rsidP="00997414">
      <w:pPr>
        <w:pStyle w:val="a8"/>
        <w:spacing w:after="156"/>
      </w:pPr>
      <w:r>
        <w:rPr>
          <w:rFonts w:hint="eastAsia"/>
        </w:rPr>
        <w:t>2015-04-0</w:t>
      </w:r>
      <w:r w:rsidR="0028376E">
        <w:rPr>
          <w:rFonts w:hint="eastAsia"/>
        </w:rPr>
        <w:t>2</w:t>
      </w:r>
      <w:r>
        <w:rPr>
          <w:rFonts w:hint="eastAsia"/>
        </w:rPr>
        <w:t xml:space="preserve"> </w:t>
      </w:r>
      <w:r>
        <w:rPr>
          <w:rFonts w:hint="eastAsia"/>
        </w:rPr>
        <w:t>周四，整理</w:t>
      </w:r>
      <w:r>
        <w:rPr>
          <w:rFonts w:hint="eastAsia"/>
        </w:rPr>
        <w:t>Intellij IDEA</w:t>
      </w:r>
      <w:r>
        <w:rPr>
          <w:rFonts w:hint="eastAsia"/>
        </w:rPr>
        <w:t>的使用技巧</w:t>
      </w:r>
      <w:r w:rsidR="008544CF">
        <w:rPr>
          <w:rFonts w:hint="eastAsia"/>
        </w:rPr>
        <w:t>；</w:t>
      </w:r>
    </w:p>
    <w:p w14:paraId="41B28DA1" w14:textId="77777777" w:rsidR="0028376E" w:rsidRDefault="0028376E" w:rsidP="0028376E">
      <w:pPr>
        <w:pStyle w:val="a8"/>
        <w:spacing w:after="156"/>
      </w:pPr>
      <w:r>
        <w:rPr>
          <w:rFonts w:hint="eastAsia"/>
        </w:rPr>
        <w:t xml:space="preserve">2015-04-03 </w:t>
      </w:r>
      <w:r w:rsidR="008544CF">
        <w:rPr>
          <w:rFonts w:hint="eastAsia"/>
        </w:rPr>
        <w:t>周五，修改错别字；</w:t>
      </w:r>
    </w:p>
    <w:p w14:paraId="79F02AB5" w14:textId="77777777" w:rsidR="008544CF" w:rsidRDefault="008544CF" w:rsidP="008544CF">
      <w:pPr>
        <w:pStyle w:val="a8"/>
        <w:spacing w:after="156"/>
      </w:pPr>
      <w:r>
        <w:rPr>
          <w:rFonts w:hint="eastAsia"/>
        </w:rPr>
        <w:t xml:space="preserve">2015-04-10 </w:t>
      </w:r>
      <w:r>
        <w:rPr>
          <w:rFonts w:hint="eastAsia"/>
        </w:rPr>
        <w:t>周五，加入常用快捷键；</w:t>
      </w:r>
    </w:p>
    <w:p w14:paraId="0DA35E10" w14:textId="77777777" w:rsidR="0008252D" w:rsidRDefault="0008252D" w:rsidP="0008252D">
      <w:pPr>
        <w:pStyle w:val="a8"/>
        <w:spacing w:after="156"/>
      </w:pPr>
      <w:r>
        <w:rPr>
          <w:rFonts w:hint="eastAsia"/>
        </w:rPr>
        <w:t xml:space="preserve">2015-04-30 </w:t>
      </w:r>
      <w:r>
        <w:rPr>
          <w:rFonts w:hint="eastAsia"/>
        </w:rPr>
        <w:t>周五，添加热部署说明；</w:t>
      </w:r>
    </w:p>
    <w:p w14:paraId="4F5C4C7A" w14:textId="77777777" w:rsidR="00F2619D" w:rsidRPr="00997414" w:rsidRDefault="00F2619D" w:rsidP="00F2619D">
      <w:pPr>
        <w:pStyle w:val="a8"/>
        <w:spacing w:after="156"/>
      </w:pPr>
      <w:r>
        <w:rPr>
          <w:rFonts w:hint="eastAsia"/>
        </w:rPr>
        <w:t>2015-0</w:t>
      </w:r>
      <w:r>
        <w:t>5</w:t>
      </w:r>
      <w:r>
        <w:rPr>
          <w:rFonts w:hint="eastAsia"/>
        </w:rPr>
        <w:t>-</w:t>
      </w:r>
      <w:r>
        <w:t>14</w:t>
      </w:r>
      <w:r>
        <w:rPr>
          <w:rFonts w:hint="eastAsia"/>
        </w:rPr>
        <w:t xml:space="preserve"> </w:t>
      </w:r>
      <w:r>
        <w:rPr>
          <w:rFonts w:hint="eastAsia"/>
        </w:rPr>
        <w:t>周四，加入乱码问题及解决方案；</w:t>
      </w:r>
    </w:p>
    <w:p w14:paraId="22EEB4CC" w14:textId="77777777" w:rsidR="00BD2349" w:rsidRPr="00997414" w:rsidRDefault="00BD2349" w:rsidP="00BD2349">
      <w:pPr>
        <w:pStyle w:val="a8"/>
        <w:spacing w:after="156"/>
      </w:pPr>
      <w:r>
        <w:rPr>
          <w:rFonts w:hint="eastAsia"/>
        </w:rPr>
        <w:t>2017-09-</w:t>
      </w:r>
      <w:r>
        <w:t>14</w:t>
      </w:r>
      <w:r>
        <w:rPr>
          <w:rFonts w:hint="eastAsia"/>
        </w:rPr>
        <w:t xml:space="preserve"> </w:t>
      </w:r>
      <w:r>
        <w:rPr>
          <w:rFonts w:hint="eastAsia"/>
        </w:rPr>
        <w:t>周四，加入避免</w:t>
      </w:r>
      <w:r>
        <w:rPr>
          <w:rFonts w:hint="eastAsia"/>
        </w:rPr>
        <w:t>import java.utils.*</w:t>
      </w:r>
      <w:r>
        <w:rPr>
          <w:rFonts w:hint="eastAsia"/>
        </w:rPr>
        <w:t>；</w:t>
      </w:r>
    </w:p>
    <w:p w14:paraId="3A9AACBC" w14:textId="77777777" w:rsidR="00F2619D" w:rsidRPr="00BD2349" w:rsidRDefault="00F2619D" w:rsidP="0008252D">
      <w:pPr>
        <w:pStyle w:val="a8"/>
        <w:spacing w:after="156"/>
      </w:pPr>
    </w:p>
    <w:p w14:paraId="5AE16BBB" w14:textId="77777777" w:rsidR="0008252D" w:rsidRPr="00997414" w:rsidRDefault="0008252D" w:rsidP="008544CF">
      <w:pPr>
        <w:pStyle w:val="a8"/>
        <w:spacing w:after="156"/>
      </w:pPr>
    </w:p>
    <w:p w14:paraId="14EED10F" w14:textId="77777777" w:rsidR="008544CF" w:rsidRPr="00997414" w:rsidRDefault="008544CF" w:rsidP="0028376E">
      <w:pPr>
        <w:pStyle w:val="a8"/>
        <w:spacing w:after="156"/>
      </w:pPr>
    </w:p>
    <w:p w14:paraId="28D6E40C" w14:textId="77777777" w:rsidR="0028376E" w:rsidRPr="0028376E" w:rsidRDefault="0028376E" w:rsidP="00997414">
      <w:pPr>
        <w:pStyle w:val="a8"/>
        <w:spacing w:after="156"/>
      </w:pPr>
    </w:p>
    <w:p w14:paraId="56F771A8" w14:textId="77777777" w:rsidR="00997414" w:rsidRPr="00997414" w:rsidRDefault="00997414" w:rsidP="00997414">
      <w:pPr>
        <w:pStyle w:val="a8"/>
        <w:spacing w:after="156"/>
      </w:pPr>
    </w:p>
    <w:p w14:paraId="6DD016F1" w14:textId="77777777" w:rsidR="00901944" w:rsidRPr="00074D23" w:rsidRDefault="00901944" w:rsidP="00901944">
      <w:pPr>
        <w:pStyle w:val="a8"/>
        <w:spacing w:after="156"/>
      </w:pPr>
    </w:p>
    <w:p w14:paraId="630CFE61" w14:textId="77777777" w:rsidR="00901944" w:rsidRPr="0087491D" w:rsidRDefault="00901944" w:rsidP="00901944">
      <w:pPr>
        <w:pStyle w:val="a8"/>
        <w:spacing w:after="156"/>
      </w:pPr>
    </w:p>
    <w:p w14:paraId="0487BF8F" w14:textId="77777777" w:rsidR="00250368" w:rsidRPr="0087491D" w:rsidRDefault="00250368" w:rsidP="0087491D">
      <w:pPr>
        <w:pStyle w:val="a8"/>
        <w:spacing w:after="156"/>
      </w:pPr>
    </w:p>
    <w:sectPr w:rsidR="00250368" w:rsidRPr="0087491D" w:rsidSect="005C5774">
      <w:footerReference w:type="default" r:id="rId92"/>
      <w:pgSz w:w="11907" w:h="16840" w:code="9"/>
      <w:pgMar w:top="1440" w:right="1797" w:bottom="1440" w:left="1797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305F192" w14:textId="77777777" w:rsidR="00E83E00" w:rsidRDefault="00E83E00">
      <w:pPr>
        <w:spacing w:after="120"/>
      </w:pPr>
      <w:r>
        <w:separator/>
      </w:r>
    </w:p>
  </w:endnote>
  <w:endnote w:type="continuationSeparator" w:id="0">
    <w:p w14:paraId="27AA7460" w14:textId="77777777" w:rsidR="00E83E00" w:rsidRDefault="00E83E00">
      <w:pPr>
        <w:spacing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charset w:val="86"/>
    <w:family w:val="auto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ED1F5F5" w14:textId="77777777" w:rsidR="00885C76" w:rsidRDefault="00885C76" w:rsidP="00370195">
    <w:pPr>
      <w:spacing w:after="12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520F5F9" w14:textId="77777777" w:rsidR="00885C76" w:rsidRDefault="00885C76">
    <w:pPr>
      <w:spacing w:after="120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14C6BF0" w14:textId="77777777" w:rsidR="00885C76" w:rsidRDefault="00885C76">
    <w:pPr>
      <w:pStyle w:val="af1"/>
      <w:spacing w:before="120" w:after="120"/>
    </w:pPr>
  </w:p>
</w:ftr>
</file>

<file path=word/footer4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6F3B8F0" w14:textId="77777777" w:rsidR="00885C76" w:rsidRDefault="00885C76" w:rsidP="00702A54">
    <w:pPr>
      <w:pStyle w:val="af1"/>
      <w:spacing w:before="120" w:after="120"/>
    </w:pPr>
    <w:r>
      <w:rPr>
        <w:kern w:val="0"/>
      </w:rPr>
      <w:fldChar w:fldCharType="begin"/>
    </w:r>
    <w:r>
      <w:rPr>
        <w:kern w:val="0"/>
      </w:rPr>
      <w:instrText xml:space="preserve"> PAGE </w:instrText>
    </w:r>
    <w:r>
      <w:rPr>
        <w:kern w:val="0"/>
      </w:rPr>
      <w:fldChar w:fldCharType="separate"/>
    </w:r>
    <w:r w:rsidR="003A3404">
      <w:rPr>
        <w:noProof/>
        <w:kern w:val="0"/>
      </w:rPr>
      <w:t>40</w:t>
    </w:r>
    <w:r>
      <w:rPr>
        <w:kern w:val="0"/>
      </w:rPr>
      <w:fldChar w:fldCharType="end"/>
    </w:r>
  </w:p>
</w:ftr>
</file>

<file path=word/footer5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42EE3CE" w14:textId="77777777" w:rsidR="00885C76" w:rsidRDefault="00885C76">
    <w:pPr>
      <w:pStyle w:val="af1"/>
      <w:spacing w:before="120" w:after="120"/>
    </w:pPr>
    <w:r>
      <w:rPr>
        <w:kern w:val="0"/>
      </w:rPr>
      <w:fldChar w:fldCharType="begin"/>
    </w:r>
    <w:r>
      <w:rPr>
        <w:kern w:val="0"/>
      </w:rPr>
      <w:instrText xml:space="preserve"> PAGE </w:instrText>
    </w:r>
    <w:r>
      <w:rPr>
        <w:kern w:val="0"/>
      </w:rPr>
      <w:fldChar w:fldCharType="separate"/>
    </w:r>
    <w:r w:rsidR="003A3404">
      <w:rPr>
        <w:noProof/>
        <w:kern w:val="0"/>
      </w:rPr>
      <w:t>III</w:t>
    </w:r>
    <w:r>
      <w:rPr>
        <w:kern w:val="0"/>
      </w:rPr>
      <w:fldChar w:fldCharType="end"/>
    </w:r>
  </w:p>
</w:ftr>
</file>

<file path=word/footer6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B160DA4" w14:textId="77777777" w:rsidR="00885C76" w:rsidRDefault="00885C76">
    <w:pPr>
      <w:pStyle w:val="af1"/>
      <w:spacing w:before="120" w:after="120"/>
    </w:pPr>
    <w:r>
      <w:rPr>
        <w:kern w:val="0"/>
      </w:rPr>
      <w:fldChar w:fldCharType="begin"/>
    </w:r>
    <w:r>
      <w:rPr>
        <w:kern w:val="0"/>
      </w:rPr>
      <w:instrText xml:space="preserve"> PAGE </w:instrText>
    </w:r>
    <w:r>
      <w:rPr>
        <w:kern w:val="0"/>
      </w:rPr>
      <w:fldChar w:fldCharType="separate"/>
    </w:r>
    <w:r w:rsidR="003A3404">
      <w:rPr>
        <w:noProof/>
        <w:kern w:val="0"/>
      </w:rPr>
      <w:t>39</w:t>
    </w:r>
    <w:r>
      <w:rPr>
        <w:kern w:val="0"/>
      </w:rPr>
      <w:fldChar w:fldCharType="end"/>
    </w:r>
  </w:p>
  <w:p w14:paraId="38161D6D" w14:textId="77777777" w:rsidR="00885C76" w:rsidRDefault="00885C76" w:rsidP="00C93D06">
    <w:pPr>
      <w:spacing w:after="12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C8B9FDB" w14:textId="77777777" w:rsidR="00E83E00" w:rsidRDefault="00E83E00">
      <w:pPr>
        <w:spacing w:after="120"/>
      </w:pPr>
      <w:r>
        <w:separator/>
      </w:r>
    </w:p>
  </w:footnote>
  <w:footnote w:type="continuationSeparator" w:id="0">
    <w:p w14:paraId="10FB5206" w14:textId="77777777" w:rsidR="00E83E00" w:rsidRDefault="00E83E00">
      <w:pPr>
        <w:spacing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83B5A06" w14:textId="77777777" w:rsidR="00885C76" w:rsidRDefault="00885C76" w:rsidP="009B2EDC">
    <w:pPr>
      <w:spacing w:after="120"/>
    </w:pPr>
    <w:r>
      <w:rPr>
        <w:rFonts w:hint="eastAsia"/>
      </w:rPr>
      <w:tab/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56494D7" w14:textId="77777777" w:rsidR="00885C76" w:rsidRDefault="00885C76">
    <w:pPr>
      <w:spacing w:after="120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315ADE3" w14:textId="77777777" w:rsidR="00885C76" w:rsidRDefault="00885C76">
    <w:pPr>
      <w:pStyle w:val="ac"/>
      <w:spacing w:after="120"/>
    </w:pPr>
  </w:p>
</w:hdr>
</file>

<file path=word/header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EB531E4" w14:textId="77777777" w:rsidR="00885C76" w:rsidRDefault="00885C76" w:rsidP="00543009">
    <w:pPr>
      <w:pStyle w:val="ac"/>
      <w:tabs>
        <w:tab w:val="clear" w:pos="4153"/>
        <w:tab w:val="clear" w:pos="8306"/>
        <w:tab w:val="right" w:pos="8295"/>
      </w:tabs>
      <w:spacing w:after="120"/>
      <w:jc w:val="both"/>
    </w:pPr>
    <w:r>
      <w:rPr>
        <w:rFonts w:hint="eastAsia"/>
      </w:rPr>
      <w:tab/>
    </w:r>
    <w:fldSimple w:instr=" DOCPROPERTY &quot;proposal name&quot; \* MERGEFORMAT ">
      <w:r>
        <w:rPr>
          <w:rFonts w:hint="eastAsia"/>
        </w:rPr>
        <w:t>TSS_V0.5_</w:t>
      </w:r>
      <w:r>
        <w:rPr>
          <w:rFonts w:hint="eastAsia"/>
        </w:rPr>
        <w:t>补丁安装手册</w:t>
      </w:r>
    </w:fldSimple>
  </w:p>
</w:hdr>
</file>

<file path=word/header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7DE6C4E" w14:textId="77777777" w:rsidR="00885C76" w:rsidRDefault="00885C76" w:rsidP="00543009">
    <w:pPr>
      <w:pStyle w:val="ac"/>
      <w:tabs>
        <w:tab w:val="clear" w:pos="4153"/>
        <w:tab w:val="clear" w:pos="8306"/>
        <w:tab w:val="right" w:pos="8295"/>
      </w:tabs>
      <w:spacing w:after="120"/>
      <w:jc w:val="both"/>
    </w:pPr>
    <w:r>
      <w:rPr>
        <w:rFonts w:hint="eastAsia"/>
      </w:rPr>
      <w:t>学习</w:t>
    </w:r>
    <w:r>
      <w:t>笔记</w:t>
    </w:r>
    <w:r>
      <w:rPr>
        <w:rFonts w:hint="eastAsia"/>
      </w:rPr>
      <w:tab/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2"/>
    <w:multiLevelType w:val="singleLevel"/>
    <w:tmpl w:val="7598D858"/>
    <w:lvl w:ilvl="0">
      <w:start w:val="1"/>
      <w:numFmt w:val="bullet"/>
      <w:pStyle w:val="3"/>
      <w:lvlText w:val=""/>
      <w:lvlJc w:val="left"/>
      <w:pPr>
        <w:tabs>
          <w:tab w:val="num" w:pos="1497"/>
        </w:tabs>
        <w:ind w:left="1497" w:hanging="374"/>
      </w:pPr>
      <w:rPr>
        <w:rFonts w:ascii="Times New Roman" w:hAnsi="Times New Roman" w:cs="Times New Roman" w:hint="default"/>
      </w:rPr>
    </w:lvl>
  </w:abstractNum>
  <w:abstractNum w:abstractNumId="1">
    <w:nsid w:val="FFFFFF83"/>
    <w:multiLevelType w:val="singleLevel"/>
    <w:tmpl w:val="33E66FC4"/>
    <w:lvl w:ilvl="0">
      <w:start w:val="1"/>
      <w:numFmt w:val="bullet"/>
      <w:pStyle w:val="2"/>
      <w:lvlText w:val=""/>
      <w:lvlJc w:val="left"/>
      <w:pPr>
        <w:tabs>
          <w:tab w:val="num" w:pos="624"/>
        </w:tabs>
        <w:ind w:left="624" w:hanging="375"/>
      </w:pPr>
      <w:rPr>
        <w:rFonts w:ascii="Wingdings" w:hAnsi="Wingdings" w:hint="default"/>
      </w:rPr>
    </w:lvl>
  </w:abstractNum>
  <w:abstractNum w:abstractNumId="2">
    <w:nsid w:val="FFFFFF88"/>
    <w:multiLevelType w:val="singleLevel"/>
    <w:tmpl w:val="AB8E1508"/>
    <w:lvl w:ilvl="0">
      <w:start w:val="1"/>
      <w:numFmt w:val="decimal"/>
      <w:pStyle w:val="a"/>
      <w:lvlText w:val="%1."/>
      <w:lvlJc w:val="left"/>
      <w:pPr>
        <w:tabs>
          <w:tab w:val="num" w:pos="420"/>
        </w:tabs>
        <w:ind w:left="420" w:hanging="420"/>
      </w:pPr>
      <w:rPr>
        <w:rFonts w:hint="eastAsia"/>
      </w:rPr>
    </w:lvl>
  </w:abstractNum>
  <w:abstractNum w:abstractNumId="3">
    <w:nsid w:val="FFFFFF89"/>
    <w:multiLevelType w:val="singleLevel"/>
    <w:tmpl w:val="E2346D7E"/>
    <w:lvl w:ilvl="0">
      <w:start w:val="1"/>
      <w:numFmt w:val="bullet"/>
      <w:pStyle w:val="a0"/>
      <w:lvlText w:val=""/>
      <w:lvlJc w:val="left"/>
      <w:pPr>
        <w:tabs>
          <w:tab w:val="num" w:pos="748"/>
        </w:tabs>
        <w:ind w:left="748" w:hanging="374"/>
      </w:pPr>
      <w:rPr>
        <w:rFonts w:ascii="Wingdings" w:hAnsi="Wingdings" w:hint="default"/>
        <w:sz w:val="21"/>
      </w:rPr>
    </w:lvl>
  </w:abstractNum>
  <w:abstractNum w:abstractNumId="4">
    <w:nsid w:val="1A1E20E7"/>
    <w:multiLevelType w:val="hybridMultilevel"/>
    <w:tmpl w:val="D0E22480"/>
    <w:lvl w:ilvl="0" w:tplc="D9F2C31E">
      <w:start w:val="1"/>
      <w:numFmt w:val="bullet"/>
      <w:pStyle w:val="a1"/>
      <w:lvlText w:val="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5">
    <w:nsid w:val="1D6847FC"/>
    <w:multiLevelType w:val="hybridMultilevel"/>
    <w:tmpl w:val="BEEC1910"/>
    <w:lvl w:ilvl="0" w:tplc="100CFCD8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26007FCA"/>
    <w:multiLevelType w:val="multilevel"/>
    <w:tmpl w:val="1DB87C24"/>
    <w:lvl w:ilvl="0">
      <w:start w:val="1"/>
      <w:numFmt w:val="decimal"/>
      <w:pStyle w:val="1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pStyle w:val="20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pStyle w:val="30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1440"/>
        </w:tabs>
        <w:ind w:left="1000" w:hanging="1000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7">
    <w:nsid w:val="2F260321"/>
    <w:multiLevelType w:val="hybridMultilevel"/>
    <w:tmpl w:val="5A8AFCA0"/>
    <w:lvl w:ilvl="0" w:tplc="C95EC0C8">
      <w:start w:val="1"/>
      <w:numFmt w:val="decimal"/>
      <w:pStyle w:val="a2"/>
      <w:lvlText w:val="表格%1."/>
      <w:lvlJc w:val="right"/>
      <w:pPr>
        <w:tabs>
          <w:tab w:val="num" w:pos="840"/>
        </w:tabs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">
    <w:nsid w:val="38875C82"/>
    <w:multiLevelType w:val="hybridMultilevel"/>
    <w:tmpl w:val="568CA7E2"/>
    <w:lvl w:ilvl="0" w:tplc="3FE6AC60">
      <w:start w:val="1"/>
      <w:numFmt w:val="decimal"/>
      <w:pStyle w:val="a3"/>
      <w:lvlText w:val="附图%1. "/>
      <w:lvlJc w:val="left"/>
      <w:pPr>
        <w:tabs>
          <w:tab w:val="num" w:pos="720"/>
        </w:tabs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9">
    <w:nsid w:val="3B5E3563"/>
    <w:multiLevelType w:val="hybridMultilevel"/>
    <w:tmpl w:val="1D66272C"/>
    <w:lvl w:ilvl="0" w:tplc="5BAA10B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43235266"/>
    <w:multiLevelType w:val="hybridMultilevel"/>
    <w:tmpl w:val="10C84742"/>
    <w:lvl w:ilvl="0" w:tplc="3E54787A">
      <w:start w:val="1"/>
      <w:numFmt w:val="bullet"/>
      <w:pStyle w:val="21"/>
      <w:lvlText w:val=""/>
      <w:lvlJc w:val="left"/>
      <w:pPr>
        <w:tabs>
          <w:tab w:val="num" w:pos="1123"/>
        </w:tabs>
        <w:ind w:left="1123" w:hanging="375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1">
    <w:nsid w:val="45F64039"/>
    <w:multiLevelType w:val="hybridMultilevel"/>
    <w:tmpl w:val="B66268A2"/>
    <w:lvl w:ilvl="0" w:tplc="5BA89286">
      <w:start w:val="1"/>
      <w:numFmt w:val="bullet"/>
      <w:pStyle w:val="a4"/>
      <w:lvlText w:val="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2">
    <w:nsid w:val="545C1189"/>
    <w:multiLevelType w:val="multilevel"/>
    <w:tmpl w:val="1DB87C24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000" w:hanging="100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3">
    <w:nsid w:val="65EC4C54"/>
    <w:multiLevelType w:val="hybridMultilevel"/>
    <w:tmpl w:val="E2AA3F0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4">
    <w:nsid w:val="67F32147"/>
    <w:multiLevelType w:val="hybridMultilevel"/>
    <w:tmpl w:val="5046F46A"/>
    <w:lvl w:ilvl="0" w:tplc="1FE4ECF0">
      <w:start w:val="1"/>
      <w:numFmt w:val="bullet"/>
      <w:pStyle w:val="a5"/>
      <w:lvlText w:val=""/>
      <w:lvlJc w:val="left"/>
      <w:pPr>
        <w:tabs>
          <w:tab w:val="num" w:pos="360"/>
        </w:tabs>
        <w:ind w:left="252" w:hanging="252"/>
      </w:pPr>
      <w:rPr>
        <w:rFonts w:ascii="Wingdings" w:hAnsi="Wingdings" w:hint="default"/>
        <w:sz w:val="16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5">
    <w:nsid w:val="6B9E5733"/>
    <w:multiLevelType w:val="hybridMultilevel"/>
    <w:tmpl w:val="0BA8903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723B1E07"/>
    <w:multiLevelType w:val="hybridMultilevel"/>
    <w:tmpl w:val="2EB64172"/>
    <w:lvl w:ilvl="0" w:tplc="4348A9F6">
      <w:start w:val="1"/>
      <w:numFmt w:val="bullet"/>
      <w:pStyle w:val="a6"/>
      <w:lvlText w:val=""/>
      <w:lvlJc w:val="left"/>
      <w:pPr>
        <w:tabs>
          <w:tab w:val="num" w:pos="374"/>
        </w:tabs>
        <w:ind w:left="374" w:hanging="374"/>
      </w:pPr>
      <w:rPr>
        <w:rFonts w:ascii="Wingdings" w:hAnsi="Wingdings" w:hint="default"/>
        <w:b/>
        <w:i w:val="0"/>
        <w:sz w:val="21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7">
    <w:nsid w:val="75BA2290"/>
    <w:multiLevelType w:val="hybridMultilevel"/>
    <w:tmpl w:val="32C4DC98"/>
    <w:lvl w:ilvl="0" w:tplc="C92404FE">
      <w:start w:val="1"/>
      <w:numFmt w:val="decimal"/>
      <w:lvlText w:val="%1、"/>
      <w:lvlJc w:val="left"/>
      <w:pPr>
        <w:tabs>
          <w:tab w:val="num" w:pos="720"/>
        </w:tabs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8">
    <w:nsid w:val="76E166B0"/>
    <w:multiLevelType w:val="multilevel"/>
    <w:tmpl w:val="1DB87C24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440"/>
        </w:tabs>
        <w:ind w:left="1000" w:hanging="100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9">
    <w:nsid w:val="79131701"/>
    <w:multiLevelType w:val="hybridMultilevel"/>
    <w:tmpl w:val="693EE9F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6"/>
  </w:num>
  <w:num w:numId="2">
    <w:abstractNumId w:val="3"/>
  </w:num>
  <w:num w:numId="3">
    <w:abstractNumId w:val="17"/>
  </w:num>
  <w:num w:numId="4">
    <w:abstractNumId w:val="2"/>
  </w:num>
  <w:num w:numId="5">
    <w:abstractNumId w:val="1"/>
  </w:num>
  <w:num w:numId="6">
    <w:abstractNumId w:val="0"/>
  </w:num>
  <w:num w:numId="7">
    <w:abstractNumId w:val="7"/>
  </w:num>
  <w:num w:numId="8">
    <w:abstractNumId w:val="14"/>
  </w:num>
  <w:num w:numId="9">
    <w:abstractNumId w:val="11"/>
  </w:num>
  <w:num w:numId="10">
    <w:abstractNumId w:val="4"/>
  </w:num>
  <w:num w:numId="11">
    <w:abstractNumId w:val="8"/>
  </w:num>
  <w:num w:numId="12">
    <w:abstractNumId w:val="10"/>
  </w:num>
  <w:num w:numId="13">
    <w:abstractNumId w:val="16"/>
  </w:num>
  <w:num w:numId="14">
    <w:abstractNumId w:val="18"/>
  </w:num>
  <w:num w:numId="15">
    <w:abstractNumId w:val="12"/>
  </w:num>
  <w:num w:numId="16">
    <w:abstractNumId w:val="15"/>
  </w:num>
  <w:num w:numId="17">
    <w:abstractNumId w:val="19"/>
  </w:num>
  <w:num w:numId="18">
    <w:abstractNumId w:val="13"/>
  </w:num>
  <w:num w:numId="19">
    <w:abstractNumId w:val="9"/>
  </w:num>
  <w:num w:numId="20">
    <w:abstractNumId w:val="5"/>
  </w:num>
  <w:num w:numId="2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7"/>
  <w:doNotDisplayPageBoundaries/>
  <w:bordersDoNotSurroundHeader/>
  <w:bordersDoNotSurroundFooter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evenAndOddHeaders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847EAC"/>
    <w:rsid w:val="00007950"/>
    <w:rsid w:val="0001066A"/>
    <w:rsid w:val="00011650"/>
    <w:rsid w:val="00013447"/>
    <w:rsid w:val="00017648"/>
    <w:rsid w:val="00017F6D"/>
    <w:rsid w:val="00022BE3"/>
    <w:rsid w:val="00022C81"/>
    <w:rsid w:val="00023861"/>
    <w:rsid w:val="00025662"/>
    <w:rsid w:val="00030863"/>
    <w:rsid w:val="0003552D"/>
    <w:rsid w:val="00042914"/>
    <w:rsid w:val="00044B49"/>
    <w:rsid w:val="00054E0F"/>
    <w:rsid w:val="00061457"/>
    <w:rsid w:val="000628B7"/>
    <w:rsid w:val="000634E8"/>
    <w:rsid w:val="00064288"/>
    <w:rsid w:val="0007219A"/>
    <w:rsid w:val="00074D23"/>
    <w:rsid w:val="00075020"/>
    <w:rsid w:val="0007527C"/>
    <w:rsid w:val="0008252D"/>
    <w:rsid w:val="000835F8"/>
    <w:rsid w:val="000B40AD"/>
    <w:rsid w:val="000C66E6"/>
    <w:rsid w:val="000C7CBF"/>
    <w:rsid w:val="000D6F92"/>
    <w:rsid w:val="000E0F7D"/>
    <w:rsid w:val="000E2D60"/>
    <w:rsid w:val="000F1DDE"/>
    <w:rsid w:val="000F6F66"/>
    <w:rsid w:val="000F7D3A"/>
    <w:rsid w:val="00100B73"/>
    <w:rsid w:val="0010450D"/>
    <w:rsid w:val="0011111C"/>
    <w:rsid w:val="00116C06"/>
    <w:rsid w:val="00116F75"/>
    <w:rsid w:val="00122AA6"/>
    <w:rsid w:val="001231AC"/>
    <w:rsid w:val="001250D8"/>
    <w:rsid w:val="00133B3D"/>
    <w:rsid w:val="001374B3"/>
    <w:rsid w:val="00137B4A"/>
    <w:rsid w:val="00142067"/>
    <w:rsid w:val="00150CE8"/>
    <w:rsid w:val="00155DC3"/>
    <w:rsid w:val="00157BDB"/>
    <w:rsid w:val="00164D5C"/>
    <w:rsid w:val="00167D21"/>
    <w:rsid w:val="00171846"/>
    <w:rsid w:val="001723D9"/>
    <w:rsid w:val="00175200"/>
    <w:rsid w:val="00182687"/>
    <w:rsid w:val="0018439C"/>
    <w:rsid w:val="00185EA4"/>
    <w:rsid w:val="00193D3A"/>
    <w:rsid w:val="00194BFA"/>
    <w:rsid w:val="00194C76"/>
    <w:rsid w:val="001A21F4"/>
    <w:rsid w:val="001A6572"/>
    <w:rsid w:val="001C02DA"/>
    <w:rsid w:val="001C02E3"/>
    <w:rsid w:val="001C11A6"/>
    <w:rsid w:val="001C16CC"/>
    <w:rsid w:val="001D0225"/>
    <w:rsid w:val="001F17E5"/>
    <w:rsid w:val="001F4EDC"/>
    <w:rsid w:val="002054EB"/>
    <w:rsid w:val="00206B1D"/>
    <w:rsid w:val="00214546"/>
    <w:rsid w:val="0021739B"/>
    <w:rsid w:val="00231C60"/>
    <w:rsid w:val="002353E4"/>
    <w:rsid w:val="002438B8"/>
    <w:rsid w:val="00250368"/>
    <w:rsid w:val="002509C3"/>
    <w:rsid w:val="00263F46"/>
    <w:rsid w:val="00265E89"/>
    <w:rsid w:val="0026797D"/>
    <w:rsid w:val="002733A4"/>
    <w:rsid w:val="00274234"/>
    <w:rsid w:val="0028376E"/>
    <w:rsid w:val="00294E78"/>
    <w:rsid w:val="00296AE0"/>
    <w:rsid w:val="002A3990"/>
    <w:rsid w:val="002A53CF"/>
    <w:rsid w:val="002A5D6A"/>
    <w:rsid w:val="002B033B"/>
    <w:rsid w:val="002B41AD"/>
    <w:rsid w:val="002B592C"/>
    <w:rsid w:val="002B7AD7"/>
    <w:rsid w:val="002C27F1"/>
    <w:rsid w:val="002C6C7A"/>
    <w:rsid w:val="002E032F"/>
    <w:rsid w:val="002E3AAC"/>
    <w:rsid w:val="002E48D5"/>
    <w:rsid w:val="002E52AD"/>
    <w:rsid w:val="002E63E2"/>
    <w:rsid w:val="002F5792"/>
    <w:rsid w:val="002F663E"/>
    <w:rsid w:val="002F7FBA"/>
    <w:rsid w:val="0030239E"/>
    <w:rsid w:val="0030372E"/>
    <w:rsid w:val="00322FE4"/>
    <w:rsid w:val="00334E46"/>
    <w:rsid w:val="003460EE"/>
    <w:rsid w:val="00346386"/>
    <w:rsid w:val="00351604"/>
    <w:rsid w:val="00352305"/>
    <w:rsid w:val="00360543"/>
    <w:rsid w:val="003679AE"/>
    <w:rsid w:val="00370195"/>
    <w:rsid w:val="00382D3A"/>
    <w:rsid w:val="00383916"/>
    <w:rsid w:val="00385977"/>
    <w:rsid w:val="003864D2"/>
    <w:rsid w:val="00386DA8"/>
    <w:rsid w:val="00387A3D"/>
    <w:rsid w:val="003911CC"/>
    <w:rsid w:val="0039388C"/>
    <w:rsid w:val="003A0567"/>
    <w:rsid w:val="003A149F"/>
    <w:rsid w:val="003A3404"/>
    <w:rsid w:val="003A35DE"/>
    <w:rsid w:val="003A515F"/>
    <w:rsid w:val="003B72A1"/>
    <w:rsid w:val="003B76A8"/>
    <w:rsid w:val="003C1D23"/>
    <w:rsid w:val="003C2A6C"/>
    <w:rsid w:val="003D3908"/>
    <w:rsid w:val="003F145C"/>
    <w:rsid w:val="003F1C0B"/>
    <w:rsid w:val="003F2BC7"/>
    <w:rsid w:val="003F540B"/>
    <w:rsid w:val="00402974"/>
    <w:rsid w:val="00404F69"/>
    <w:rsid w:val="00405085"/>
    <w:rsid w:val="00406F0B"/>
    <w:rsid w:val="004142D7"/>
    <w:rsid w:val="004203F8"/>
    <w:rsid w:val="004230D3"/>
    <w:rsid w:val="00427323"/>
    <w:rsid w:val="00433A8E"/>
    <w:rsid w:val="00442DDA"/>
    <w:rsid w:val="00443BB7"/>
    <w:rsid w:val="004446C3"/>
    <w:rsid w:val="00453F99"/>
    <w:rsid w:val="00454A2B"/>
    <w:rsid w:val="0046273D"/>
    <w:rsid w:val="004770FB"/>
    <w:rsid w:val="0048060A"/>
    <w:rsid w:val="0049585B"/>
    <w:rsid w:val="00496EE1"/>
    <w:rsid w:val="004A31B5"/>
    <w:rsid w:val="004A379E"/>
    <w:rsid w:val="004A46B9"/>
    <w:rsid w:val="004B18D4"/>
    <w:rsid w:val="004C3376"/>
    <w:rsid w:val="004C5408"/>
    <w:rsid w:val="004D243C"/>
    <w:rsid w:val="004D4A42"/>
    <w:rsid w:val="004E2C13"/>
    <w:rsid w:val="004F332B"/>
    <w:rsid w:val="004F70E3"/>
    <w:rsid w:val="00502E72"/>
    <w:rsid w:val="00507A68"/>
    <w:rsid w:val="00513574"/>
    <w:rsid w:val="0051533F"/>
    <w:rsid w:val="00520B7B"/>
    <w:rsid w:val="005225F0"/>
    <w:rsid w:val="005373D8"/>
    <w:rsid w:val="00543009"/>
    <w:rsid w:val="005434CE"/>
    <w:rsid w:val="00544DD9"/>
    <w:rsid w:val="005508A0"/>
    <w:rsid w:val="00551DA1"/>
    <w:rsid w:val="00554E84"/>
    <w:rsid w:val="00556FFA"/>
    <w:rsid w:val="00560832"/>
    <w:rsid w:val="00563D00"/>
    <w:rsid w:val="00572C65"/>
    <w:rsid w:val="00573BD3"/>
    <w:rsid w:val="00576153"/>
    <w:rsid w:val="005835C7"/>
    <w:rsid w:val="0058437E"/>
    <w:rsid w:val="0059249E"/>
    <w:rsid w:val="005A3B13"/>
    <w:rsid w:val="005B1D45"/>
    <w:rsid w:val="005B2ADF"/>
    <w:rsid w:val="005B4297"/>
    <w:rsid w:val="005B4932"/>
    <w:rsid w:val="005B727A"/>
    <w:rsid w:val="005C2CD3"/>
    <w:rsid w:val="005C3B7E"/>
    <w:rsid w:val="005C48EB"/>
    <w:rsid w:val="005C5774"/>
    <w:rsid w:val="005C7B31"/>
    <w:rsid w:val="005D0F3E"/>
    <w:rsid w:val="005D4DCD"/>
    <w:rsid w:val="005E5EA8"/>
    <w:rsid w:val="005E7735"/>
    <w:rsid w:val="005F5031"/>
    <w:rsid w:val="005F7B6B"/>
    <w:rsid w:val="00601AE3"/>
    <w:rsid w:val="00602840"/>
    <w:rsid w:val="00606DE4"/>
    <w:rsid w:val="006077D1"/>
    <w:rsid w:val="00607F0F"/>
    <w:rsid w:val="0061619D"/>
    <w:rsid w:val="0062429F"/>
    <w:rsid w:val="00624FB9"/>
    <w:rsid w:val="0063511B"/>
    <w:rsid w:val="006355AB"/>
    <w:rsid w:val="00650A8F"/>
    <w:rsid w:val="00651B00"/>
    <w:rsid w:val="006628B5"/>
    <w:rsid w:val="00675ACD"/>
    <w:rsid w:val="00680D8B"/>
    <w:rsid w:val="00681874"/>
    <w:rsid w:val="00684516"/>
    <w:rsid w:val="00686E82"/>
    <w:rsid w:val="00692DA0"/>
    <w:rsid w:val="0069581C"/>
    <w:rsid w:val="0069670C"/>
    <w:rsid w:val="006A15CE"/>
    <w:rsid w:val="006A36AE"/>
    <w:rsid w:val="006A5A82"/>
    <w:rsid w:val="006A62A2"/>
    <w:rsid w:val="006B24C8"/>
    <w:rsid w:val="006B3CA9"/>
    <w:rsid w:val="006B44CD"/>
    <w:rsid w:val="006B44FD"/>
    <w:rsid w:val="006C31B0"/>
    <w:rsid w:val="006D0148"/>
    <w:rsid w:val="006D4BA1"/>
    <w:rsid w:val="006D6393"/>
    <w:rsid w:val="006E2EB7"/>
    <w:rsid w:val="006E4B71"/>
    <w:rsid w:val="006F1A57"/>
    <w:rsid w:val="006F5C2E"/>
    <w:rsid w:val="00702A54"/>
    <w:rsid w:val="00703055"/>
    <w:rsid w:val="00706A9C"/>
    <w:rsid w:val="00706F40"/>
    <w:rsid w:val="00717FBF"/>
    <w:rsid w:val="007441DC"/>
    <w:rsid w:val="00744B40"/>
    <w:rsid w:val="00746DA2"/>
    <w:rsid w:val="007470F1"/>
    <w:rsid w:val="00751F28"/>
    <w:rsid w:val="007531E0"/>
    <w:rsid w:val="0075788C"/>
    <w:rsid w:val="007624B4"/>
    <w:rsid w:val="00762D2C"/>
    <w:rsid w:val="00764217"/>
    <w:rsid w:val="0076440E"/>
    <w:rsid w:val="007805F9"/>
    <w:rsid w:val="00781873"/>
    <w:rsid w:val="00791868"/>
    <w:rsid w:val="00795C32"/>
    <w:rsid w:val="007A0F11"/>
    <w:rsid w:val="007A273A"/>
    <w:rsid w:val="007A37FA"/>
    <w:rsid w:val="007A4D0A"/>
    <w:rsid w:val="007B6BA4"/>
    <w:rsid w:val="007C16AA"/>
    <w:rsid w:val="007D01C3"/>
    <w:rsid w:val="007D467D"/>
    <w:rsid w:val="007D62F6"/>
    <w:rsid w:val="007E1723"/>
    <w:rsid w:val="007E512E"/>
    <w:rsid w:val="007E6B14"/>
    <w:rsid w:val="007F466D"/>
    <w:rsid w:val="00800C9A"/>
    <w:rsid w:val="00810E32"/>
    <w:rsid w:val="00826C5D"/>
    <w:rsid w:val="008326A6"/>
    <w:rsid w:val="008335C5"/>
    <w:rsid w:val="00847EAC"/>
    <w:rsid w:val="0085404F"/>
    <w:rsid w:val="008544CF"/>
    <w:rsid w:val="008554F1"/>
    <w:rsid w:val="008614E9"/>
    <w:rsid w:val="00861D6C"/>
    <w:rsid w:val="00870CDB"/>
    <w:rsid w:val="0087491D"/>
    <w:rsid w:val="00880574"/>
    <w:rsid w:val="00885C76"/>
    <w:rsid w:val="008874D8"/>
    <w:rsid w:val="00891241"/>
    <w:rsid w:val="00895ABA"/>
    <w:rsid w:val="008A1D3C"/>
    <w:rsid w:val="008A71CB"/>
    <w:rsid w:val="008B40D3"/>
    <w:rsid w:val="008D109F"/>
    <w:rsid w:val="008D1642"/>
    <w:rsid w:val="008D4E28"/>
    <w:rsid w:val="008E2FAD"/>
    <w:rsid w:val="008E340A"/>
    <w:rsid w:val="008E5EA6"/>
    <w:rsid w:val="008E619A"/>
    <w:rsid w:val="008F0E8F"/>
    <w:rsid w:val="008F1123"/>
    <w:rsid w:val="008F1DAA"/>
    <w:rsid w:val="008F3341"/>
    <w:rsid w:val="008F50A9"/>
    <w:rsid w:val="00901944"/>
    <w:rsid w:val="0090251E"/>
    <w:rsid w:val="009062C7"/>
    <w:rsid w:val="00906845"/>
    <w:rsid w:val="00910988"/>
    <w:rsid w:val="0091288F"/>
    <w:rsid w:val="009223C5"/>
    <w:rsid w:val="00925727"/>
    <w:rsid w:val="00926F50"/>
    <w:rsid w:val="00951FA7"/>
    <w:rsid w:val="00956FF1"/>
    <w:rsid w:val="00960541"/>
    <w:rsid w:val="00975FC7"/>
    <w:rsid w:val="00983039"/>
    <w:rsid w:val="00984DB0"/>
    <w:rsid w:val="0099347F"/>
    <w:rsid w:val="00997414"/>
    <w:rsid w:val="00997731"/>
    <w:rsid w:val="009A136B"/>
    <w:rsid w:val="009A255E"/>
    <w:rsid w:val="009A298E"/>
    <w:rsid w:val="009A396E"/>
    <w:rsid w:val="009A5584"/>
    <w:rsid w:val="009A62FA"/>
    <w:rsid w:val="009B1203"/>
    <w:rsid w:val="009B2EDC"/>
    <w:rsid w:val="009B5086"/>
    <w:rsid w:val="009D00C1"/>
    <w:rsid w:val="009D1E7A"/>
    <w:rsid w:val="009D3DBE"/>
    <w:rsid w:val="009D4D9E"/>
    <w:rsid w:val="009E02E8"/>
    <w:rsid w:val="009E77DE"/>
    <w:rsid w:val="009F00D9"/>
    <w:rsid w:val="009F6CA1"/>
    <w:rsid w:val="00A021B7"/>
    <w:rsid w:val="00A046F8"/>
    <w:rsid w:val="00A143EA"/>
    <w:rsid w:val="00A207FD"/>
    <w:rsid w:val="00A350CD"/>
    <w:rsid w:val="00A462A1"/>
    <w:rsid w:val="00A535FF"/>
    <w:rsid w:val="00A55782"/>
    <w:rsid w:val="00A67180"/>
    <w:rsid w:val="00A806C7"/>
    <w:rsid w:val="00A80BAA"/>
    <w:rsid w:val="00A87B19"/>
    <w:rsid w:val="00A92D5E"/>
    <w:rsid w:val="00A966B9"/>
    <w:rsid w:val="00A97DC9"/>
    <w:rsid w:val="00AA03DB"/>
    <w:rsid w:val="00AB0EC9"/>
    <w:rsid w:val="00AC14FB"/>
    <w:rsid w:val="00AC21D7"/>
    <w:rsid w:val="00AD13C5"/>
    <w:rsid w:val="00AD59FF"/>
    <w:rsid w:val="00AD6BFE"/>
    <w:rsid w:val="00AE0042"/>
    <w:rsid w:val="00AE45C2"/>
    <w:rsid w:val="00AF0179"/>
    <w:rsid w:val="00AF19A8"/>
    <w:rsid w:val="00AF1FE4"/>
    <w:rsid w:val="00AF30A8"/>
    <w:rsid w:val="00B0105A"/>
    <w:rsid w:val="00B03E1C"/>
    <w:rsid w:val="00B04811"/>
    <w:rsid w:val="00B04A90"/>
    <w:rsid w:val="00B06AA1"/>
    <w:rsid w:val="00B11B33"/>
    <w:rsid w:val="00B12EAA"/>
    <w:rsid w:val="00B17172"/>
    <w:rsid w:val="00B202CD"/>
    <w:rsid w:val="00B2524A"/>
    <w:rsid w:val="00B30B86"/>
    <w:rsid w:val="00B338E5"/>
    <w:rsid w:val="00B4580D"/>
    <w:rsid w:val="00B527A0"/>
    <w:rsid w:val="00B54B4C"/>
    <w:rsid w:val="00B55ABF"/>
    <w:rsid w:val="00B60FF3"/>
    <w:rsid w:val="00B66B75"/>
    <w:rsid w:val="00B70C45"/>
    <w:rsid w:val="00B7102C"/>
    <w:rsid w:val="00B73A5B"/>
    <w:rsid w:val="00B742C3"/>
    <w:rsid w:val="00B7448F"/>
    <w:rsid w:val="00B758A8"/>
    <w:rsid w:val="00B759EC"/>
    <w:rsid w:val="00B84FC7"/>
    <w:rsid w:val="00B96CD8"/>
    <w:rsid w:val="00BA49C6"/>
    <w:rsid w:val="00BD0A63"/>
    <w:rsid w:val="00BD0D27"/>
    <w:rsid w:val="00BD2349"/>
    <w:rsid w:val="00BD5F72"/>
    <w:rsid w:val="00BE06BD"/>
    <w:rsid w:val="00BE2FED"/>
    <w:rsid w:val="00BE7023"/>
    <w:rsid w:val="00C07C2C"/>
    <w:rsid w:val="00C1115A"/>
    <w:rsid w:val="00C158F0"/>
    <w:rsid w:val="00C15E31"/>
    <w:rsid w:val="00C165E6"/>
    <w:rsid w:val="00C17CBD"/>
    <w:rsid w:val="00C205F2"/>
    <w:rsid w:val="00C24182"/>
    <w:rsid w:val="00C4077B"/>
    <w:rsid w:val="00C63F98"/>
    <w:rsid w:val="00C71D21"/>
    <w:rsid w:val="00C71D67"/>
    <w:rsid w:val="00C7437A"/>
    <w:rsid w:val="00C77373"/>
    <w:rsid w:val="00C807B2"/>
    <w:rsid w:val="00C827F9"/>
    <w:rsid w:val="00C905E0"/>
    <w:rsid w:val="00C9250F"/>
    <w:rsid w:val="00C93D06"/>
    <w:rsid w:val="00CB2783"/>
    <w:rsid w:val="00CD4934"/>
    <w:rsid w:val="00CD4C93"/>
    <w:rsid w:val="00CE185B"/>
    <w:rsid w:val="00CF2FD5"/>
    <w:rsid w:val="00CF3C04"/>
    <w:rsid w:val="00D015C9"/>
    <w:rsid w:val="00D03A19"/>
    <w:rsid w:val="00D26A13"/>
    <w:rsid w:val="00D3237C"/>
    <w:rsid w:val="00D33F39"/>
    <w:rsid w:val="00D342F8"/>
    <w:rsid w:val="00D34E71"/>
    <w:rsid w:val="00D35A43"/>
    <w:rsid w:val="00D4075C"/>
    <w:rsid w:val="00D44499"/>
    <w:rsid w:val="00D453BE"/>
    <w:rsid w:val="00D57286"/>
    <w:rsid w:val="00D60D81"/>
    <w:rsid w:val="00D61986"/>
    <w:rsid w:val="00D61BF1"/>
    <w:rsid w:val="00D65248"/>
    <w:rsid w:val="00D67A0A"/>
    <w:rsid w:val="00D72FF4"/>
    <w:rsid w:val="00D739CE"/>
    <w:rsid w:val="00D74385"/>
    <w:rsid w:val="00D8161F"/>
    <w:rsid w:val="00D81D83"/>
    <w:rsid w:val="00D833C2"/>
    <w:rsid w:val="00D92535"/>
    <w:rsid w:val="00DA2149"/>
    <w:rsid w:val="00DA2BE7"/>
    <w:rsid w:val="00DA3437"/>
    <w:rsid w:val="00DB2948"/>
    <w:rsid w:val="00DC62DA"/>
    <w:rsid w:val="00DD556F"/>
    <w:rsid w:val="00DD59B8"/>
    <w:rsid w:val="00DD657E"/>
    <w:rsid w:val="00DE053D"/>
    <w:rsid w:val="00DE2264"/>
    <w:rsid w:val="00DE24F3"/>
    <w:rsid w:val="00DF76BD"/>
    <w:rsid w:val="00E005D0"/>
    <w:rsid w:val="00E06644"/>
    <w:rsid w:val="00E106E2"/>
    <w:rsid w:val="00E127FC"/>
    <w:rsid w:val="00E27AB1"/>
    <w:rsid w:val="00E346D2"/>
    <w:rsid w:val="00E3510B"/>
    <w:rsid w:val="00E478C2"/>
    <w:rsid w:val="00E55315"/>
    <w:rsid w:val="00E647B7"/>
    <w:rsid w:val="00E64EB1"/>
    <w:rsid w:val="00E675A4"/>
    <w:rsid w:val="00E71530"/>
    <w:rsid w:val="00E7244A"/>
    <w:rsid w:val="00E83C29"/>
    <w:rsid w:val="00E83E00"/>
    <w:rsid w:val="00E85456"/>
    <w:rsid w:val="00E905C4"/>
    <w:rsid w:val="00E96336"/>
    <w:rsid w:val="00E96FA7"/>
    <w:rsid w:val="00EA45E4"/>
    <w:rsid w:val="00EA5BFB"/>
    <w:rsid w:val="00EB220A"/>
    <w:rsid w:val="00EB26F6"/>
    <w:rsid w:val="00EB3B07"/>
    <w:rsid w:val="00EB5304"/>
    <w:rsid w:val="00EB73C2"/>
    <w:rsid w:val="00ED1C61"/>
    <w:rsid w:val="00ED5045"/>
    <w:rsid w:val="00EE43D0"/>
    <w:rsid w:val="00EE4EC6"/>
    <w:rsid w:val="00EF402E"/>
    <w:rsid w:val="00EF4C1B"/>
    <w:rsid w:val="00EF4F89"/>
    <w:rsid w:val="00F02AA0"/>
    <w:rsid w:val="00F10F59"/>
    <w:rsid w:val="00F150FA"/>
    <w:rsid w:val="00F165B4"/>
    <w:rsid w:val="00F17E32"/>
    <w:rsid w:val="00F21579"/>
    <w:rsid w:val="00F2619D"/>
    <w:rsid w:val="00F26D79"/>
    <w:rsid w:val="00F33711"/>
    <w:rsid w:val="00F35E2A"/>
    <w:rsid w:val="00F370CC"/>
    <w:rsid w:val="00F431D4"/>
    <w:rsid w:val="00F47F29"/>
    <w:rsid w:val="00F51C08"/>
    <w:rsid w:val="00F61502"/>
    <w:rsid w:val="00F66575"/>
    <w:rsid w:val="00F70D2B"/>
    <w:rsid w:val="00F728EF"/>
    <w:rsid w:val="00F73ED8"/>
    <w:rsid w:val="00F76B8D"/>
    <w:rsid w:val="00F803DC"/>
    <w:rsid w:val="00F81267"/>
    <w:rsid w:val="00F90B02"/>
    <w:rsid w:val="00F94A61"/>
    <w:rsid w:val="00F952C1"/>
    <w:rsid w:val="00F95428"/>
    <w:rsid w:val="00F97B95"/>
    <w:rsid w:val="00FA11B4"/>
    <w:rsid w:val="00FA1DF4"/>
    <w:rsid w:val="00FA5EDD"/>
    <w:rsid w:val="00FA7068"/>
    <w:rsid w:val="00FB25AF"/>
    <w:rsid w:val="00FB467D"/>
    <w:rsid w:val="00FC0B56"/>
    <w:rsid w:val="00FD1896"/>
    <w:rsid w:val="00FD3F5D"/>
    <w:rsid w:val="00FD4339"/>
    <w:rsid w:val="00FE10A0"/>
    <w:rsid w:val="00FE137B"/>
    <w:rsid w:val="00FE13C4"/>
    <w:rsid w:val="00FE1A3B"/>
    <w:rsid w:val="00FE1D34"/>
    <w:rsid w:val="00FE25C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359C4C6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82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a7">
    <w:name w:val="Normal"/>
    <w:qFormat/>
    <w:rsid w:val="00BD5F72"/>
    <w:pPr>
      <w:widowControl w:val="0"/>
      <w:spacing w:afterLines="50" w:line="360" w:lineRule="auto"/>
      <w:jc w:val="both"/>
    </w:pPr>
    <w:rPr>
      <w:kern w:val="2"/>
      <w:sz w:val="21"/>
      <w:szCs w:val="24"/>
    </w:rPr>
  </w:style>
  <w:style w:type="paragraph" w:styleId="1">
    <w:name w:val="heading 1"/>
    <w:basedOn w:val="a7"/>
    <w:next w:val="a8"/>
    <w:qFormat/>
    <w:rsid w:val="00C77373"/>
    <w:pPr>
      <w:keepNext/>
      <w:keepLines/>
      <w:pageBreakBefore/>
      <w:numPr>
        <w:numId w:val="1"/>
      </w:numPr>
      <w:spacing w:before="340" w:line="578" w:lineRule="auto"/>
      <w:ind w:left="431" w:hanging="431"/>
      <w:outlineLvl w:val="0"/>
    </w:pPr>
    <w:rPr>
      <w:rFonts w:ascii="Arial" w:eastAsia="黑体" w:hAnsi="Arial"/>
      <w:b/>
      <w:bCs/>
      <w:spacing w:val="20"/>
      <w:kern w:val="44"/>
      <w:sz w:val="36"/>
      <w:szCs w:val="44"/>
    </w:rPr>
  </w:style>
  <w:style w:type="paragraph" w:styleId="20">
    <w:name w:val="heading 2"/>
    <w:basedOn w:val="a7"/>
    <w:next w:val="a8"/>
    <w:qFormat/>
    <w:rsid w:val="00BD5F72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="Arial" w:eastAsia="黑体" w:hAnsi="Arial"/>
      <w:b/>
      <w:bCs/>
      <w:spacing w:val="20"/>
      <w:sz w:val="32"/>
      <w:szCs w:val="32"/>
    </w:rPr>
  </w:style>
  <w:style w:type="paragraph" w:styleId="30">
    <w:name w:val="heading 3"/>
    <w:basedOn w:val="a7"/>
    <w:next w:val="a8"/>
    <w:qFormat/>
    <w:rsid w:val="00BD5F72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rFonts w:ascii="Arial" w:eastAsia="黑体" w:hAnsi="Arial"/>
      <w:b/>
      <w:bCs/>
      <w:spacing w:val="20"/>
      <w:sz w:val="30"/>
      <w:szCs w:val="32"/>
    </w:rPr>
  </w:style>
  <w:style w:type="paragraph" w:styleId="4">
    <w:name w:val="heading 4"/>
    <w:basedOn w:val="a7"/>
    <w:next w:val="a8"/>
    <w:qFormat/>
    <w:rsid w:val="00BD5F72"/>
    <w:pPr>
      <w:keepNext/>
      <w:keepLines/>
      <w:numPr>
        <w:ilvl w:val="3"/>
        <w:numId w:val="1"/>
      </w:numPr>
      <w:tabs>
        <w:tab w:val="clear" w:pos="1440"/>
        <w:tab w:val="left" w:pos="1079"/>
      </w:tabs>
      <w:spacing w:before="280" w:line="377" w:lineRule="auto"/>
      <w:ind w:left="1077" w:hanging="1077"/>
      <w:outlineLvl w:val="3"/>
    </w:pPr>
    <w:rPr>
      <w:rFonts w:ascii="Arial" w:eastAsia="黑体" w:hAnsi="Arial"/>
      <w:b/>
      <w:bCs/>
      <w:spacing w:val="10"/>
      <w:sz w:val="28"/>
      <w:szCs w:val="28"/>
    </w:rPr>
  </w:style>
  <w:style w:type="paragraph" w:styleId="5">
    <w:name w:val="heading 5"/>
    <w:basedOn w:val="a7"/>
    <w:next w:val="a8"/>
    <w:qFormat/>
    <w:rsid w:val="00BD5F72"/>
    <w:pPr>
      <w:keepNext/>
      <w:keepLines/>
      <w:numPr>
        <w:ilvl w:val="4"/>
        <w:numId w:val="1"/>
      </w:numPr>
      <w:tabs>
        <w:tab w:val="clear" w:pos="1008"/>
        <w:tab w:val="left" w:pos="1260"/>
      </w:tabs>
      <w:spacing w:before="280" w:line="377" w:lineRule="auto"/>
      <w:ind w:left="1259" w:hanging="1259"/>
      <w:outlineLvl w:val="4"/>
    </w:pPr>
    <w:rPr>
      <w:rFonts w:ascii="Arial" w:eastAsia="黑体" w:hAnsi="Arial"/>
      <w:b/>
      <w:bCs/>
      <w:spacing w:val="10"/>
      <w:sz w:val="28"/>
      <w:szCs w:val="28"/>
    </w:rPr>
  </w:style>
  <w:style w:type="paragraph" w:styleId="6">
    <w:name w:val="heading 6"/>
    <w:basedOn w:val="a7"/>
    <w:next w:val="a8"/>
    <w:qFormat/>
    <w:rsid w:val="00BD5F72"/>
    <w:pPr>
      <w:keepNext/>
      <w:keepLines/>
      <w:numPr>
        <w:ilvl w:val="5"/>
        <w:numId w:val="1"/>
      </w:numPr>
      <w:tabs>
        <w:tab w:val="clear" w:pos="1152"/>
        <w:tab w:val="left" w:pos="1428"/>
      </w:tabs>
      <w:spacing w:before="240" w:line="319" w:lineRule="auto"/>
      <w:ind w:left="550" w:hangingChars="550" w:hanging="550"/>
      <w:outlineLvl w:val="5"/>
    </w:pPr>
    <w:rPr>
      <w:rFonts w:ascii="Arial" w:eastAsia="黑体" w:hAnsi="Arial"/>
      <w:b/>
      <w:bCs/>
      <w:spacing w:val="10"/>
      <w:sz w:val="24"/>
    </w:rPr>
  </w:style>
  <w:style w:type="paragraph" w:styleId="7">
    <w:name w:val="heading 7"/>
    <w:basedOn w:val="a7"/>
    <w:next w:val="a8"/>
    <w:qFormat/>
    <w:rsid w:val="00BD5F72"/>
    <w:pPr>
      <w:keepNext/>
      <w:keepLines/>
      <w:numPr>
        <w:ilvl w:val="6"/>
        <w:numId w:val="1"/>
      </w:numPr>
      <w:tabs>
        <w:tab w:val="clear" w:pos="1296"/>
        <w:tab w:val="left" w:pos="1638"/>
      </w:tabs>
      <w:spacing w:before="240" w:line="319" w:lineRule="auto"/>
      <w:ind w:left="1633" w:hanging="1633"/>
      <w:outlineLvl w:val="6"/>
    </w:pPr>
    <w:rPr>
      <w:rFonts w:ascii="Arial" w:eastAsia="黑体" w:hAnsi="Arial"/>
      <w:b/>
      <w:bCs/>
      <w:sz w:val="24"/>
    </w:rPr>
  </w:style>
  <w:style w:type="paragraph" w:styleId="8">
    <w:name w:val="heading 8"/>
    <w:basedOn w:val="a7"/>
    <w:next w:val="a8"/>
    <w:qFormat/>
    <w:rsid w:val="00BD5F72"/>
    <w:pPr>
      <w:keepNext/>
      <w:keepLines/>
      <w:numPr>
        <w:ilvl w:val="7"/>
        <w:numId w:val="1"/>
      </w:numPr>
      <w:tabs>
        <w:tab w:val="clear" w:pos="1440"/>
        <w:tab w:val="left" w:pos="1800"/>
      </w:tabs>
      <w:spacing w:before="240" w:line="319" w:lineRule="auto"/>
      <w:ind w:left="1797" w:hanging="1797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7"/>
    <w:next w:val="a8"/>
    <w:qFormat/>
    <w:rsid w:val="00BD5F72"/>
    <w:pPr>
      <w:keepNext/>
      <w:keepLines/>
      <w:numPr>
        <w:ilvl w:val="8"/>
        <w:numId w:val="1"/>
      </w:numPr>
      <w:tabs>
        <w:tab w:val="clear" w:pos="1584"/>
        <w:tab w:val="left" w:pos="1980"/>
      </w:tabs>
      <w:spacing w:before="240" w:line="319" w:lineRule="auto"/>
      <w:ind w:left="1979" w:hanging="1979"/>
      <w:outlineLvl w:val="8"/>
    </w:pPr>
    <w:rPr>
      <w:rFonts w:ascii="Arial" w:eastAsia="黑体" w:hAnsi="Arial"/>
      <w:szCs w:val="21"/>
    </w:rPr>
  </w:style>
  <w:style w:type="character" w:default="1" w:styleId="a9">
    <w:name w:val="Default Paragraph Font"/>
    <w:uiPriority w:val="1"/>
    <w:semiHidden/>
    <w:unhideWhenUsed/>
  </w:style>
  <w:style w:type="table" w:default="1" w:styleId="a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b">
    <w:name w:val="No List"/>
    <w:uiPriority w:val="99"/>
    <w:semiHidden/>
    <w:unhideWhenUsed/>
  </w:style>
  <w:style w:type="paragraph" w:styleId="ac">
    <w:name w:val="header"/>
    <w:basedOn w:val="a7"/>
    <w:rsid w:val="00BD5F7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  <w:textAlignment w:val="center"/>
    </w:pPr>
    <w:rPr>
      <w:sz w:val="18"/>
      <w:szCs w:val="18"/>
    </w:rPr>
  </w:style>
  <w:style w:type="paragraph" w:customStyle="1" w:styleId="ad">
    <w:name w:val="封面标题"/>
    <w:basedOn w:val="a7"/>
    <w:next w:val="ae"/>
    <w:rsid w:val="00795C32"/>
    <w:pPr>
      <w:spacing w:afterLines="0"/>
      <w:jc w:val="center"/>
    </w:pPr>
    <w:rPr>
      <w:rFonts w:ascii="Arial" w:eastAsia="黑体" w:hAnsi="Arial"/>
      <w:b/>
      <w:sz w:val="52"/>
    </w:rPr>
  </w:style>
  <w:style w:type="paragraph" w:customStyle="1" w:styleId="af">
    <w:name w:val="封面副题"/>
    <w:basedOn w:val="ad"/>
    <w:next w:val="ad"/>
    <w:rsid w:val="00795C32"/>
    <w:pPr>
      <w:spacing w:before="2000"/>
    </w:pPr>
  </w:style>
  <w:style w:type="paragraph" w:customStyle="1" w:styleId="ae">
    <w:name w:val="封面落款"/>
    <w:basedOn w:val="ad"/>
    <w:rsid w:val="00BD5F72"/>
    <w:rPr>
      <w:b w:val="0"/>
      <w:sz w:val="32"/>
    </w:rPr>
  </w:style>
  <w:style w:type="paragraph" w:customStyle="1" w:styleId="af0">
    <w:name w:val="目录"/>
    <w:basedOn w:val="a7"/>
    <w:next w:val="a8"/>
    <w:rsid w:val="00BD5F72"/>
    <w:pPr>
      <w:jc w:val="center"/>
    </w:pPr>
    <w:rPr>
      <w:rFonts w:ascii="Arial" w:eastAsia="黑体" w:hAnsi="Arial"/>
      <w:b/>
      <w:sz w:val="32"/>
    </w:rPr>
  </w:style>
  <w:style w:type="paragraph" w:styleId="a8">
    <w:name w:val="Normal Indent"/>
    <w:aliases w:val="表正文,正文非缩进,特点,段1,四号,正文不缩进,标题4,???,?????,??,ALT+Z,水上软件,特点 Char,缩进,正文缩进1,body text,bt,正文非缩进 Char Char,特点 Char Char,正文缩进 Char,正文缩进（首行缩进两字）,正文缩进陈木华,正文编号,标题四,正文双线,正文缩进William,Indent 1,Normal Indent（正文缩进）,特点标题,AvtalBr,Alt+X,mr正文缩进,正文对齐,首行缩进,ödtex,水上,中文正文"/>
    <w:basedOn w:val="a7"/>
    <w:rsid w:val="00BD5F72"/>
    <w:pPr>
      <w:ind w:firstLineChars="200" w:firstLine="420"/>
    </w:pPr>
  </w:style>
  <w:style w:type="paragraph" w:styleId="af1">
    <w:name w:val="footer"/>
    <w:basedOn w:val="a7"/>
    <w:rsid w:val="00BD5F72"/>
    <w:pPr>
      <w:pBdr>
        <w:top w:val="single" w:sz="4" w:space="1" w:color="auto"/>
      </w:pBdr>
      <w:tabs>
        <w:tab w:val="center" w:pos="4153"/>
        <w:tab w:val="right" w:pos="8306"/>
      </w:tabs>
      <w:snapToGrid w:val="0"/>
      <w:spacing w:beforeLines="50" w:afterLines="0" w:line="240" w:lineRule="auto"/>
      <w:jc w:val="center"/>
    </w:pPr>
    <w:rPr>
      <w:sz w:val="18"/>
      <w:szCs w:val="18"/>
    </w:rPr>
  </w:style>
  <w:style w:type="paragraph" w:styleId="af2">
    <w:name w:val="Document Map"/>
    <w:basedOn w:val="a7"/>
    <w:semiHidden/>
    <w:rsid w:val="00BD5F72"/>
    <w:pPr>
      <w:shd w:val="clear" w:color="auto" w:fill="000080"/>
    </w:pPr>
  </w:style>
  <w:style w:type="paragraph" w:styleId="10">
    <w:name w:val="toc 1"/>
    <w:basedOn w:val="a7"/>
    <w:next w:val="a7"/>
    <w:autoRedefine/>
    <w:uiPriority w:val="39"/>
    <w:rsid w:val="00960541"/>
    <w:pPr>
      <w:tabs>
        <w:tab w:val="left" w:pos="420"/>
        <w:tab w:val="right" w:leader="dot" w:pos="8222"/>
      </w:tabs>
      <w:spacing w:after="156" w:line="240" w:lineRule="auto"/>
    </w:pPr>
    <w:rPr>
      <w:noProof/>
    </w:rPr>
  </w:style>
  <w:style w:type="paragraph" w:styleId="22">
    <w:name w:val="toc 2"/>
    <w:basedOn w:val="a7"/>
    <w:next w:val="a7"/>
    <w:autoRedefine/>
    <w:uiPriority w:val="39"/>
    <w:rsid w:val="00960541"/>
    <w:pPr>
      <w:tabs>
        <w:tab w:val="left" w:pos="1260"/>
        <w:tab w:val="right" w:leader="dot" w:pos="8222"/>
      </w:tabs>
      <w:spacing w:after="156" w:line="240" w:lineRule="auto"/>
      <w:ind w:leftChars="200" w:left="420"/>
    </w:pPr>
    <w:rPr>
      <w:noProof/>
    </w:rPr>
  </w:style>
  <w:style w:type="paragraph" w:styleId="31">
    <w:name w:val="toc 3"/>
    <w:basedOn w:val="a7"/>
    <w:next w:val="a7"/>
    <w:autoRedefine/>
    <w:uiPriority w:val="39"/>
    <w:rsid w:val="00BD5F72"/>
    <w:pPr>
      <w:spacing w:after="156" w:line="240" w:lineRule="auto"/>
      <w:ind w:leftChars="400" w:left="840"/>
    </w:pPr>
    <w:rPr>
      <w:noProof/>
    </w:rPr>
  </w:style>
  <w:style w:type="paragraph" w:styleId="40">
    <w:name w:val="toc 4"/>
    <w:basedOn w:val="a7"/>
    <w:next w:val="a7"/>
    <w:autoRedefine/>
    <w:uiPriority w:val="39"/>
    <w:rsid w:val="00BD5F72"/>
    <w:pPr>
      <w:ind w:leftChars="600" w:left="1260"/>
    </w:pPr>
  </w:style>
  <w:style w:type="paragraph" w:styleId="50">
    <w:name w:val="toc 5"/>
    <w:basedOn w:val="a7"/>
    <w:next w:val="a7"/>
    <w:autoRedefine/>
    <w:uiPriority w:val="39"/>
    <w:rsid w:val="00BD5F72"/>
    <w:pPr>
      <w:ind w:leftChars="800" w:left="1680"/>
    </w:pPr>
  </w:style>
  <w:style w:type="paragraph" w:styleId="60">
    <w:name w:val="toc 6"/>
    <w:basedOn w:val="a7"/>
    <w:next w:val="a7"/>
    <w:autoRedefine/>
    <w:uiPriority w:val="39"/>
    <w:rsid w:val="00BD5F72"/>
    <w:pPr>
      <w:ind w:leftChars="1000" w:left="2100"/>
    </w:pPr>
  </w:style>
  <w:style w:type="paragraph" w:styleId="70">
    <w:name w:val="toc 7"/>
    <w:basedOn w:val="a7"/>
    <w:next w:val="a7"/>
    <w:autoRedefine/>
    <w:uiPriority w:val="39"/>
    <w:rsid w:val="00BD5F72"/>
    <w:pPr>
      <w:ind w:leftChars="1200" w:left="2520"/>
    </w:pPr>
  </w:style>
  <w:style w:type="paragraph" w:styleId="80">
    <w:name w:val="toc 8"/>
    <w:basedOn w:val="a7"/>
    <w:next w:val="a7"/>
    <w:autoRedefine/>
    <w:uiPriority w:val="39"/>
    <w:rsid w:val="00BD5F72"/>
    <w:pPr>
      <w:ind w:leftChars="1400" w:left="2940"/>
    </w:pPr>
  </w:style>
  <w:style w:type="paragraph" w:styleId="90">
    <w:name w:val="toc 9"/>
    <w:basedOn w:val="a7"/>
    <w:next w:val="a7"/>
    <w:autoRedefine/>
    <w:uiPriority w:val="39"/>
    <w:rsid w:val="00BD5F72"/>
    <w:pPr>
      <w:ind w:leftChars="1600" w:left="3360"/>
    </w:pPr>
  </w:style>
  <w:style w:type="character" w:styleId="af3">
    <w:name w:val="Hyperlink"/>
    <w:uiPriority w:val="99"/>
    <w:rsid w:val="00BD5F72"/>
    <w:rPr>
      <w:color w:val="0000FF"/>
      <w:u w:val="single"/>
    </w:rPr>
  </w:style>
  <w:style w:type="character" w:customStyle="1" w:styleId="11">
    <w:name w:val="已访问的超链接1"/>
    <w:rsid w:val="00BD5F72"/>
    <w:rPr>
      <w:color w:val="800080"/>
      <w:u w:val="single"/>
    </w:rPr>
  </w:style>
  <w:style w:type="paragraph" w:customStyle="1" w:styleId="af4">
    <w:name w:val="正文（英文）"/>
    <w:basedOn w:val="a8"/>
    <w:rsid w:val="00BD5F72"/>
    <w:pPr>
      <w:spacing w:line="240" w:lineRule="auto"/>
      <w:ind w:firstLineChars="0" w:firstLine="0"/>
    </w:pPr>
    <w:rPr>
      <w:rFonts w:ascii="Arial" w:hAnsi="Arial"/>
    </w:rPr>
  </w:style>
  <w:style w:type="paragraph" w:styleId="a0">
    <w:name w:val="List Bullet"/>
    <w:basedOn w:val="a7"/>
    <w:rsid w:val="00BD5F72"/>
    <w:pPr>
      <w:numPr>
        <w:numId w:val="2"/>
      </w:numPr>
      <w:spacing w:afterLines="0"/>
    </w:pPr>
  </w:style>
  <w:style w:type="paragraph" w:customStyle="1" w:styleId="af5">
    <w:name w:val="表格首行"/>
    <w:basedOn w:val="a7"/>
    <w:rsid w:val="00BD5F72"/>
    <w:pPr>
      <w:spacing w:afterLines="0" w:line="240" w:lineRule="auto"/>
      <w:jc w:val="center"/>
    </w:pPr>
    <w:rPr>
      <w:rFonts w:ascii="宋体" w:hAnsi="宋体"/>
    </w:rPr>
  </w:style>
  <w:style w:type="paragraph" w:styleId="21">
    <w:name w:val="List Bullet 2"/>
    <w:basedOn w:val="a7"/>
    <w:rsid w:val="00BD5F72"/>
    <w:pPr>
      <w:numPr>
        <w:numId w:val="12"/>
      </w:numPr>
      <w:spacing w:afterLines="0"/>
      <w:ind w:left="1122" w:hanging="374"/>
    </w:pPr>
  </w:style>
  <w:style w:type="paragraph" w:styleId="3">
    <w:name w:val="List Bullet 3"/>
    <w:basedOn w:val="a7"/>
    <w:rsid w:val="00BD5F72"/>
    <w:pPr>
      <w:numPr>
        <w:numId w:val="6"/>
      </w:numPr>
      <w:spacing w:afterLines="0"/>
    </w:pPr>
  </w:style>
  <w:style w:type="paragraph" w:styleId="af6">
    <w:name w:val="No Spacing"/>
    <w:uiPriority w:val="1"/>
    <w:qFormat/>
    <w:rsid w:val="007F466D"/>
    <w:pPr>
      <w:widowControl w:val="0"/>
      <w:spacing w:afterLines="50"/>
      <w:jc w:val="both"/>
    </w:pPr>
    <w:rPr>
      <w:kern w:val="2"/>
      <w:sz w:val="21"/>
      <w:szCs w:val="24"/>
    </w:rPr>
  </w:style>
  <w:style w:type="paragraph" w:customStyle="1" w:styleId="af7">
    <w:name w:val="应答正文"/>
    <w:basedOn w:val="a7"/>
    <w:rsid w:val="00C77373"/>
    <w:pPr>
      <w:pBdr>
        <w:top w:val="single" w:sz="4" w:space="2" w:color="auto" w:shadow="1"/>
        <w:left w:val="single" w:sz="4" w:space="8" w:color="auto" w:shadow="1"/>
        <w:bottom w:val="single" w:sz="4" w:space="2" w:color="auto" w:shadow="1"/>
        <w:right w:val="single" w:sz="4" w:space="8" w:color="auto" w:shadow="1"/>
      </w:pBdr>
      <w:shd w:val="pct10" w:color="auto" w:fill="auto"/>
      <w:spacing w:after="156"/>
      <w:ind w:firstLineChars="200" w:firstLine="420"/>
    </w:pPr>
  </w:style>
  <w:style w:type="paragraph" w:customStyle="1" w:styleId="a2">
    <w:name w:val="表格表头"/>
    <w:basedOn w:val="a7"/>
    <w:next w:val="a8"/>
    <w:rsid w:val="00BD5F72"/>
    <w:pPr>
      <w:numPr>
        <w:numId w:val="7"/>
      </w:numPr>
      <w:spacing w:afterLines="0" w:line="240" w:lineRule="auto"/>
      <w:jc w:val="center"/>
    </w:pPr>
  </w:style>
  <w:style w:type="paragraph" w:customStyle="1" w:styleId="af8">
    <w:name w:val="表格正文"/>
    <w:basedOn w:val="a7"/>
    <w:rsid w:val="00BD5F72"/>
    <w:pPr>
      <w:snapToGrid w:val="0"/>
      <w:spacing w:afterLines="0" w:line="300" w:lineRule="auto"/>
    </w:pPr>
  </w:style>
  <w:style w:type="paragraph" w:customStyle="1" w:styleId="a5">
    <w:name w:val="表格项目符号"/>
    <w:basedOn w:val="a0"/>
    <w:rsid w:val="00BD5F72"/>
    <w:pPr>
      <w:numPr>
        <w:numId w:val="8"/>
      </w:numPr>
      <w:tabs>
        <w:tab w:val="clear" w:pos="360"/>
        <w:tab w:val="left" w:pos="249"/>
      </w:tabs>
      <w:snapToGrid w:val="0"/>
      <w:spacing w:line="300" w:lineRule="auto"/>
      <w:ind w:left="249" w:hanging="249"/>
    </w:pPr>
  </w:style>
  <w:style w:type="paragraph" w:customStyle="1" w:styleId="a4">
    <w:name w:val="表格标注"/>
    <w:basedOn w:val="a7"/>
    <w:rsid w:val="004A379E"/>
    <w:pPr>
      <w:numPr>
        <w:numId w:val="9"/>
      </w:numPr>
      <w:spacing w:afterLines="0"/>
    </w:pPr>
  </w:style>
  <w:style w:type="paragraph" w:customStyle="1" w:styleId="2">
    <w:name w:val="表格项目符号 2"/>
    <w:basedOn w:val="21"/>
    <w:rsid w:val="00BD5F72"/>
    <w:pPr>
      <w:numPr>
        <w:numId w:val="5"/>
      </w:numPr>
      <w:snapToGrid w:val="0"/>
      <w:spacing w:line="300" w:lineRule="auto"/>
      <w:ind w:left="623" w:hanging="374"/>
    </w:pPr>
  </w:style>
  <w:style w:type="paragraph" w:customStyle="1" w:styleId="a3">
    <w:name w:val="附图标题"/>
    <w:basedOn w:val="af9"/>
    <w:next w:val="a8"/>
    <w:rsid w:val="00BD5F72"/>
    <w:pPr>
      <w:keepNext w:val="0"/>
      <w:numPr>
        <w:numId w:val="11"/>
      </w:numPr>
      <w:spacing w:afterLines="100"/>
    </w:pPr>
    <w:rPr>
      <w:rFonts w:ascii="Arial" w:eastAsia="黑体" w:hAnsi="Arial"/>
      <w:b/>
      <w:sz w:val="18"/>
    </w:rPr>
  </w:style>
  <w:style w:type="paragraph" w:customStyle="1" w:styleId="af9">
    <w:name w:val="附图居中"/>
    <w:basedOn w:val="a7"/>
    <w:next w:val="a3"/>
    <w:rsid w:val="00BD5F72"/>
    <w:pPr>
      <w:keepNext/>
      <w:spacing w:afterLines="0" w:line="240" w:lineRule="auto"/>
      <w:jc w:val="center"/>
    </w:pPr>
  </w:style>
  <w:style w:type="paragraph" w:customStyle="1" w:styleId="a1">
    <w:name w:val="附图标注"/>
    <w:basedOn w:val="a8"/>
    <w:rsid w:val="004A379E"/>
    <w:pPr>
      <w:numPr>
        <w:numId w:val="10"/>
      </w:numPr>
      <w:spacing w:afterLines="0"/>
      <w:ind w:firstLineChars="0" w:firstLine="0"/>
    </w:pPr>
  </w:style>
  <w:style w:type="paragraph" w:customStyle="1" w:styleId="afa">
    <w:name w:val="应答问题"/>
    <w:basedOn w:val="a8"/>
    <w:next w:val="af7"/>
    <w:rsid w:val="00BD5F72"/>
    <w:pPr>
      <w:spacing w:afterLines="0"/>
      <w:ind w:firstLine="200"/>
    </w:pPr>
  </w:style>
  <w:style w:type="paragraph" w:styleId="afb">
    <w:name w:val="table of figures"/>
    <w:basedOn w:val="a7"/>
    <w:next w:val="a7"/>
    <w:semiHidden/>
    <w:rsid w:val="00BD5F72"/>
    <w:pPr>
      <w:spacing w:line="240" w:lineRule="auto"/>
      <w:ind w:leftChars="200" w:left="400" w:hangingChars="200" w:hanging="200"/>
    </w:pPr>
  </w:style>
  <w:style w:type="paragraph" w:styleId="a">
    <w:name w:val="List Number"/>
    <w:basedOn w:val="a7"/>
    <w:rsid w:val="00BD5F72"/>
    <w:pPr>
      <w:numPr>
        <w:numId w:val="4"/>
      </w:numPr>
      <w:spacing w:afterLines="0"/>
    </w:pPr>
  </w:style>
  <w:style w:type="paragraph" w:customStyle="1" w:styleId="a6">
    <w:name w:val="小标题"/>
    <w:basedOn w:val="a7"/>
    <w:next w:val="a8"/>
    <w:rsid w:val="004A379E"/>
    <w:pPr>
      <w:numPr>
        <w:numId w:val="13"/>
      </w:numPr>
    </w:pPr>
    <w:rPr>
      <w:b/>
    </w:rPr>
  </w:style>
  <w:style w:type="paragraph" w:customStyle="1" w:styleId="afc">
    <w:name w:val="页眉（横）"/>
    <w:basedOn w:val="ac"/>
    <w:rsid w:val="00BD5F72"/>
    <w:pPr>
      <w:tabs>
        <w:tab w:val="clear" w:pos="4153"/>
        <w:tab w:val="clear" w:pos="8306"/>
        <w:tab w:val="center" w:pos="6985"/>
        <w:tab w:val="right" w:pos="13969"/>
      </w:tabs>
      <w:spacing w:after="120"/>
    </w:pPr>
  </w:style>
  <w:style w:type="paragraph" w:customStyle="1" w:styleId="afd">
    <w:name w:val="页脚（横）"/>
    <w:basedOn w:val="af1"/>
    <w:rsid w:val="00BD5F72"/>
    <w:pPr>
      <w:tabs>
        <w:tab w:val="clear" w:pos="4153"/>
        <w:tab w:val="clear" w:pos="8306"/>
        <w:tab w:val="center" w:pos="6985"/>
        <w:tab w:val="right" w:pos="13969"/>
      </w:tabs>
      <w:spacing w:before="120"/>
    </w:pPr>
    <w:rPr>
      <w:kern w:val="0"/>
    </w:rPr>
  </w:style>
  <w:style w:type="table" w:customStyle="1" w:styleId="afe">
    <w:name w:val="表格样式"/>
    <w:basedOn w:val="aa"/>
    <w:rsid w:val="00B54B4C"/>
    <w:pPr>
      <w:widowControl w:val="0"/>
      <w:spacing w:afterLines="50" w:line="360" w:lineRule="auto"/>
      <w:jc w:val="both"/>
    </w:pPr>
    <w:tblPr>
      <w:tblInd w:w="0" w:type="dxa"/>
      <w:tblBorders>
        <w:top w:val="single" w:sz="12" w:space="0" w:color="008000"/>
        <w:left w:val="single" w:sz="12" w:space="0" w:color="008000"/>
        <w:bottom w:val="single" w:sz="12" w:space="0" w:color="008000"/>
        <w:right w:val="single" w:sz="12" w:space="0" w:color="008000"/>
        <w:insideH w:val="single" w:sz="2" w:space="0" w:color="008000"/>
        <w:insideV w:val="single" w:sz="2" w:space="0" w:color="008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 w:val="0"/>
      </w:rPr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  <w:shd w:val="clear" w:color="auto" w:fill="E6E6E6"/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paragraph" w:styleId="aff">
    <w:name w:val="List Paragraph"/>
    <w:basedOn w:val="a7"/>
    <w:uiPriority w:val="34"/>
    <w:qFormat/>
    <w:rsid w:val="00150CE8"/>
    <w:pPr>
      <w:widowControl/>
      <w:spacing w:afterLines="0" w:line="252" w:lineRule="auto"/>
      <w:ind w:left="720"/>
      <w:contextualSpacing/>
      <w:jc w:val="left"/>
    </w:pPr>
    <w:rPr>
      <w:rFonts w:asciiTheme="majorHAnsi" w:eastAsiaTheme="majorEastAsia" w:hAnsiTheme="majorHAnsi" w:cstheme="majorBidi"/>
      <w:kern w:val="0"/>
      <w:sz w:val="22"/>
      <w:szCs w:val="22"/>
      <w:lang w:eastAsia="en-US" w:bidi="en-US"/>
    </w:rPr>
  </w:style>
  <w:style w:type="paragraph" w:styleId="aff0">
    <w:name w:val="Balloon Text"/>
    <w:basedOn w:val="a7"/>
    <w:link w:val="aff1"/>
    <w:rsid w:val="00DC62DA"/>
    <w:pPr>
      <w:spacing w:line="240" w:lineRule="auto"/>
    </w:pPr>
    <w:rPr>
      <w:sz w:val="18"/>
      <w:szCs w:val="18"/>
    </w:rPr>
  </w:style>
  <w:style w:type="character" w:customStyle="1" w:styleId="aff1">
    <w:name w:val="批注框文本字符"/>
    <w:basedOn w:val="a9"/>
    <w:link w:val="aff0"/>
    <w:rsid w:val="00DC62DA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910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21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0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62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31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35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07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04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37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73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6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42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77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91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5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21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02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37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47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18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14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24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46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94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21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22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72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25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72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10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06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78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07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13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113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96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36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40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59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57493">
      <w:bodyDiv w:val="1"/>
      <w:marLeft w:val="120"/>
      <w:marRight w:val="120"/>
      <w:marTop w:val="12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88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440379">
              <w:marLeft w:val="120"/>
              <w:marRight w:val="120"/>
              <w:marTop w:val="12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290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6226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0310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446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27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14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8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0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9" Type="http://schemas.openxmlformats.org/officeDocument/2006/relationships/header" Target="header2.xml"/><Relationship Id="rId10" Type="http://schemas.openxmlformats.org/officeDocument/2006/relationships/footer" Target="footer1.xml"/><Relationship Id="rId11" Type="http://schemas.openxmlformats.org/officeDocument/2006/relationships/footer" Target="footer2.xml"/><Relationship Id="rId12" Type="http://schemas.openxmlformats.org/officeDocument/2006/relationships/header" Target="header3.xml"/><Relationship Id="rId13" Type="http://schemas.openxmlformats.org/officeDocument/2006/relationships/footer" Target="footer3.xml"/><Relationship Id="rId14" Type="http://schemas.openxmlformats.org/officeDocument/2006/relationships/header" Target="header4.xml"/><Relationship Id="rId15" Type="http://schemas.openxmlformats.org/officeDocument/2006/relationships/header" Target="header5.xml"/><Relationship Id="rId16" Type="http://schemas.openxmlformats.org/officeDocument/2006/relationships/footer" Target="footer4.xml"/><Relationship Id="rId17" Type="http://schemas.openxmlformats.org/officeDocument/2006/relationships/footer" Target="footer5.xml"/><Relationship Id="rId18" Type="http://schemas.openxmlformats.org/officeDocument/2006/relationships/image" Target="media/image1.png"/><Relationship Id="rId19" Type="http://schemas.openxmlformats.org/officeDocument/2006/relationships/image" Target="media/image2.jpeg"/><Relationship Id="rId30" Type="http://schemas.openxmlformats.org/officeDocument/2006/relationships/image" Target="media/image13.jpeg"/><Relationship Id="rId31" Type="http://schemas.openxmlformats.org/officeDocument/2006/relationships/image" Target="media/image14.jpeg"/><Relationship Id="rId32" Type="http://schemas.openxmlformats.org/officeDocument/2006/relationships/image" Target="media/image15.jpeg"/><Relationship Id="rId33" Type="http://schemas.openxmlformats.org/officeDocument/2006/relationships/image" Target="media/image16.jpeg"/><Relationship Id="rId34" Type="http://schemas.openxmlformats.org/officeDocument/2006/relationships/image" Target="media/image17.jpeg"/><Relationship Id="rId35" Type="http://schemas.openxmlformats.org/officeDocument/2006/relationships/image" Target="media/image18.jpeg"/><Relationship Id="rId36" Type="http://schemas.openxmlformats.org/officeDocument/2006/relationships/image" Target="media/image19.jpeg"/><Relationship Id="rId37" Type="http://schemas.openxmlformats.org/officeDocument/2006/relationships/image" Target="media/image20.jpeg"/><Relationship Id="rId38" Type="http://schemas.openxmlformats.org/officeDocument/2006/relationships/image" Target="media/image21.jpeg"/><Relationship Id="rId39" Type="http://schemas.openxmlformats.org/officeDocument/2006/relationships/image" Target="media/image22.jpeg"/><Relationship Id="rId50" Type="http://schemas.openxmlformats.org/officeDocument/2006/relationships/image" Target="media/image33.jpeg"/><Relationship Id="rId51" Type="http://schemas.openxmlformats.org/officeDocument/2006/relationships/image" Target="media/image34.jpeg"/><Relationship Id="rId52" Type="http://schemas.openxmlformats.org/officeDocument/2006/relationships/image" Target="media/image35.jpeg"/><Relationship Id="rId53" Type="http://schemas.openxmlformats.org/officeDocument/2006/relationships/image" Target="media/image36.png"/><Relationship Id="rId54" Type="http://schemas.openxmlformats.org/officeDocument/2006/relationships/image" Target="media/image37.jpeg"/><Relationship Id="rId55" Type="http://schemas.openxmlformats.org/officeDocument/2006/relationships/image" Target="media/image38.jpeg"/><Relationship Id="rId56" Type="http://schemas.openxmlformats.org/officeDocument/2006/relationships/image" Target="media/image39.jpeg"/><Relationship Id="rId57" Type="http://schemas.openxmlformats.org/officeDocument/2006/relationships/image" Target="media/image40.jpeg"/><Relationship Id="rId58" Type="http://schemas.openxmlformats.org/officeDocument/2006/relationships/image" Target="media/image41.jpeg"/><Relationship Id="rId59" Type="http://schemas.openxmlformats.org/officeDocument/2006/relationships/image" Target="media/image42.jpeg"/><Relationship Id="rId70" Type="http://schemas.openxmlformats.org/officeDocument/2006/relationships/image" Target="media/image53.jpeg"/><Relationship Id="rId71" Type="http://schemas.openxmlformats.org/officeDocument/2006/relationships/image" Target="media/image54.jpeg"/><Relationship Id="rId72" Type="http://schemas.openxmlformats.org/officeDocument/2006/relationships/image" Target="media/image55.jpeg"/><Relationship Id="rId73" Type="http://schemas.openxmlformats.org/officeDocument/2006/relationships/image" Target="media/image56.jpeg"/><Relationship Id="rId74" Type="http://schemas.openxmlformats.org/officeDocument/2006/relationships/image" Target="media/image57.jpeg"/><Relationship Id="rId75" Type="http://schemas.openxmlformats.org/officeDocument/2006/relationships/image" Target="media/image58.jpeg"/><Relationship Id="rId76" Type="http://schemas.openxmlformats.org/officeDocument/2006/relationships/image" Target="media/image59.jpeg"/><Relationship Id="rId77" Type="http://schemas.openxmlformats.org/officeDocument/2006/relationships/image" Target="media/image60.jpeg"/><Relationship Id="rId78" Type="http://schemas.openxmlformats.org/officeDocument/2006/relationships/image" Target="media/image61.jpeg"/><Relationship Id="rId79" Type="http://schemas.openxmlformats.org/officeDocument/2006/relationships/image" Target="media/image62.jpeg"/><Relationship Id="rId90" Type="http://schemas.openxmlformats.org/officeDocument/2006/relationships/image" Target="media/image73.png"/><Relationship Id="rId91" Type="http://schemas.openxmlformats.org/officeDocument/2006/relationships/image" Target="media/image74.png"/><Relationship Id="rId92" Type="http://schemas.openxmlformats.org/officeDocument/2006/relationships/footer" Target="footer6.xml"/><Relationship Id="rId93" Type="http://schemas.openxmlformats.org/officeDocument/2006/relationships/fontTable" Target="fontTable.xml"/><Relationship Id="rId94" Type="http://schemas.openxmlformats.org/officeDocument/2006/relationships/theme" Target="theme/theme1.xml"/><Relationship Id="rId20" Type="http://schemas.openxmlformats.org/officeDocument/2006/relationships/image" Target="media/image3.jpeg"/><Relationship Id="rId21" Type="http://schemas.openxmlformats.org/officeDocument/2006/relationships/image" Target="media/image4.jpeg"/><Relationship Id="rId22" Type="http://schemas.openxmlformats.org/officeDocument/2006/relationships/image" Target="media/image5.jpeg"/><Relationship Id="rId23" Type="http://schemas.openxmlformats.org/officeDocument/2006/relationships/image" Target="media/image6.jpeg"/><Relationship Id="rId24" Type="http://schemas.openxmlformats.org/officeDocument/2006/relationships/image" Target="media/image7.jpeg"/><Relationship Id="rId25" Type="http://schemas.openxmlformats.org/officeDocument/2006/relationships/image" Target="media/image8.jpeg"/><Relationship Id="rId26" Type="http://schemas.openxmlformats.org/officeDocument/2006/relationships/image" Target="media/image9.jpeg"/><Relationship Id="rId27" Type="http://schemas.openxmlformats.org/officeDocument/2006/relationships/image" Target="media/image10.jpeg"/><Relationship Id="rId28" Type="http://schemas.openxmlformats.org/officeDocument/2006/relationships/image" Target="media/image11.jpeg"/><Relationship Id="rId29" Type="http://schemas.openxmlformats.org/officeDocument/2006/relationships/image" Target="media/image12.jpeg"/><Relationship Id="rId40" Type="http://schemas.openxmlformats.org/officeDocument/2006/relationships/image" Target="media/image23.jpeg"/><Relationship Id="rId41" Type="http://schemas.openxmlformats.org/officeDocument/2006/relationships/image" Target="media/image24.jpeg"/><Relationship Id="rId42" Type="http://schemas.openxmlformats.org/officeDocument/2006/relationships/image" Target="media/image25.jpeg"/><Relationship Id="rId43" Type="http://schemas.openxmlformats.org/officeDocument/2006/relationships/image" Target="media/image26.png"/><Relationship Id="rId44" Type="http://schemas.openxmlformats.org/officeDocument/2006/relationships/image" Target="media/image27.jpeg"/><Relationship Id="rId45" Type="http://schemas.openxmlformats.org/officeDocument/2006/relationships/image" Target="media/image28.jpeg"/><Relationship Id="rId46" Type="http://schemas.openxmlformats.org/officeDocument/2006/relationships/image" Target="media/image29.jpeg"/><Relationship Id="rId47" Type="http://schemas.openxmlformats.org/officeDocument/2006/relationships/image" Target="media/image30.jpeg"/><Relationship Id="rId48" Type="http://schemas.openxmlformats.org/officeDocument/2006/relationships/image" Target="media/image31.jpeg"/><Relationship Id="rId49" Type="http://schemas.openxmlformats.org/officeDocument/2006/relationships/image" Target="media/image32.jpeg"/><Relationship Id="rId60" Type="http://schemas.openxmlformats.org/officeDocument/2006/relationships/image" Target="media/image43.jpeg"/><Relationship Id="rId61" Type="http://schemas.openxmlformats.org/officeDocument/2006/relationships/image" Target="media/image44.jpeg"/><Relationship Id="rId62" Type="http://schemas.openxmlformats.org/officeDocument/2006/relationships/image" Target="media/image45.jpeg"/><Relationship Id="rId63" Type="http://schemas.openxmlformats.org/officeDocument/2006/relationships/image" Target="media/image46.jpeg"/><Relationship Id="rId64" Type="http://schemas.openxmlformats.org/officeDocument/2006/relationships/image" Target="media/image47.jpeg"/><Relationship Id="rId65" Type="http://schemas.openxmlformats.org/officeDocument/2006/relationships/image" Target="media/image48.jpeg"/><Relationship Id="rId66" Type="http://schemas.openxmlformats.org/officeDocument/2006/relationships/image" Target="media/image49.jpeg"/><Relationship Id="rId67" Type="http://schemas.openxmlformats.org/officeDocument/2006/relationships/image" Target="media/image50.jpeg"/><Relationship Id="rId68" Type="http://schemas.openxmlformats.org/officeDocument/2006/relationships/image" Target="media/image51.jpeg"/><Relationship Id="rId69" Type="http://schemas.openxmlformats.org/officeDocument/2006/relationships/image" Target="media/image52.jpeg"/><Relationship Id="rId80" Type="http://schemas.openxmlformats.org/officeDocument/2006/relationships/image" Target="media/image63.jpeg"/><Relationship Id="rId81" Type="http://schemas.openxmlformats.org/officeDocument/2006/relationships/image" Target="media/image64.jpeg"/><Relationship Id="rId82" Type="http://schemas.openxmlformats.org/officeDocument/2006/relationships/image" Target="media/image65.png"/><Relationship Id="rId83" Type="http://schemas.openxmlformats.org/officeDocument/2006/relationships/image" Target="media/image66.png"/><Relationship Id="rId84" Type="http://schemas.openxmlformats.org/officeDocument/2006/relationships/image" Target="media/image67.png"/><Relationship Id="rId85" Type="http://schemas.openxmlformats.org/officeDocument/2006/relationships/image" Target="media/image68.png"/><Relationship Id="rId86" Type="http://schemas.openxmlformats.org/officeDocument/2006/relationships/image" Target="media/image69.png"/><Relationship Id="rId87" Type="http://schemas.openxmlformats.org/officeDocument/2006/relationships/image" Target="media/image70.png"/><Relationship Id="rId88" Type="http://schemas.openxmlformats.org/officeDocument/2006/relationships/image" Target="media/image71.png"/><Relationship Id="rId89" Type="http://schemas.openxmlformats.org/officeDocument/2006/relationships/image" Target="media/image7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D:\Ultra_doc_dev\Company\&#25991;&#26723;&#35268;&#33539;\&#27169;&#26495;\Word&#27169;&#26495;.do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B6830E-3FF4-4140-AE26-7D6AF25C95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D:\Ultra_doc_dev\Company\文档规范\模板\Word模板.dot</Template>
  <TotalTime>643</TotalTime>
  <Pages>54</Pages>
  <Words>1414</Words>
  <Characters>8064</Characters>
  <Application>Microsoft Macintosh Word</Application>
  <DocSecurity>0</DocSecurity>
  <Lines>67</Lines>
  <Paragraphs>18</Paragraphs>
  <ScaleCrop>false</ScaleCrop>
  <Company/>
  <LinksUpToDate>false</LinksUpToDate>
  <CharactersWithSpaces>9460</CharactersWithSpaces>
  <SharedDoc>false</SharedDoc>
  <HLinks>
    <vt:vector size="90" baseType="variant">
      <vt:variant>
        <vt:i4>1441845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_Toc415144056</vt:lpwstr>
      </vt:variant>
      <vt:variant>
        <vt:i4>1441845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_Toc415144055</vt:lpwstr>
      </vt:variant>
      <vt:variant>
        <vt:i4>1441845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_Toc415144054</vt:lpwstr>
      </vt:variant>
      <vt:variant>
        <vt:i4>1441845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_Toc415144053</vt:lpwstr>
      </vt:variant>
      <vt:variant>
        <vt:i4>1441845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_Toc415144052</vt:lpwstr>
      </vt:variant>
      <vt:variant>
        <vt:i4>1441845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_Toc415144051</vt:lpwstr>
      </vt:variant>
      <vt:variant>
        <vt:i4>1441845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_Toc415144050</vt:lpwstr>
      </vt:variant>
      <vt:variant>
        <vt:i4>1507381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_Toc415144049</vt:lpwstr>
      </vt:variant>
      <vt:variant>
        <vt:i4>1507381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_Toc415144048</vt:lpwstr>
      </vt:variant>
      <vt:variant>
        <vt:i4>1507381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_Toc415144047</vt:lpwstr>
      </vt:variant>
      <vt:variant>
        <vt:i4>1507381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_Toc415144046</vt:lpwstr>
      </vt:variant>
      <vt:variant>
        <vt:i4>1507381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_Toc415144045</vt:lpwstr>
      </vt:variant>
      <vt:variant>
        <vt:i4>1507381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_Toc415144044</vt:lpwstr>
      </vt:variant>
      <vt:variant>
        <vt:i4>1507381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_Toc415144043</vt:lpwstr>
      </vt:variant>
      <vt:variant>
        <vt:i4>1507381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_Toc415144042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&lt;事业部&gt;&lt;研发团队&gt;</dc:title>
  <dc:subject>补丁安装手册</dc:subject>
  <dc:creator>艾客</dc:creator>
  <cp:keywords/>
  <cp:lastModifiedBy>Microsoft Office 用户</cp:lastModifiedBy>
  <cp:revision>378</cp:revision>
  <cp:lastPrinted>2011-10-13T02:30:00Z</cp:lastPrinted>
  <dcterms:created xsi:type="dcterms:W3CDTF">2015-03-30T02:00:00Z</dcterms:created>
  <dcterms:modified xsi:type="dcterms:W3CDTF">2017-11-13T07:03:00Z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posal Name">
    <vt:lpwstr>&lt;产品名称&gt;_&lt;b.s.p&gt;_补丁安装手册</vt:lpwstr>
  </property>
  <property fmtid="{D5CDD505-2E9C-101B-9397-08002B2CF9AE}" pid="3" name="project full name">
    <vt:lpwstr>&lt;产品名称&gt;_&lt;b.s.p&gt;</vt:lpwstr>
  </property>
  <property fmtid="{D5CDD505-2E9C-101B-9397-08002B2CF9AE}" pid="4" name="Proposal short Name">
    <vt:lpwstr>补丁安装手册</vt:lpwstr>
  </property>
</Properties>
</file>